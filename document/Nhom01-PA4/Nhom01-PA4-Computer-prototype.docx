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07A" w:rsidRPr="00872DCC" w:rsidRDefault="00FC7F6D">
      <w:pPr>
        <w:pStyle w:val="Title"/>
        <w:jc w:val="right"/>
        <w:rPr>
          <w:rFonts w:ascii="Times New Roman" w:hAnsi="Times New Roman"/>
          <w:sz w:val="44"/>
          <w:szCs w:val="44"/>
          <w:lang w:val="vi-VN"/>
        </w:rPr>
      </w:pPr>
      <w:bookmarkStart w:id="0" w:name="_GoBack"/>
      <w:bookmarkEnd w:id="0"/>
      <w:r w:rsidRPr="00872DCC">
        <w:rPr>
          <w:rFonts w:ascii="Times New Roman" w:hAnsi="Times New Roman"/>
          <w:sz w:val="44"/>
          <w:szCs w:val="44"/>
          <w:lang w:val="vi-VN"/>
        </w:rPr>
        <w:t>Online Bookshelf</w:t>
      </w:r>
    </w:p>
    <w:p w:rsidR="009C307A" w:rsidRPr="00872DCC" w:rsidRDefault="00034782">
      <w:pPr>
        <w:pStyle w:val="Title"/>
        <w:jc w:val="right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Computer prototype document</w:t>
      </w:r>
    </w:p>
    <w:p w:rsidR="009C307A" w:rsidRPr="00872DCC" w:rsidRDefault="009C307A">
      <w:pPr>
        <w:pStyle w:val="Title"/>
        <w:jc w:val="right"/>
        <w:rPr>
          <w:rFonts w:ascii="Times New Roman" w:hAnsi="Times New Roman"/>
          <w:sz w:val="44"/>
          <w:szCs w:val="44"/>
          <w:lang w:val="vi-VN"/>
        </w:rPr>
      </w:pPr>
    </w:p>
    <w:p w:rsidR="009C307A" w:rsidRPr="00872DCC" w:rsidRDefault="001306A7">
      <w:pPr>
        <w:pStyle w:val="Title"/>
        <w:jc w:val="right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Version 2.0</w:t>
      </w:r>
    </w:p>
    <w:p w:rsidR="009C307A" w:rsidRPr="00872DCC" w:rsidRDefault="009C307A">
      <w:pPr>
        <w:rPr>
          <w:sz w:val="44"/>
          <w:szCs w:val="44"/>
        </w:rPr>
      </w:pPr>
    </w:p>
    <w:p w:rsidR="009C307A" w:rsidRPr="00872DCC" w:rsidRDefault="00630073">
      <w:pPr>
        <w:pStyle w:val="InfoBlue"/>
        <w:rPr>
          <w:sz w:val="24"/>
          <w:szCs w:val="24"/>
        </w:rPr>
      </w:pPr>
      <w:r w:rsidRPr="00872DCC">
        <w:rPr>
          <w:sz w:val="24"/>
          <w:szCs w:val="24"/>
        </w:rPr>
        <w:t xml:space="preserve"> </w:t>
      </w:r>
    </w:p>
    <w:p w:rsidR="009C307A" w:rsidRPr="00872DCC" w:rsidRDefault="009C307A">
      <w:pPr>
        <w:rPr>
          <w:sz w:val="24"/>
          <w:szCs w:val="24"/>
        </w:rPr>
      </w:pPr>
    </w:p>
    <w:p w:rsidR="009C307A" w:rsidRPr="00872DCC" w:rsidRDefault="009C307A">
      <w:pPr>
        <w:pStyle w:val="BodyText"/>
        <w:rPr>
          <w:sz w:val="24"/>
          <w:szCs w:val="24"/>
        </w:rPr>
      </w:pPr>
    </w:p>
    <w:p w:rsidR="009C307A" w:rsidRPr="00872DCC" w:rsidRDefault="009C307A">
      <w:pPr>
        <w:pStyle w:val="BodyText"/>
        <w:rPr>
          <w:sz w:val="24"/>
          <w:szCs w:val="24"/>
        </w:rPr>
      </w:pPr>
    </w:p>
    <w:p w:rsidR="009C307A" w:rsidRPr="00872DCC" w:rsidRDefault="009C307A">
      <w:pPr>
        <w:rPr>
          <w:sz w:val="24"/>
          <w:szCs w:val="24"/>
        </w:rPr>
        <w:sectPr w:rsidR="009C307A" w:rsidRPr="00872DCC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C307A" w:rsidRPr="00B93B6F" w:rsidRDefault="00630073">
      <w:pPr>
        <w:pStyle w:val="Title"/>
        <w:rPr>
          <w:rFonts w:ascii="Times New Roman" w:hAnsi="Times New Roman"/>
          <w:sz w:val="26"/>
          <w:szCs w:val="26"/>
        </w:rPr>
      </w:pPr>
      <w:r w:rsidRPr="00B93B6F">
        <w:rPr>
          <w:rFonts w:ascii="Times New Roman" w:hAnsi="Times New Roman"/>
          <w:sz w:val="26"/>
          <w:szCs w:val="26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:rsidRPr="00B93B6F">
        <w:tc>
          <w:tcPr>
            <w:tcW w:w="2304" w:type="dxa"/>
          </w:tcPr>
          <w:p w:rsidR="009C307A" w:rsidRPr="00B93B6F" w:rsidRDefault="00630073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B93B6F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1152" w:type="dxa"/>
          </w:tcPr>
          <w:p w:rsidR="009C307A" w:rsidRPr="00B93B6F" w:rsidRDefault="00630073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B93B6F">
              <w:rPr>
                <w:b/>
                <w:sz w:val="26"/>
                <w:szCs w:val="26"/>
              </w:rPr>
              <w:t>Version</w:t>
            </w:r>
          </w:p>
        </w:tc>
        <w:tc>
          <w:tcPr>
            <w:tcW w:w="3744" w:type="dxa"/>
          </w:tcPr>
          <w:p w:rsidR="009C307A" w:rsidRPr="00B93B6F" w:rsidRDefault="00630073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B93B6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2304" w:type="dxa"/>
          </w:tcPr>
          <w:p w:rsidR="009C307A" w:rsidRPr="00B93B6F" w:rsidRDefault="00630073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B93B6F">
              <w:rPr>
                <w:b/>
                <w:sz w:val="26"/>
                <w:szCs w:val="26"/>
              </w:rPr>
              <w:t>Author</w:t>
            </w:r>
          </w:p>
        </w:tc>
      </w:tr>
      <w:tr w:rsidR="009C307A" w:rsidRPr="00B93B6F">
        <w:tc>
          <w:tcPr>
            <w:tcW w:w="2304" w:type="dxa"/>
          </w:tcPr>
          <w:p w:rsidR="009C307A" w:rsidRPr="00B93B6F" w:rsidRDefault="000C0C8E" w:rsidP="00FC7F6D">
            <w:pPr>
              <w:pStyle w:val="Tabletext"/>
              <w:rPr>
                <w:sz w:val="26"/>
                <w:szCs w:val="26"/>
              </w:rPr>
            </w:pPr>
            <w:r w:rsidRPr="00B93B6F">
              <w:rPr>
                <w:sz w:val="26"/>
                <w:szCs w:val="26"/>
              </w:rPr>
              <w:t>12/04/2017</w:t>
            </w:r>
          </w:p>
        </w:tc>
        <w:tc>
          <w:tcPr>
            <w:tcW w:w="1152" w:type="dxa"/>
          </w:tcPr>
          <w:p w:rsidR="009C307A" w:rsidRPr="00B93B6F" w:rsidRDefault="000C0C8E">
            <w:pPr>
              <w:pStyle w:val="Tabletext"/>
              <w:rPr>
                <w:sz w:val="26"/>
                <w:szCs w:val="26"/>
              </w:rPr>
            </w:pPr>
            <w:r w:rsidRPr="00B93B6F">
              <w:rPr>
                <w:sz w:val="26"/>
                <w:szCs w:val="26"/>
              </w:rPr>
              <w:t>1.0</w:t>
            </w:r>
          </w:p>
        </w:tc>
        <w:tc>
          <w:tcPr>
            <w:tcW w:w="3744" w:type="dxa"/>
          </w:tcPr>
          <w:p w:rsidR="009C307A" w:rsidRPr="00B93B6F" w:rsidRDefault="000C0C8E">
            <w:pPr>
              <w:pStyle w:val="Tabletext"/>
              <w:rPr>
                <w:sz w:val="26"/>
                <w:szCs w:val="26"/>
              </w:rPr>
            </w:pPr>
            <w:r w:rsidRPr="00B93B6F">
              <w:rPr>
                <w:sz w:val="26"/>
                <w:szCs w:val="26"/>
              </w:rPr>
              <w:t>Tổng hợp và giải thích các màn hình trong computer prototype</w:t>
            </w:r>
          </w:p>
        </w:tc>
        <w:tc>
          <w:tcPr>
            <w:tcW w:w="2304" w:type="dxa"/>
          </w:tcPr>
          <w:p w:rsidR="009C307A" w:rsidRPr="00B93B6F" w:rsidRDefault="000C0C8E">
            <w:pPr>
              <w:pStyle w:val="Tabletext"/>
              <w:rPr>
                <w:sz w:val="26"/>
                <w:szCs w:val="26"/>
              </w:rPr>
            </w:pPr>
            <w:r w:rsidRPr="00B93B6F">
              <w:rPr>
                <w:sz w:val="26"/>
                <w:szCs w:val="26"/>
              </w:rPr>
              <w:t>Phạm Nguyễn Kỳ Dương</w:t>
            </w:r>
          </w:p>
        </w:tc>
      </w:tr>
      <w:tr w:rsidR="009C307A" w:rsidRPr="00B93B6F">
        <w:tc>
          <w:tcPr>
            <w:tcW w:w="2304" w:type="dxa"/>
          </w:tcPr>
          <w:p w:rsidR="009C307A" w:rsidRPr="00275636" w:rsidRDefault="00275636">
            <w:pPr>
              <w:pStyle w:val="Table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08/05/2017</w:t>
            </w:r>
          </w:p>
        </w:tc>
        <w:tc>
          <w:tcPr>
            <w:tcW w:w="1152" w:type="dxa"/>
          </w:tcPr>
          <w:p w:rsidR="009C307A" w:rsidRPr="00275636" w:rsidRDefault="00275636">
            <w:pPr>
              <w:pStyle w:val="Table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2.0</w:t>
            </w:r>
          </w:p>
        </w:tc>
        <w:tc>
          <w:tcPr>
            <w:tcW w:w="3744" w:type="dxa"/>
          </w:tcPr>
          <w:p w:rsidR="009C307A" w:rsidRPr="00275636" w:rsidRDefault="00275636">
            <w:pPr>
              <w:pStyle w:val="Table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Chỉnh sửa search_click screen trong computer prototype</w:t>
            </w:r>
          </w:p>
        </w:tc>
        <w:tc>
          <w:tcPr>
            <w:tcW w:w="2304" w:type="dxa"/>
          </w:tcPr>
          <w:p w:rsidR="009C307A" w:rsidRPr="00275636" w:rsidRDefault="00275636">
            <w:pPr>
              <w:pStyle w:val="Table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Hoài Anh</w:t>
            </w:r>
          </w:p>
        </w:tc>
      </w:tr>
      <w:tr w:rsidR="009C307A" w:rsidRPr="00B93B6F">
        <w:tc>
          <w:tcPr>
            <w:tcW w:w="2304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1152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3744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2304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</w:tr>
      <w:tr w:rsidR="009C307A" w:rsidRPr="00B93B6F">
        <w:tc>
          <w:tcPr>
            <w:tcW w:w="2304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1152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3744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2304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</w:tr>
      <w:tr w:rsidR="00872DCC" w:rsidRPr="00B93B6F">
        <w:tc>
          <w:tcPr>
            <w:tcW w:w="2304" w:type="dxa"/>
          </w:tcPr>
          <w:p w:rsidR="00872DCC" w:rsidRPr="00B93B6F" w:rsidRDefault="00872DCC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1152" w:type="dxa"/>
          </w:tcPr>
          <w:p w:rsidR="00872DCC" w:rsidRPr="00B93B6F" w:rsidRDefault="00872DCC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3744" w:type="dxa"/>
          </w:tcPr>
          <w:p w:rsidR="00872DCC" w:rsidRPr="00B93B6F" w:rsidRDefault="00872DCC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2304" w:type="dxa"/>
          </w:tcPr>
          <w:p w:rsidR="00872DCC" w:rsidRPr="00B93B6F" w:rsidRDefault="00872DCC">
            <w:pPr>
              <w:pStyle w:val="Tabletext"/>
              <w:rPr>
                <w:sz w:val="26"/>
                <w:szCs w:val="26"/>
              </w:rPr>
            </w:pPr>
          </w:p>
        </w:tc>
      </w:tr>
      <w:tr w:rsidR="007D3B75" w:rsidRPr="00B93B6F">
        <w:tc>
          <w:tcPr>
            <w:tcW w:w="2304" w:type="dxa"/>
          </w:tcPr>
          <w:p w:rsidR="007D3B75" w:rsidRPr="00B93B6F" w:rsidRDefault="007D3B75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1152" w:type="dxa"/>
          </w:tcPr>
          <w:p w:rsidR="007D3B75" w:rsidRPr="00B93B6F" w:rsidRDefault="007D3B75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3744" w:type="dxa"/>
          </w:tcPr>
          <w:p w:rsidR="007D3B75" w:rsidRPr="00B93B6F" w:rsidRDefault="007D3B75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2304" w:type="dxa"/>
          </w:tcPr>
          <w:p w:rsidR="007D3B75" w:rsidRPr="00B93B6F" w:rsidRDefault="007D3B75">
            <w:pPr>
              <w:pStyle w:val="Tabletext"/>
              <w:rPr>
                <w:sz w:val="26"/>
                <w:szCs w:val="26"/>
              </w:rPr>
            </w:pPr>
          </w:p>
        </w:tc>
      </w:tr>
    </w:tbl>
    <w:p w:rsidR="009C307A" w:rsidRPr="00872DCC" w:rsidRDefault="009C307A">
      <w:pPr>
        <w:rPr>
          <w:sz w:val="24"/>
          <w:szCs w:val="24"/>
        </w:rPr>
      </w:pPr>
    </w:p>
    <w:p w:rsidR="009C307A" w:rsidRPr="00BF62EC" w:rsidRDefault="00630073">
      <w:pPr>
        <w:pStyle w:val="Title"/>
        <w:rPr>
          <w:rFonts w:ascii="Times New Roman" w:hAnsi="Times New Roman"/>
          <w:sz w:val="72"/>
          <w:szCs w:val="72"/>
        </w:rPr>
      </w:pPr>
      <w:r w:rsidRPr="00872DCC">
        <w:rPr>
          <w:rFonts w:ascii="Times New Roman" w:hAnsi="Times New Roman"/>
          <w:sz w:val="24"/>
          <w:szCs w:val="24"/>
        </w:rPr>
        <w:br w:type="page"/>
      </w:r>
      <w:r w:rsidR="00BF62EC" w:rsidRPr="00BF62EC">
        <w:rPr>
          <w:rFonts w:ascii="Times New Roman" w:hAnsi="Times New Roman"/>
          <w:b w:val="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Mục lục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3154264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E1337" w:rsidRDefault="004E1337">
          <w:pPr>
            <w:pStyle w:val="TOCHeading"/>
          </w:pPr>
        </w:p>
        <w:p w:rsidR="004E1337" w:rsidRPr="004E1337" w:rsidRDefault="004E1337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r w:rsidRPr="004E1337">
            <w:rPr>
              <w:sz w:val="26"/>
              <w:szCs w:val="26"/>
            </w:rPr>
            <w:fldChar w:fldCharType="begin"/>
          </w:r>
          <w:r w:rsidRPr="004E1337">
            <w:rPr>
              <w:sz w:val="26"/>
              <w:szCs w:val="26"/>
            </w:rPr>
            <w:instrText xml:space="preserve"> TOC \o "1-3" \h \z \u </w:instrText>
          </w:r>
          <w:r w:rsidRPr="004E1337">
            <w:rPr>
              <w:sz w:val="26"/>
              <w:szCs w:val="26"/>
            </w:rPr>
            <w:fldChar w:fldCharType="separate"/>
          </w:r>
          <w:hyperlink w:anchor="_Toc479833967" w:history="1">
            <w:r w:rsidRPr="004E1337">
              <w:rPr>
                <w:rStyle w:val="Hyperlink"/>
                <w:noProof/>
                <w:sz w:val="26"/>
                <w:szCs w:val="26"/>
              </w:rPr>
              <w:t>1.</w:t>
            </w:r>
            <w:r w:rsidRPr="004E1337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Pr="004E1337">
              <w:rPr>
                <w:rStyle w:val="Hyperlink"/>
                <w:noProof/>
                <w:sz w:val="26"/>
                <w:szCs w:val="26"/>
              </w:rPr>
              <w:t>Introduction</w:t>
            </w:r>
            <w:r w:rsidRPr="004E1337">
              <w:rPr>
                <w:noProof/>
                <w:webHidden/>
                <w:sz w:val="26"/>
                <w:szCs w:val="26"/>
              </w:rPr>
              <w:tab/>
            </w:r>
            <w:r w:rsidRPr="004E1337">
              <w:rPr>
                <w:noProof/>
                <w:webHidden/>
                <w:sz w:val="26"/>
                <w:szCs w:val="26"/>
              </w:rPr>
              <w:fldChar w:fldCharType="begin"/>
            </w:r>
            <w:r w:rsidRPr="004E1337">
              <w:rPr>
                <w:noProof/>
                <w:webHidden/>
                <w:sz w:val="26"/>
                <w:szCs w:val="26"/>
              </w:rPr>
              <w:instrText xml:space="preserve"> PAGEREF _Toc479833967 \h </w:instrText>
            </w:r>
            <w:r w:rsidRPr="004E1337">
              <w:rPr>
                <w:noProof/>
                <w:webHidden/>
                <w:sz w:val="26"/>
                <w:szCs w:val="26"/>
              </w:rPr>
            </w:r>
            <w:r w:rsidRPr="004E133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306A7">
              <w:rPr>
                <w:noProof/>
                <w:webHidden/>
                <w:sz w:val="26"/>
                <w:szCs w:val="26"/>
              </w:rPr>
              <w:t>4</w:t>
            </w:r>
            <w:r w:rsidRPr="004E133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E1337" w:rsidRPr="004E1337" w:rsidRDefault="00DC038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479833968" w:history="1">
            <w:r w:rsidR="004E1337" w:rsidRPr="004E1337">
              <w:rPr>
                <w:rStyle w:val="Hyperlink"/>
                <w:noProof/>
                <w:sz w:val="26"/>
                <w:szCs w:val="26"/>
              </w:rPr>
              <w:t>1.1</w:t>
            </w:r>
            <w:r w:rsidR="004E1337" w:rsidRPr="004E1337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4E1337" w:rsidRPr="004E1337">
              <w:rPr>
                <w:rStyle w:val="Hyperlink"/>
                <w:noProof/>
                <w:sz w:val="26"/>
                <w:szCs w:val="26"/>
              </w:rPr>
              <w:t>Purpose of the prototype report</w:t>
            </w:r>
            <w:r w:rsidR="004E1337" w:rsidRPr="004E1337">
              <w:rPr>
                <w:noProof/>
                <w:webHidden/>
                <w:sz w:val="26"/>
                <w:szCs w:val="26"/>
              </w:rPr>
              <w:tab/>
            </w:r>
            <w:r w:rsidR="004E1337" w:rsidRPr="004E1337">
              <w:rPr>
                <w:noProof/>
                <w:webHidden/>
                <w:sz w:val="26"/>
                <w:szCs w:val="26"/>
              </w:rPr>
              <w:fldChar w:fldCharType="begin"/>
            </w:r>
            <w:r w:rsidR="004E1337" w:rsidRPr="004E1337">
              <w:rPr>
                <w:noProof/>
                <w:webHidden/>
                <w:sz w:val="26"/>
                <w:szCs w:val="26"/>
              </w:rPr>
              <w:instrText xml:space="preserve"> PAGEREF _Toc479833968 \h </w:instrText>
            </w:r>
            <w:r w:rsidR="004E1337" w:rsidRPr="004E1337">
              <w:rPr>
                <w:noProof/>
                <w:webHidden/>
                <w:sz w:val="26"/>
                <w:szCs w:val="26"/>
              </w:rPr>
            </w:r>
            <w:r w:rsidR="004E1337" w:rsidRPr="004E133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306A7">
              <w:rPr>
                <w:noProof/>
                <w:webHidden/>
                <w:sz w:val="26"/>
                <w:szCs w:val="26"/>
              </w:rPr>
              <w:t>4</w:t>
            </w:r>
            <w:r w:rsidR="004E1337" w:rsidRPr="004E133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E1337" w:rsidRPr="004E1337" w:rsidRDefault="00DC038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479833969" w:history="1">
            <w:r w:rsidR="004E1337" w:rsidRPr="004E1337">
              <w:rPr>
                <w:rStyle w:val="Hyperlink"/>
                <w:noProof/>
                <w:sz w:val="26"/>
                <w:szCs w:val="26"/>
              </w:rPr>
              <w:t>1.2</w:t>
            </w:r>
            <w:r w:rsidR="004E1337" w:rsidRPr="004E1337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4E1337" w:rsidRPr="004E1337">
              <w:rPr>
                <w:rStyle w:val="Hyperlink"/>
                <w:noProof/>
                <w:sz w:val="26"/>
                <w:szCs w:val="26"/>
              </w:rPr>
              <w:t>Status of the prototype</w:t>
            </w:r>
            <w:r w:rsidR="004E1337" w:rsidRPr="004E1337">
              <w:rPr>
                <w:noProof/>
                <w:webHidden/>
                <w:sz w:val="26"/>
                <w:szCs w:val="26"/>
              </w:rPr>
              <w:tab/>
            </w:r>
            <w:r w:rsidR="004E1337" w:rsidRPr="004E1337">
              <w:rPr>
                <w:noProof/>
                <w:webHidden/>
                <w:sz w:val="26"/>
                <w:szCs w:val="26"/>
              </w:rPr>
              <w:fldChar w:fldCharType="begin"/>
            </w:r>
            <w:r w:rsidR="004E1337" w:rsidRPr="004E1337">
              <w:rPr>
                <w:noProof/>
                <w:webHidden/>
                <w:sz w:val="26"/>
                <w:szCs w:val="26"/>
              </w:rPr>
              <w:instrText xml:space="preserve"> PAGEREF _Toc479833969 \h </w:instrText>
            </w:r>
            <w:r w:rsidR="004E1337" w:rsidRPr="004E1337">
              <w:rPr>
                <w:noProof/>
                <w:webHidden/>
                <w:sz w:val="26"/>
                <w:szCs w:val="26"/>
              </w:rPr>
            </w:r>
            <w:r w:rsidR="004E1337" w:rsidRPr="004E133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306A7">
              <w:rPr>
                <w:noProof/>
                <w:webHidden/>
                <w:sz w:val="26"/>
                <w:szCs w:val="26"/>
              </w:rPr>
              <w:t>4</w:t>
            </w:r>
            <w:r w:rsidR="004E1337" w:rsidRPr="004E133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E1337" w:rsidRPr="004E1337" w:rsidRDefault="00DC0384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479833970" w:history="1">
            <w:r w:rsidR="004E1337" w:rsidRPr="004E1337">
              <w:rPr>
                <w:rStyle w:val="Hyperlink"/>
                <w:noProof/>
                <w:sz w:val="26"/>
                <w:szCs w:val="26"/>
              </w:rPr>
              <w:t>2.</w:t>
            </w:r>
            <w:r w:rsidR="004E1337" w:rsidRPr="004E1337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4E1337" w:rsidRPr="004E1337">
              <w:rPr>
                <w:rStyle w:val="Hyperlink"/>
                <w:noProof/>
                <w:sz w:val="26"/>
                <w:szCs w:val="26"/>
              </w:rPr>
              <w:t>Navigation</w:t>
            </w:r>
            <w:r w:rsidR="004E1337" w:rsidRPr="004E1337">
              <w:rPr>
                <w:noProof/>
                <w:webHidden/>
                <w:sz w:val="26"/>
                <w:szCs w:val="26"/>
              </w:rPr>
              <w:tab/>
            </w:r>
            <w:r w:rsidR="004E1337" w:rsidRPr="004E1337">
              <w:rPr>
                <w:noProof/>
                <w:webHidden/>
                <w:sz w:val="26"/>
                <w:szCs w:val="26"/>
              </w:rPr>
              <w:fldChar w:fldCharType="begin"/>
            </w:r>
            <w:r w:rsidR="004E1337" w:rsidRPr="004E1337">
              <w:rPr>
                <w:noProof/>
                <w:webHidden/>
                <w:sz w:val="26"/>
                <w:szCs w:val="26"/>
              </w:rPr>
              <w:instrText xml:space="preserve"> PAGEREF _Toc479833970 \h </w:instrText>
            </w:r>
            <w:r w:rsidR="004E1337" w:rsidRPr="004E1337">
              <w:rPr>
                <w:noProof/>
                <w:webHidden/>
                <w:sz w:val="26"/>
                <w:szCs w:val="26"/>
              </w:rPr>
            </w:r>
            <w:r w:rsidR="004E1337" w:rsidRPr="004E133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306A7">
              <w:rPr>
                <w:noProof/>
                <w:webHidden/>
                <w:sz w:val="26"/>
                <w:szCs w:val="26"/>
              </w:rPr>
              <w:t>4</w:t>
            </w:r>
            <w:r w:rsidR="004E1337" w:rsidRPr="004E133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E1337" w:rsidRPr="004E1337" w:rsidRDefault="00DC038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479833971" w:history="1">
            <w:r w:rsidR="004E1337" w:rsidRPr="004E1337">
              <w:rPr>
                <w:rStyle w:val="Hyperlink"/>
                <w:noProof/>
                <w:sz w:val="26"/>
                <w:szCs w:val="26"/>
              </w:rPr>
              <w:t>2.1</w:t>
            </w:r>
            <w:r w:rsidR="004E1337" w:rsidRPr="004E1337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4E1337" w:rsidRPr="004E1337">
              <w:rPr>
                <w:rStyle w:val="Hyperlink"/>
                <w:noProof/>
                <w:sz w:val="26"/>
                <w:szCs w:val="26"/>
              </w:rPr>
              <w:t>Tìm sách</w:t>
            </w:r>
            <w:r w:rsidR="004E1337" w:rsidRPr="004E1337">
              <w:rPr>
                <w:noProof/>
                <w:webHidden/>
                <w:sz w:val="26"/>
                <w:szCs w:val="26"/>
              </w:rPr>
              <w:tab/>
            </w:r>
            <w:r w:rsidR="004E1337" w:rsidRPr="004E1337">
              <w:rPr>
                <w:noProof/>
                <w:webHidden/>
                <w:sz w:val="26"/>
                <w:szCs w:val="26"/>
              </w:rPr>
              <w:fldChar w:fldCharType="begin"/>
            </w:r>
            <w:r w:rsidR="004E1337" w:rsidRPr="004E1337">
              <w:rPr>
                <w:noProof/>
                <w:webHidden/>
                <w:sz w:val="26"/>
                <w:szCs w:val="26"/>
              </w:rPr>
              <w:instrText xml:space="preserve"> PAGEREF _Toc479833971 \h </w:instrText>
            </w:r>
            <w:r w:rsidR="004E1337" w:rsidRPr="004E1337">
              <w:rPr>
                <w:noProof/>
                <w:webHidden/>
                <w:sz w:val="26"/>
                <w:szCs w:val="26"/>
              </w:rPr>
            </w:r>
            <w:r w:rsidR="004E1337" w:rsidRPr="004E133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306A7">
              <w:rPr>
                <w:noProof/>
                <w:webHidden/>
                <w:sz w:val="26"/>
                <w:szCs w:val="26"/>
              </w:rPr>
              <w:t>4</w:t>
            </w:r>
            <w:r w:rsidR="004E1337" w:rsidRPr="004E133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E1337" w:rsidRPr="004E1337" w:rsidRDefault="00DC038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479833972" w:history="1">
            <w:r w:rsidR="004E1337" w:rsidRPr="004E1337">
              <w:rPr>
                <w:rStyle w:val="Hyperlink"/>
                <w:noProof/>
                <w:sz w:val="26"/>
                <w:szCs w:val="26"/>
              </w:rPr>
              <w:t>2.2</w:t>
            </w:r>
            <w:r w:rsidR="004E1337" w:rsidRPr="004E1337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4E1337" w:rsidRPr="004E1337">
              <w:rPr>
                <w:rStyle w:val="Hyperlink"/>
                <w:noProof/>
                <w:sz w:val="26"/>
                <w:szCs w:val="26"/>
              </w:rPr>
              <w:t>Xem gợi ý và chi tiết sách</w:t>
            </w:r>
            <w:r w:rsidR="004E1337" w:rsidRPr="004E1337">
              <w:rPr>
                <w:noProof/>
                <w:webHidden/>
                <w:sz w:val="26"/>
                <w:szCs w:val="26"/>
              </w:rPr>
              <w:tab/>
            </w:r>
            <w:r w:rsidR="004E1337" w:rsidRPr="004E1337">
              <w:rPr>
                <w:noProof/>
                <w:webHidden/>
                <w:sz w:val="26"/>
                <w:szCs w:val="26"/>
              </w:rPr>
              <w:fldChar w:fldCharType="begin"/>
            </w:r>
            <w:r w:rsidR="004E1337" w:rsidRPr="004E1337">
              <w:rPr>
                <w:noProof/>
                <w:webHidden/>
                <w:sz w:val="26"/>
                <w:szCs w:val="26"/>
              </w:rPr>
              <w:instrText xml:space="preserve"> PAGEREF _Toc479833972 \h </w:instrText>
            </w:r>
            <w:r w:rsidR="004E1337" w:rsidRPr="004E1337">
              <w:rPr>
                <w:noProof/>
                <w:webHidden/>
                <w:sz w:val="26"/>
                <w:szCs w:val="26"/>
              </w:rPr>
            </w:r>
            <w:r w:rsidR="004E1337" w:rsidRPr="004E133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306A7">
              <w:rPr>
                <w:noProof/>
                <w:webHidden/>
                <w:sz w:val="26"/>
                <w:szCs w:val="26"/>
              </w:rPr>
              <w:t>5</w:t>
            </w:r>
            <w:r w:rsidR="004E1337" w:rsidRPr="004E133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E1337" w:rsidRPr="004E1337" w:rsidRDefault="00DC038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479833973" w:history="1">
            <w:r w:rsidR="004E1337" w:rsidRPr="004E1337">
              <w:rPr>
                <w:rStyle w:val="Hyperlink"/>
                <w:noProof/>
                <w:sz w:val="26"/>
                <w:szCs w:val="26"/>
              </w:rPr>
              <w:t>2.3</w:t>
            </w:r>
            <w:r w:rsidR="004E1337" w:rsidRPr="004E1337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4E1337" w:rsidRPr="004E1337">
              <w:rPr>
                <w:rStyle w:val="Hyperlink"/>
                <w:noProof/>
                <w:sz w:val="26"/>
                <w:szCs w:val="26"/>
              </w:rPr>
              <w:t>Tạo chủ đề thảo luận</w:t>
            </w:r>
            <w:r w:rsidR="004E1337" w:rsidRPr="004E1337">
              <w:rPr>
                <w:noProof/>
                <w:webHidden/>
                <w:sz w:val="26"/>
                <w:szCs w:val="26"/>
              </w:rPr>
              <w:tab/>
            </w:r>
            <w:r w:rsidR="004E1337" w:rsidRPr="004E1337">
              <w:rPr>
                <w:noProof/>
                <w:webHidden/>
                <w:sz w:val="26"/>
                <w:szCs w:val="26"/>
              </w:rPr>
              <w:fldChar w:fldCharType="begin"/>
            </w:r>
            <w:r w:rsidR="004E1337" w:rsidRPr="004E1337">
              <w:rPr>
                <w:noProof/>
                <w:webHidden/>
                <w:sz w:val="26"/>
                <w:szCs w:val="26"/>
              </w:rPr>
              <w:instrText xml:space="preserve"> PAGEREF _Toc479833973 \h </w:instrText>
            </w:r>
            <w:r w:rsidR="004E1337" w:rsidRPr="004E1337">
              <w:rPr>
                <w:noProof/>
                <w:webHidden/>
                <w:sz w:val="26"/>
                <w:szCs w:val="26"/>
              </w:rPr>
            </w:r>
            <w:r w:rsidR="004E1337" w:rsidRPr="004E133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306A7">
              <w:rPr>
                <w:noProof/>
                <w:webHidden/>
                <w:sz w:val="26"/>
                <w:szCs w:val="26"/>
              </w:rPr>
              <w:t>5</w:t>
            </w:r>
            <w:r w:rsidR="004E1337" w:rsidRPr="004E133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E1337" w:rsidRPr="004E1337" w:rsidRDefault="00DC0384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479833974" w:history="1">
            <w:r w:rsidR="004E1337" w:rsidRPr="004E1337">
              <w:rPr>
                <w:rStyle w:val="Hyperlink"/>
                <w:noProof/>
                <w:sz w:val="26"/>
                <w:szCs w:val="26"/>
              </w:rPr>
              <w:t>3.</w:t>
            </w:r>
            <w:r w:rsidR="004E1337" w:rsidRPr="004E1337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4E1337" w:rsidRPr="004E1337">
              <w:rPr>
                <w:rStyle w:val="Hyperlink"/>
                <w:noProof/>
                <w:sz w:val="26"/>
                <w:szCs w:val="26"/>
              </w:rPr>
              <w:t>Prototype</w:t>
            </w:r>
            <w:r w:rsidR="004E1337" w:rsidRPr="004E1337">
              <w:rPr>
                <w:noProof/>
                <w:webHidden/>
                <w:sz w:val="26"/>
                <w:szCs w:val="26"/>
              </w:rPr>
              <w:tab/>
            </w:r>
            <w:r w:rsidR="004E1337" w:rsidRPr="004E1337">
              <w:rPr>
                <w:noProof/>
                <w:webHidden/>
                <w:sz w:val="26"/>
                <w:szCs w:val="26"/>
              </w:rPr>
              <w:fldChar w:fldCharType="begin"/>
            </w:r>
            <w:r w:rsidR="004E1337" w:rsidRPr="004E1337">
              <w:rPr>
                <w:noProof/>
                <w:webHidden/>
                <w:sz w:val="26"/>
                <w:szCs w:val="26"/>
              </w:rPr>
              <w:instrText xml:space="preserve"> PAGEREF _Toc479833974 \h </w:instrText>
            </w:r>
            <w:r w:rsidR="004E1337" w:rsidRPr="004E1337">
              <w:rPr>
                <w:noProof/>
                <w:webHidden/>
                <w:sz w:val="26"/>
                <w:szCs w:val="26"/>
              </w:rPr>
            </w:r>
            <w:r w:rsidR="004E1337" w:rsidRPr="004E133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306A7">
              <w:rPr>
                <w:noProof/>
                <w:webHidden/>
                <w:sz w:val="26"/>
                <w:szCs w:val="26"/>
              </w:rPr>
              <w:t>6</w:t>
            </w:r>
            <w:r w:rsidR="004E1337" w:rsidRPr="004E133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E1337" w:rsidRPr="004E1337" w:rsidRDefault="00DC038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479833975" w:history="1">
            <w:r w:rsidR="004E1337" w:rsidRPr="004E1337">
              <w:rPr>
                <w:rStyle w:val="Hyperlink"/>
                <w:noProof/>
                <w:sz w:val="26"/>
                <w:szCs w:val="26"/>
              </w:rPr>
              <w:t>3.1</w:t>
            </w:r>
            <w:r w:rsidR="004E1337" w:rsidRPr="004E1337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4E1337" w:rsidRPr="004E1337">
              <w:rPr>
                <w:rStyle w:val="Hyperlink"/>
                <w:noProof/>
                <w:sz w:val="26"/>
                <w:szCs w:val="26"/>
              </w:rPr>
              <w:t>Tìm kiếm sách, tác giả:</w:t>
            </w:r>
            <w:r w:rsidR="004E1337" w:rsidRPr="004E1337">
              <w:rPr>
                <w:noProof/>
                <w:webHidden/>
                <w:sz w:val="26"/>
                <w:szCs w:val="26"/>
              </w:rPr>
              <w:tab/>
            </w:r>
            <w:r w:rsidR="004E1337" w:rsidRPr="004E1337">
              <w:rPr>
                <w:noProof/>
                <w:webHidden/>
                <w:sz w:val="26"/>
                <w:szCs w:val="26"/>
              </w:rPr>
              <w:fldChar w:fldCharType="begin"/>
            </w:r>
            <w:r w:rsidR="004E1337" w:rsidRPr="004E1337">
              <w:rPr>
                <w:noProof/>
                <w:webHidden/>
                <w:sz w:val="26"/>
                <w:szCs w:val="26"/>
              </w:rPr>
              <w:instrText xml:space="preserve"> PAGEREF _Toc479833975 \h </w:instrText>
            </w:r>
            <w:r w:rsidR="004E1337" w:rsidRPr="004E1337">
              <w:rPr>
                <w:noProof/>
                <w:webHidden/>
                <w:sz w:val="26"/>
                <w:szCs w:val="26"/>
              </w:rPr>
            </w:r>
            <w:r w:rsidR="004E1337" w:rsidRPr="004E133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306A7">
              <w:rPr>
                <w:noProof/>
                <w:webHidden/>
                <w:sz w:val="26"/>
                <w:szCs w:val="26"/>
              </w:rPr>
              <w:t>6</w:t>
            </w:r>
            <w:r w:rsidR="004E1337" w:rsidRPr="004E133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E1337" w:rsidRPr="004E1337" w:rsidRDefault="00DC038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479833976" w:history="1">
            <w:r w:rsidR="004E1337" w:rsidRPr="004E1337">
              <w:rPr>
                <w:rStyle w:val="Hyperlink"/>
                <w:noProof/>
                <w:sz w:val="26"/>
                <w:szCs w:val="26"/>
              </w:rPr>
              <w:t>3.2</w:t>
            </w:r>
            <w:r w:rsidR="004E1337" w:rsidRPr="004E1337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4E1337" w:rsidRPr="004E1337">
              <w:rPr>
                <w:rStyle w:val="Hyperlink"/>
                <w:noProof/>
                <w:sz w:val="26"/>
                <w:szCs w:val="26"/>
              </w:rPr>
              <w:t>Tạo chủ đề thảo luận:</w:t>
            </w:r>
            <w:r w:rsidR="004E1337" w:rsidRPr="004E1337">
              <w:rPr>
                <w:noProof/>
                <w:webHidden/>
                <w:sz w:val="26"/>
                <w:szCs w:val="26"/>
              </w:rPr>
              <w:tab/>
            </w:r>
            <w:r w:rsidR="004E1337" w:rsidRPr="004E1337">
              <w:rPr>
                <w:noProof/>
                <w:webHidden/>
                <w:sz w:val="26"/>
                <w:szCs w:val="26"/>
              </w:rPr>
              <w:fldChar w:fldCharType="begin"/>
            </w:r>
            <w:r w:rsidR="004E1337" w:rsidRPr="004E1337">
              <w:rPr>
                <w:noProof/>
                <w:webHidden/>
                <w:sz w:val="26"/>
                <w:szCs w:val="26"/>
              </w:rPr>
              <w:instrText xml:space="preserve"> PAGEREF _Toc479833976 \h </w:instrText>
            </w:r>
            <w:r w:rsidR="004E1337" w:rsidRPr="004E1337">
              <w:rPr>
                <w:noProof/>
                <w:webHidden/>
                <w:sz w:val="26"/>
                <w:szCs w:val="26"/>
              </w:rPr>
            </w:r>
            <w:r w:rsidR="004E1337" w:rsidRPr="004E133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306A7">
              <w:rPr>
                <w:noProof/>
                <w:webHidden/>
                <w:sz w:val="26"/>
                <w:szCs w:val="26"/>
              </w:rPr>
              <w:t>7</w:t>
            </w:r>
            <w:r w:rsidR="004E1337" w:rsidRPr="004E133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E1337" w:rsidRPr="004E1337" w:rsidRDefault="00DC038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479833977" w:history="1">
            <w:r w:rsidR="004E1337" w:rsidRPr="004E1337">
              <w:rPr>
                <w:rStyle w:val="Hyperlink"/>
                <w:noProof/>
                <w:sz w:val="26"/>
                <w:szCs w:val="26"/>
              </w:rPr>
              <w:t>3.3</w:t>
            </w:r>
            <w:r w:rsidR="004E1337" w:rsidRPr="004E1337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4E1337" w:rsidRPr="004E1337">
              <w:rPr>
                <w:rStyle w:val="Hyperlink"/>
                <w:noProof/>
                <w:sz w:val="26"/>
                <w:szCs w:val="26"/>
              </w:rPr>
              <w:t>Xem gợi ý và chi tiết cuốn sách</w:t>
            </w:r>
            <w:r w:rsidR="004E1337" w:rsidRPr="004E1337">
              <w:rPr>
                <w:noProof/>
                <w:webHidden/>
                <w:sz w:val="26"/>
                <w:szCs w:val="26"/>
              </w:rPr>
              <w:tab/>
            </w:r>
            <w:r w:rsidR="004E1337" w:rsidRPr="004E1337">
              <w:rPr>
                <w:noProof/>
                <w:webHidden/>
                <w:sz w:val="26"/>
                <w:szCs w:val="26"/>
              </w:rPr>
              <w:fldChar w:fldCharType="begin"/>
            </w:r>
            <w:r w:rsidR="004E1337" w:rsidRPr="004E1337">
              <w:rPr>
                <w:noProof/>
                <w:webHidden/>
                <w:sz w:val="26"/>
                <w:szCs w:val="26"/>
              </w:rPr>
              <w:instrText xml:space="preserve"> PAGEREF _Toc479833977 \h </w:instrText>
            </w:r>
            <w:r w:rsidR="004E1337" w:rsidRPr="004E1337">
              <w:rPr>
                <w:noProof/>
                <w:webHidden/>
                <w:sz w:val="26"/>
                <w:szCs w:val="26"/>
              </w:rPr>
            </w:r>
            <w:r w:rsidR="004E1337" w:rsidRPr="004E133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306A7">
              <w:rPr>
                <w:noProof/>
                <w:webHidden/>
                <w:sz w:val="26"/>
                <w:szCs w:val="26"/>
              </w:rPr>
              <w:t>8</w:t>
            </w:r>
            <w:r w:rsidR="004E1337" w:rsidRPr="004E133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E1337" w:rsidRDefault="004E1337">
          <w:r w:rsidRPr="004E1337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4E3DCC" w:rsidRPr="005807CC" w:rsidRDefault="00630073" w:rsidP="004E1337">
      <w:pPr>
        <w:pStyle w:val="Heading1"/>
        <w:numPr>
          <w:ilvl w:val="0"/>
          <w:numId w:val="0"/>
        </w:numPr>
        <w:rPr>
          <w:sz w:val="24"/>
          <w:szCs w:val="24"/>
          <w:lang w:val="vi-VN"/>
        </w:rPr>
      </w:pPr>
      <w:r w:rsidRPr="005807CC">
        <w:rPr>
          <w:sz w:val="24"/>
          <w:szCs w:val="24"/>
          <w:lang w:val="vi-VN"/>
        </w:rPr>
        <w:br w:type="page"/>
      </w:r>
    </w:p>
    <w:p w:rsidR="005807CC" w:rsidRPr="005807CC" w:rsidRDefault="00B93B6F" w:rsidP="004E1337">
      <w:pPr>
        <w:pStyle w:val="hd1"/>
        <w:outlineLvl w:val="0"/>
      </w:pPr>
      <w:bookmarkStart w:id="1" w:name="_Toc479752229"/>
      <w:bookmarkStart w:id="2" w:name="_Toc479832615"/>
      <w:bookmarkStart w:id="3" w:name="_Toc479833967"/>
      <w:r w:rsidRPr="005807CC">
        <w:lastRenderedPageBreak/>
        <w:t>Introduction</w:t>
      </w:r>
      <w:bookmarkStart w:id="4" w:name="_Toc19682745"/>
      <w:bookmarkStart w:id="5" w:name="_Toc32724764"/>
      <w:bookmarkStart w:id="6" w:name="_Toc479752230"/>
      <w:bookmarkStart w:id="7" w:name="_Toc479832616"/>
      <w:bookmarkEnd w:id="1"/>
      <w:bookmarkEnd w:id="2"/>
      <w:bookmarkEnd w:id="3"/>
    </w:p>
    <w:p w:rsidR="00ED55AF" w:rsidRDefault="00B93B6F" w:rsidP="004E1337">
      <w:pPr>
        <w:pStyle w:val="hd11"/>
        <w:outlineLvl w:val="1"/>
      </w:pPr>
      <w:bookmarkStart w:id="8" w:name="_Toc479833968"/>
      <w:r w:rsidRPr="005807CC">
        <w:t>Purpose</w:t>
      </w:r>
      <w:bookmarkStart w:id="9" w:name="_Ref14947795"/>
      <w:bookmarkStart w:id="10" w:name="_Ref14947801"/>
      <w:bookmarkStart w:id="11" w:name="_Ref15101798"/>
      <w:bookmarkStart w:id="12" w:name="_Ref15101810"/>
      <w:bookmarkStart w:id="13" w:name="_Toc19682746"/>
      <w:bookmarkStart w:id="14" w:name="_Toc32724765"/>
      <w:bookmarkEnd w:id="4"/>
      <w:bookmarkEnd w:id="5"/>
      <w:r w:rsidRPr="005807CC">
        <w:t xml:space="preserve"> of the prototype repor</w:t>
      </w:r>
      <w:bookmarkStart w:id="15" w:name="_Toc479752231"/>
      <w:bookmarkStart w:id="16" w:name="_Toc479832617"/>
      <w:bookmarkEnd w:id="6"/>
      <w:bookmarkEnd w:id="7"/>
      <w:r w:rsidR="00ED55AF">
        <w:t>t</w:t>
      </w:r>
      <w:bookmarkEnd w:id="8"/>
    </w:p>
    <w:p w:rsidR="00ED55AF" w:rsidRPr="00ED55AF" w:rsidRDefault="00ED55AF" w:rsidP="00ED55AF">
      <w:pPr>
        <w:ind w:left="709" w:firstLine="11"/>
        <w:rPr>
          <w:sz w:val="26"/>
          <w:szCs w:val="26"/>
        </w:rPr>
      </w:pPr>
      <w:r w:rsidRPr="00ED55AF">
        <w:rPr>
          <w:sz w:val="26"/>
          <w:szCs w:val="26"/>
        </w:rPr>
        <w:t>Cung cấp thiết kế và chú thích cho bản Computer prototype.</w:t>
      </w:r>
    </w:p>
    <w:p w:rsidR="00ED55AF" w:rsidRPr="00ED55AF" w:rsidRDefault="00ED55AF" w:rsidP="00ED55AF">
      <w:pPr>
        <w:ind w:left="720"/>
        <w:rPr>
          <w:b/>
          <w:sz w:val="26"/>
          <w:szCs w:val="26"/>
        </w:rPr>
      </w:pPr>
    </w:p>
    <w:p w:rsidR="00ED55AF" w:rsidRDefault="00ED55AF" w:rsidP="004E1337">
      <w:pPr>
        <w:pStyle w:val="hd11"/>
        <w:outlineLvl w:val="1"/>
      </w:pPr>
      <w:bookmarkStart w:id="17" w:name="_Toc479833969"/>
      <w:r w:rsidRPr="00ED55AF">
        <w:t>Status of the prototype</w:t>
      </w:r>
      <w:bookmarkEnd w:id="15"/>
      <w:bookmarkEnd w:id="16"/>
      <w:bookmarkEnd w:id="17"/>
    </w:p>
    <w:p w:rsidR="00ED55AF" w:rsidRPr="00ED55AF" w:rsidRDefault="00ED55AF" w:rsidP="00ED55AF">
      <w:pPr>
        <w:ind w:left="709"/>
        <w:rPr>
          <w:sz w:val="26"/>
          <w:szCs w:val="26"/>
        </w:rPr>
      </w:pPr>
      <w:r w:rsidRPr="00ED55AF">
        <w:rPr>
          <w:sz w:val="26"/>
          <w:szCs w:val="26"/>
        </w:rPr>
        <w:t>Bản thảo Computer prototype đầu tiên gồm 3 scenario chính: Tìm kiếm sách, Tạo chủ đề thảo luận và Xem gợi ý,chi tiết sách.</w:t>
      </w:r>
    </w:p>
    <w:p w:rsidR="00ED55AF" w:rsidRPr="00ED55AF" w:rsidRDefault="00ED55AF" w:rsidP="00ED55AF">
      <w:pPr>
        <w:rPr>
          <w:b/>
          <w:sz w:val="26"/>
          <w:szCs w:val="26"/>
        </w:rPr>
      </w:pPr>
    </w:p>
    <w:p w:rsidR="00ED55AF" w:rsidRPr="00ED55AF" w:rsidRDefault="00ED55AF" w:rsidP="00ED55AF">
      <w:pPr>
        <w:ind w:left="709"/>
        <w:rPr>
          <w:b/>
          <w:sz w:val="26"/>
          <w:szCs w:val="26"/>
        </w:rPr>
      </w:pPr>
    </w:p>
    <w:bookmarkEnd w:id="9"/>
    <w:bookmarkEnd w:id="10"/>
    <w:bookmarkEnd w:id="11"/>
    <w:bookmarkEnd w:id="12"/>
    <w:bookmarkEnd w:id="13"/>
    <w:bookmarkEnd w:id="14"/>
    <w:p w:rsidR="00DF2ADC" w:rsidRPr="00ED55AF" w:rsidRDefault="00DF2ADC" w:rsidP="00ED55AF"/>
    <w:p w:rsidR="00496A9A" w:rsidRDefault="00AC22F6" w:rsidP="004E1337">
      <w:pPr>
        <w:pStyle w:val="hd1"/>
        <w:outlineLvl w:val="0"/>
      </w:pPr>
      <w:bookmarkStart w:id="18" w:name="_Toc479832618"/>
      <w:bookmarkStart w:id="19" w:name="_Toc479833970"/>
      <w:r w:rsidRPr="00ED55AF">
        <w:t>Navigation</w:t>
      </w:r>
      <w:bookmarkEnd w:id="18"/>
      <w:bookmarkEnd w:id="19"/>
      <w:r w:rsidRPr="00ED55AF">
        <w:t xml:space="preserve"> </w:t>
      </w:r>
    </w:p>
    <w:p w:rsidR="00ED55AF" w:rsidRDefault="00ED55AF" w:rsidP="004E1337">
      <w:pPr>
        <w:pStyle w:val="hd11"/>
        <w:outlineLvl w:val="1"/>
      </w:pPr>
      <w:bookmarkStart w:id="20" w:name="_Toc479833971"/>
      <w:r w:rsidRPr="00ED55AF">
        <w:rPr>
          <w:noProof/>
          <w:lang w:val="vi-V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2381250</wp:posOffset>
            </wp:positionH>
            <wp:positionV relativeFrom="paragraph">
              <wp:posOffset>558800</wp:posOffset>
            </wp:positionV>
            <wp:extent cx="1142365" cy="3514090"/>
            <wp:effectExtent l="0" t="0" r="635" b="0"/>
            <wp:wrapTopAndBottom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36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Tìm sách</w:t>
      </w:r>
      <w:bookmarkEnd w:id="20"/>
    </w:p>
    <w:p w:rsidR="00ED55AF" w:rsidRPr="00ED55AF" w:rsidRDefault="00ED55AF" w:rsidP="00ED55AF">
      <w:pPr>
        <w:pStyle w:val="hd1"/>
        <w:numPr>
          <w:ilvl w:val="0"/>
          <w:numId w:val="0"/>
        </w:numPr>
        <w:ind w:left="720"/>
      </w:pPr>
    </w:p>
    <w:p w:rsidR="00496A9A" w:rsidRPr="00872DCC" w:rsidRDefault="00496A9A" w:rsidP="00B93B6F">
      <w:pPr>
        <w:ind w:left="720"/>
        <w:rPr>
          <w:sz w:val="24"/>
          <w:szCs w:val="24"/>
        </w:rPr>
      </w:pPr>
    </w:p>
    <w:p w:rsidR="00A9580F" w:rsidRPr="00872DCC" w:rsidRDefault="00A9580F" w:rsidP="00496A9A">
      <w:pPr>
        <w:rPr>
          <w:sz w:val="24"/>
          <w:szCs w:val="24"/>
        </w:rPr>
      </w:pPr>
    </w:p>
    <w:p w:rsidR="007B7356" w:rsidRPr="005807CC" w:rsidRDefault="00B93B6F" w:rsidP="004E1337">
      <w:pPr>
        <w:pStyle w:val="hd11"/>
        <w:outlineLvl w:val="1"/>
      </w:pPr>
      <w:bookmarkStart w:id="21" w:name="_Toc478115854"/>
      <w:bookmarkStart w:id="22" w:name="_Toc479832620"/>
      <w:bookmarkStart w:id="23" w:name="_Toc479833972"/>
      <w:r>
        <w:rPr>
          <w:noProof/>
          <w:lang w:val="vi-VN" w:eastAsia="vi-V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374650</wp:posOffset>
            </wp:positionV>
            <wp:extent cx="3533775" cy="2952750"/>
            <wp:effectExtent l="0" t="0" r="9525" b="0"/>
            <wp:wrapTopAndBottom/>
            <wp:docPr id="3" name="Picture 3" descr="BestSeller_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stSeller_Flo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7356" w:rsidRPr="00872DCC">
        <w:t>X</w:t>
      </w:r>
      <w:r w:rsidR="007B7356" w:rsidRPr="005807CC">
        <w:t xml:space="preserve">em </w:t>
      </w:r>
      <w:bookmarkEnd w:id="21"/>
      <w:r w:rsidRPr="005807CC">
        <w:t>gợi ý</w:t>
      </w:r>
      <w:r w:rsidR="00383C6F" w:rsidRPr="005807CC">
        <w:t xml:space="preserve"> và chi tiết sách</w:t>
      </w:r>
      <w:bookmarkEnd w:id="22"/>
      <w:bookmarkEnd w:id="23"/>
    </w:p>
    <w:p w:rsidR="007B7356" w:rsidRPr="00872DCC" w:rsidRDefault="007B7356" w:rsidP="00B93B6F">
      <w:pPr>
        <w:ind w:left="720"/>
        <w:rPr>
          <w:sz w:val="24"/>
          <w:szCs w:val="24"/>
        </w:rPr>
      </w:pPr>
    </w:p>
    <w:p w:rsidR="007B7356" w:rsidRPr="00872DCC" w:rsidRDefault="00B93B6F" w:rsidP="004E1337">
      <w:pPr>
        <w:pStyle w:val="hd11"/>
        <w:outlineLvl w:val="1"/>
      </w:pPr>
      <w:bookmarkStart w:id="24" w:name="_Toc478115855"/>
      <w:bookmarkStart w:id="25" w:name="_Toc479832621"/>
      <w:bookmarkStart w:id="26" w:name="_Toc479833973"/>
      <w:r>
        <w:rPr>
          <w:noProof/>
          <w:lang w:val="vi-VN" w:eastAsia="vi-V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2867025</wp:posOffset>
            </wp:positionH>
            <wp:positionV relativeFrom="paragraph">
              <wp:posOffset>415290</wp:posOffset>
            </wp:positionV>
            <wp:extent cx="942975" cy="2200275"/>
            <wp:effectExtent l="0" t="0" r="9525" b="9525"/>
            <wp:wrapTopAndBottom/>
            <wp:docPr id="4" name="Picture 4" descr="Comment_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ment_Flo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7356" w:rsidRPr="00872DCC">
        <w:t>Tạo chủ đề thảo luận</w:t>
      </w:r>
      <w:bookmarkEnd w:id="24"/>
      <w:bookmarkEnd w:id="25"/>
      <w:bookmarkEnd w:id="26"/>
    </w:p>
    <w:p w:rsidR="00C13B84" w:rsidRDefault="00C13B84" w:rsidP="005807CC">
      <w:pPr>
        <w:pStyle w:val="Heading1"/>
        <w:numPr>
          <w:ilvl w:val="0"/>
          <w:numId w:val="0"/>
        </w:numPr>
      </w:pPr>
    </w:p>
    <w:p w:rsidR="00ED55AF" w:rsidRDefault="00ED55AF" w:rsidP="00ED55AF"/>
    <w:p w:rsidR="00ED55AF" w:rsidRDefault="00ED55AF" w:rsidP="00ED55AF"/>
    <w:p w:rsidR="00ED55AF" w:rsidRDefault="00ED55AF" w:rsidP="00ED55AF"/>
    <w:p w:rsidR="00ED55AF" w:rsidRDefault="00ED55AF" w:rsidP="00ED55AF"/>
    <w:p w:rsidR="00ED55AF" w:rsidRDefault="00ED55AF" w:rsidP="00ED55AF"/>
    <w:p w:rsidR="00ED55AF" w:rsidRDefault="00ED55AF" w:rsidP="00ED55AF"/>
    <w:p w:rsidR="00ED55AF" w:rsidRDefault="00ED55AF" w:rsidP="00ED55AF"/>
    <w:p w:rsidR="00ED55AF" w:rsidRDefault="00ED55AF" w:rsidP="00ED55AF"/>
    <w:p w:rsidR="00ED55AF" w:rsidRDefault="00ED55AF" w:rsidP="00ED55AF"/>
    <w:p w:rsidR="00ED55AF" w:rsidRPr="00ED55AF" w:rsidRDefault="00ED55AF" w:rsidP="00ED55AF"/>
    <w:p w:rsidR="00ED55AF" w:rsidRDefault="00ED55AF" w:rsidP="004E1337">
      <w:pPr>
        <w:pStyle w:val="hd1"/>
        <w:outlineLvl w:val="0"/>
      </w:pPr>
      <w:bookmarkStart w:id="27" w:name="_Toc479833974"/>
      <w:r>
        <w:lastRenderedPageBreak/>
        <w:t>Prototype</w:t>
      </w:r>
      <w:bookmarkStart w:id="28" w:name="_Toc479832623"/>
      <w:bookmarkEnd w:id="27"/>
    </w:p>
    <w:p w:rsidR="00C13B84" w:rsidRPr="00ED55AF" w:rsidRDefault="00C13B84" w:rsidP="004E1337">
      <w:pPr>
        <w:pStyle w:val="hd11"/>
        <w:outlineLvl w:val="1"/>
      </w:pPr>
      <w:bookmarkStart w:id="29" w:name="_Toc479833975"/>
      <w:r w:rsidRPr="00ED55AF">
        <w:t>Tìm kiếm sách, tác giả:</w:t>
      </w:r>
      <w:bookmarkEnd w:id="28"/>
      <w:bookmarkEnd w:id="29"/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9"/>
        <w:gridCol w:w="7188"/>
      </w:tblGrid>
      <w:tr w:rsidR="00C13B84" w:rsidRPr="00872DCC" w:rsidTr="002C6662">
        <w:tc>
          <w:tcPr>
            <w:tcW w:w="2062" w:type="dxa"/>
            <w:shd w:val="clear" w:color="auto" w:fill="auto"/>
          </w:tcPr>
          <w:p w:rsidR="00C13B84" w:rsidRPr="00852F06" w:rsidRDefault="00C13B84" w:rsidP="002C6662">
            <w:pPr>
              <w:rPr>
                <w:sz w:val="24"/>
              </w:rPr>
            </w:pPr>
            <w:r w:rsidRPr="00852F06">
              <w:rPr>
                <w:sz w:val="24"/>
              </w:rPr>
              <w:t>Use case Name</w:t>
            </w:r>
          </w:p>
        </w:tc>
        <w:tc>
          <w:tcPr>
            <w:tcW w:w="7288" w:type="dxa"/>
            <w:shd w:val="clear" w:color="auto" w:fill="auto"/>
          </w:tcPr>
          <w:p w:rsidR="00C13B84" w:rsidRPr="00852F06" w:rsidRDefault="00C13B84" w:rsidP="002C6662">
            <w:pPr>
              <w:rPr>
                <w:sz w:val="24"/>
              </w:rPr>
            </w:pPr>
            <w:r w:rsidRPr="00852F06">
              <w:rPr>
                <w:sz w:val="24"/>
              </w:rPr>
              <w:t>Tìm kiếm sách</w:t>
            </w:r>
          </w:p>
        </w:tc>
      </w:tr>
      <w:tr w:rsidR="00C13B84" w:rsidRPr="00872DCC" w:rsidTr="002C6662">
        <w:tc>
          <w:tcPr>
            <w:tcW w:w="2062" w:type="dxa"/>
            <w:shd w:val="clear" w:color="auto" w:fill="auto"/>
          </w:tcPr>
          <w:p w:rsidR="00C13B84" w:rsidRPr="00852F06" w:rsidRDefault="00C13B84" w:rsidP="002C6662">
            <w:pPr>
              <w:rPr>
                <w:sz w:val="24"/>
              </w:rPr>
            </w:pPr>
            <w:r w:rsidRPr="00852F06">
              <w:rPr>
                <w:sz w:val="24"/>
              </w:rPr>
              <w:t>Brief description</w:t>
            </w:r>
          </w:p>
        </w:tc>
        <w:tc>
          <w:tcPr>
            <w:tcW w:w="7288" w:type="dxa"/>
            <w:shd w:val="clear" w:color="auto" w:fill="auto"/>
          </w:tcPr>
          <w:p w:rsidR="00C13B84" w:rsidRPr="00852F06" w:rsidRDefault="00C13B84" w:rsidP="002C6662">
            <w:pPr>
              <w:rPr>
                <w:sz w:val="24"/>
              </w:rPr>
            </w:pPr>
            <w:r w:rsidRPr="00852F06">
              <w:rPr>
                <w:sz w:val="24"/>
              </w:rPr>
              <w:t>Người dùng tìm sách, tác giả trên trang web</w:t>
            </w:r>
          </w:p>
        </w:tc>
      </w:tr>
      <w:tr w:rsidR="00C13B84" w:rsidRPr="00872DCC" w:rsidTr="002C6662">
        <w:tc>
          <w:tcPr>
            <w:tcW w:w="2062" w:type="dxa"/>
            <w:shd w:val="clear" w:color="auto" w:fill="auto"/>
          </w:tcPr>
          <w:p w:rsidR="00C13B84" w:rsidRPr="00852F06" w:rsidRDefault="00C13B84" w:rsidP="002C6662">
            <w:pPr>
              <w:rPr>
                <w:sz w:val="24"/>
              </w:rPr>
            </w:pPr>
            <w:r w:rsidRPr="00852F06">
              <w:rPr>
                <w:sz w:val="24"/>
              </w:rPr>
              <w:t>Actors</w:t>
            </w:r>
          </w:p>
        </w:tc>
        <w:tc>
          <w:tcPr>
            <w:tcW w:w="7288" w:type="dxa"/>
            <w:shd w:val="clear" w:color="auto" w:fill="auto"/>
          </w:tcPr>
          <w:p w:rsidR="00C13B84" w:rsidRPr="00852F06" w:rsidRDefault="00C13B84" w:rsidP="002C6662">
            <w:pPr>
              <w:rPr>
                <w:sz w:val="24"/>
              </w:rPr>
            </w:pPr>
            <w:r w:rsidRPr="00852F06">
              <w:rPr>
                <w:sz w:val="24"/>
              </w:rPr>
              <w:t>Thành viên</w:t>
            </w:r>
          </w:p>
        </w:tc>
      </w:tr>
      <w:tr w:rsidR="00C13B84" w:rsidRPr="00872DCC" w:rsidTr="002C6662">
        <w:tc>
          <w:tcPr>
            <w:tcW w:w="2062" w:type="dxa"/>
            <w:shd w:val="clear" w:color="auto" w:fill="auto"/>
          </w:tcPr>
          <w:p w:rsidR="00C13B84" w:rsidRPr="00852F06" w:rsidRDefault="00C13B84" w:rsidP="002C6662">
            <w:pPr>
              <w:rPr>
                <w:sz w:val="24"/>
              </w:rPr>
            </w:pPr>
            <w:r w:rsidRPr="00852F06">
              <w:rPr>
                <w:sz w:val="24"/>
              </w:rPr>
              <w:t>Basic Flow</w:t>
            </w:r>
          </w:p>
        </w:tc>
        <w:tc>
          <w:tcPr>
            <w:tcW w:w="7288" w:type="dxa"/>
            <w:shd w:val="clear" w:color="auto" w:fill="auto"/>
          </w:tcPr>
          <w:p w:rsidR="00C13B84" w:rsidRPr="00852F06" w:rsidRDefault="00C13B84" w:rsidP="00C13B84">
            <w:pPr>
              <w:pStyle w:val="ListParagraph"/>
              <w:numPr>
                <w:ilvl w:val="0"/>
                <w:numId w:val="3"/>
              </w:numPr>
              <w:tabs>
                <w:tab w:val="left" w:pos="326"/>
              </w:tabs>
              <w:spacing w:after="0" w:line="240" w:lineRule="auto"/>
              <w:ind w:left="43" w:firstLine="0"/>
              <w:rPr>
                <w:rFonts w:ascii="Times New Roman" w:hAnsi="Times New Roman"/>
                <w:sz w:val="24"/>
                <w:szCs w:val="24"/>
              </w:rPr>
            </w:pPr>
            <w:r w:rsidRPr="00852F06">
              <w:rPr>
                <w:rFonts w:ascii="Times New Roman" w:hAnsi="Times New Roman"/>
                <w:sz w:val="24"/>
                <w:szCs w:val="24"/>
              </w:rPr>
              <w:t>Nhập tên sách, tên tác giả hoặc tên chủ đề thảo luận vào ô tìm kiếm</w:t>
            </w:r>
          </w:p>
          <w:p w:rsidR="00C13B84" w:rsidRPr="00852F06" w:rsidRDefault="00C13B84" w:rsidP="00C13B84">
            <w:pPr>
              <w:pStyle w:val="ListParagraph"/>
              <w:numPr>
                <w:ilvl w:val="0"/>
                <w:numId w:val="3"/>
              </w:numPr>
              <w:tabs>
                <w:tab w:val="left" w:pos="326"/>
              </w:tabs>
              <w:spacing w:after="0" w:line="240" w:lineRule="auto"/>
              <w:ind w:left="43" w:firstLine="0"/>
              <w:rPr>
                <w:rFonts w:ascii="Times New Roman" w:hAnsi="Times New Roman"/>
                <w:sz w:val="24"/>
                <w:szCs w:val="24"/>
              </w:rPr>
            </w:pPr>
            <w:r w:rsidRPr="00852F06">
              <w:rPr>
                <w:rFonts w:ascii="Times New Roman" w:hAnsi="Times New Roman"/>
                <w:sz w:val="24"/>
                <w:szCs w:val="24"/>
              </w:rPr>
              <w:t>Bấm nút tìm kiếm</w:t>
            </w:r>
          </w:p>
          <w:p w:rsidR="00C13B84" w:rsidRPr="00852F06" w:rsidRDefault="00C13B84" w:rsidP="00C13B84">
            <w:pPr>
              <w:pStyle w:val="ListParagraph"/>
              <w:numPr>
                <w:ilvl w:val="0"/>
                <w:numId w:val="3"/>
              </w:numPr>
              <w:tabs>
                <w:tab w:val="left" w:pos="326"/>
              </w:tabs>
              <w:spacing w:after="0" w:line="240" w:lineRule="auto"/>
              <w:ind w:left="43" w:firstLine="0"/>
              <w:rPr>
                <w:rFonts w:ascii="Times New Roman" w:hAnsi="Times New Roman"/>
                <w:sz w:val="24"/>
                <w:szCs w:val="24"/>
              </w:rPr>
            </w:pPr>
            <w:r w:rsidRPr="00852F06">
              <w:rPr>
                <w:rFonts w:ascii="Times New Roman" w:hAnsi="Times New Roman"/>
                <w:sz w:val="24"/>
                <w:szCs w:val="24"/>
              </w:rPr>
              <w:t xml:space="preserve">Danh sách kết quả tìm kiếm sách sẽ đượ liệt kê. </w:t>
            </w:r>
          </w:p>
        </w:tc>
      </w:tr>
      <w:tr w:rsidR="00C13B84" w:rsidRPr="00872DCC" w:rsidTr="002C6662">
        <w:tc>
          <w:tcPr>
            <w:tcW w:w="2062" w:type="dxa"/>
            <w:shd w:val="clear" w:color="auto" w:fill="auto"/>
          </w:tcPr>
          <w:p w:rsidR="00C13B84" w:rsidRPr="00852F06" w:rsidRDefault="00C13B84" w:rsidP="002C6662">
            <w:pPr>
              <w:rPr>
                <w:sz w:val="24"/>
              </w:rPr>
            </w:pPr>
            <w:r w:rsidRPr="00852F06">
              <w:rPr>
                <w:sz w:val="24"/>
              </w:rPr>
              <w:t>Alternative Flows</w:t>
            </w:r>
          </w:p>
        </w:tc>
        <w:tc>
          <w:tcPr>
            <w:tcW w:w="7288" w:type="dxa"/>
            <w:shd w:val="clear" w:color="auto" w:fill="auto"/>
          </w:tcPr>
          <w:p w:rsidR="00C13B84" w:rsidRPr="00852F06" w:rsidRDefault="00C13B84" w:rsidP="00C13B84">
            <w:pPr>
              <w:pStyle w:val="ListParagraph"/>
              <w:numPr>
                <w:ilvl w:val="0"/>
                <w:numId w:val="4"/>
              </w:numPr>
              <w:ind w:left="240" w:hanging="218"/>
              <w:rPr>
                <w:rFonts w:ascii="Times New Roman" w:hAnsi="Times New Roman"/>
                <w:sz w:val="24"/>
                <w:szCs w:val="24"/>
              </w:rPr>
            </w:pPr>
            <w:r w:rsidRPr="00852F06">
              <w:rPr>
                <w:rFonts w:ascii="Times New Roman" w:hAnsi="Times New Roman"/>
                <w:sz w:val="24"/>
                <w:szCs w:val="24"/>
              </w:rPr>
              <w:t>Nhập tên sách hoặc tên tác giả hoặc chủ đề thảo luận không có trong cơ sở dữ liệu vào ô tìm kiếm.</w:t>
            </w:r>
          </w:p>
          <w:p w:rsidR="00C13B84" w:rsidRPr="00852F06" w:rsidRDefault="00C13B84" w:rsidP="00C13B84">
            <w:pPr>
              <w:pStyle w:val="ListParagraph"/>
              <w:numPr>
                <w:ilvl w:val="0"/>
                <w:numId w:val="4"/>
              </w:numPr>
              <w:ind w:left="240" w:hanging="218"/>
              <w:rPr>
                <w:rFonts w:ascii="Times New Roman" w:hAnsi="Times New Roman"/>
                <w:sz w:val="24"/>
                <w:szCs w:val="24"/>
              </w:rPr>
            </w:pPr>
            <w:r w:rsidRPr="00852F06">
              <w:rPr>
                <w:rFonts w:ascii="Times New Roman" w:hAnsi="Times New Roman"/>
                <w:sz w:val="24"/>
                <w:szCs w:val="24"/>
              </w:rPr>
              <w:t>Bấm nút tìm kiếm.</w:t>
            </w:r>
          </w:p>
          <w:p w:rsidR="00C13B84" w:rsidRPr="00852F06" w:rsidRDefault="00C13B84" w:rsidP="00C13B84">
            <w:pPr>
              <w:pStyle w:val="ListParagraph"/>
              <w:numPr>
                <w:ilvl w:val="0"/>
                <w:numId w:val="4"/>
              </w:numPr>
              <w:ind w:left="240" w:hanging="218"/>
              <w:rPr>
                <w:sz w:val="24"/>
                <w:szCs w:val="24"/>
              </w:rPr>
            </w:pPr>
            <w:r w:rsidRPr="00852F06">
              <w:rPr>
                <w:rFonts w:ascii="Times New Roman" w:hAnsi="Times New Roman"/>
                <w:sz w:val="24"/>
                <w:szCs w:val="24"/>
              </w:rPr>
              <w:t>Hiện thông báo “No Results”.</w:t>
            </w:r>
          </w:p>
        </w:tc>
      </w:tr>
      <w:tr w:rsidR="00C13B84" w:rsidRPr="00872DCC" w:rsidTr="002C6662">
        <w:tc>
          <w:tcPr>
            <w:tcW w:w="2062" w:type="dxa"/>
            <w:shd w:val="clear" w:color="auto" w:fill="auto"/>
          </w:tcPr>
          <w:p w:rsidR="00C13B84" w:rsidRPr="00852F06" w:rsidRDefault="00C13B84" w:rsidP="002C6662">
            <w:pPr>
              <w:rPr>
                <w:sz w:val="24"/>
              </w:rPr>
            </w:pPr>
            <w:r w:rsidRPr="00852F06">
              <w:rPr>
                <w:sz w:val="24"/>
              </w:rPr>
              <w:t>Pre-conditions</w:t>
            </w:r>
          </w:p>
        </w:tc>
        <w:tc>
          <w:tcPr>
            <w:tcW w:w="7288" w:type="dxa"/>
            <w:shd w:val="clear" w:color="auto" w:fill="auto"/>
          </w:tcPr>
          <w:p w:rsidR="00C13B84" w:rsidRPr="00852F06" w:rsidRDefault="00C13B84" w:rsidP="002C6662">
            <w:pPr>
              <w:rPr>
                <w:sz w:val="24"/>
              </w:rPr>
            </w:pPr>
            <w:r w:rsidRPr="00852F06">
              <w:rPr>
                <w:sz w:val="24"/>
              </w:rPr>
              <w:t>Đã đăng nhập thành công</w:t>
            </w:r>
          </w:p>
        </w:tc>
      </w:tr>
      <w:tr w:rsidR="00C13B84" w:rsidRPr="00872DCC" w:rsidTr="002C6662">
        <w:tc>
          <w:tcPr>
            <w:tcW w:w="2062" w:type="dxa"/>
            <w:shd w:val="clear" w:color="auto" w:fill="auto"/>
          </w:tcPr>
          <w:p w:rsidR="00C13B84" w:rsidRPr="00852F06" w:rsidRDefault="00C13B84" w:rsidP="002C6662">
            <w:pPr>
              <w:rPr>
                <w:sz w:val="24"/>
              </w:rPr>
            </w:pPr>
            <w:r w:rsidRPr="00852F06">
              <w:rPr>
                <w:sz w:val="24"/>
              </w:rPr>
              <w:t>Post-conditions</w:t>
            </w:r>
          </w:p>
        </w:tc>
        <w:tc>
          <w:tcPr>
            <w:tcW w:w="7288" w:type="dxa"/>
            <w:shd w:val="clear" w:color="auto" w:fill="auto"/>
          </w:tcPr>
          <w:p w:rsidR="00C13B84" w:rsidRPr="00852F06" w:rsidRDefault="00C13B84" w:rsidP="002C6662">
            <w:pPr>
              <w:rPr>
                <w:sz w:val="24"/>
              </w:rPr>
            </w:pPr>
            <w:r w:rsidRPr="00852F06">
              <w:rPr>
                <w:sz w:val="24"/>
              </w:rPr>
              <w:t>Tìm kiếm được sách/tác giả mong muốn</w:t>
            </w:r>
          </w:p>
        </w:tc>
      </w:tr>
    </w:tbl>
    <w:p w:rsidR="00C13B84" w:rsidRDefault="00C13B84" w:rsidP="00C13B84"/>
    <w:p w:rsidR="00C13B84" w:rsidRDefault="00C13B84" w:rsidP="00C13B84">
      <w:r w:rsidRPr="00912AC6">
        <w:rPr>
          <w:noProof/>
          <w:lang w:val="vi-VN" w:eastAsia="vi-VN"/>
        </w:rPr>
        <w:drawing>
          <wp:inline distT="0" distB="0" distL="0" distR="0">
            <wp:extent cx="5943600" cy="3609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B84" w:rsidRPr="00C13B84" w:rsidRDefault="00C13B84" w:rsidP="00C13B84"/>
    <w:p w:rsidR="00C13B84" w:rsidRDefault="00C13B84" w:rsidP="00C13B84"/>
    <w:p w:rsidR="00C13B84" w:rsidRPr="00C13B84" w:rsidRDefault="00C13B84" w:rsidP="00C13B84">
      <w:pPr>
        <w:jc w:val="center"/>
        <w:rPr>
          <w:sz w:val="26"/>
          <w:szCs w:val="26"/>
        </w:rPr>
      </w:pPr>
      <w:r>
        <w:rPr>
          <w:sz w:val="26"/>
          <w:szCs w:val="26"/>
        </w:rPr>
        <w:t>Figure 1: Search</w:t>
      </w:r>
    </w:p>
    <w:p w:rsidR="00C13B84" w:rsidRDefault="00C13B84" w:rsidP="00C13B84"/>
    <w:p w:rsidR="00C13B84" w:rsidRDefault="00C13B84" w:rsidP="00C13B84"/>
    <w:p w:rsidR="00C13B84" w:rsidRDefault="00C13B84" w:rsidP="00C13B84"/>
    <w:p w:rsidR="00C13B84" w:rsidRDefault="00C13B84" w:rsidP="00C13B84"/>
    <w:p w:rsidR="00C13B84" w:rsidRDefault="00604DEC" w:rsidP="00C13B84">
      <w:r>
        <w:rPr>
          <w:noProof/>
        </w:rPr>
        <w:lastRenderedPageBreak/>
        <w:drawing>
          <wp:inline distT="0" distB="0" distL="0" distR="0">
            <wp:extent cx="5943600" cy="2957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arch_clic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B84" w:rsidRPr="00C13B84" w:rsidRDefault="00C13B84" w:rsidP="00C13B84">
      <w:pPr>
        <w:jc w:val="center"/>
        <w:rPr>
          <w:sz w:val="26"/>
          <w:szCs w:val="26"/>
        </w:rPr>
      </w:pPr>
      <w:r>
        <w:rPr>
          <w:sz w:val="26"/>
          <w:szCs w:val="26"/>
        </w:rPr>
        <w:t>Figure 2: Search_Click</w:t>
      </w:r>
    </w:p>
    <w:p w:rsidR="00C13B84" w:rsidRDefault="00C13B84" w:rsidP="00C13B84">
      <w:pPr>
        <w:rPr>
          <w:sz w:val="26"/>
          <w:szCs w:val="26"/>
        </w:rPr>
      </w:pPr>
    </w:p>
    <w:p w:rsidR="00C13B84" w:rsidRDefault="00C13B84" w:rsidP="00C13B84">
      <w:pPr>
        <w:rPr>
          <w:sz w:val="26"/>
          <w:szCs w:val="26"/>
        </w:rPr>
      </w:pPr>
      <w:r w:rsidRPr="00912AC6">
        <w:rPr>
          <w:noProof/>
          <w:lang w:val="vi-VN" w:eastAsia="vi-VN"/>
        </w:rPr>
        <w:drawing>
          <wp:inline distT="0" distB="0" distL="0" distR="0">
            <wp:extent cx="5943600" cy="2933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B84" w:rsidRDefault="00C13B84" w:rsidP="00C13B84"/>
    <w:p w:rsidR="00C13B84" w:rsidRDefault="00C13B84" w:rsidP="00C13B84">
      <w:pPr>
        <w:jc w:val="center"/>
        <w:rPr>
          <w:sz w:val="26"/>
          <w:szCs w:val="26"/>
        </w:rPr>
      </w:pPr>
      <w:r>
        <w:rPr>
          <w:sz w:val="26"/>
          <w:szCs w:val="26"/>
        </w:rPr>
        <w:t>Figure 3: Detail</w:t>
      </w:r>
    </w:p>
    <w:p w:rsidR="00C13B84" w:rsidRDefault="00C13B84" w:rsidP="00C13B84">
      <w:pPr>
        <w:rPr>
          <w:sz w:val="26"/>
          <w:szCs w:val="26"/>
        </w:rPr>
      </w:pPr>
    </w:p>
    <w:p w:rsidR="00C13B84" w:rsidRDefault="00C13B84" w:rsidP="00C13B84">
      <w:pPr>
        <w:rPr>
          <w:sz w:val="26"/>
          <w:szCs w:val="26"/>
        </w:rPr>
      </w:pPr>
    </w:p>
    <w:p w:rsidR="00C13B84" w:rsidRDefault="00C13B84" w:rsidP="00C13B84">
      <w:pPr>
        <w:rPr>
          <w:sz w:val="26"/>
          <w:szCs w:val="26"/>
        </w:rPr>
      </w:pPr>
    </w:p>
    <w:p w:rsidR="00C13B84" w:rsidRDefault="00C13B84" w:rsidP="00C13B84">
      <w:pPr>
        <w:rPr>
          <w:sz w:val="26"/>
          <w:szCs w:val="26"/>
        </w:rPr>
      </w:pPr>
    </w:p>
    <w:p w:rsidR="00C13B84" w:rsidRDefault="00C13B84" w:rsidP="00C13B84">
      <w:pPr>
        <w:rPr>
          <w:sz w:val="26"/>
          <w:szCs w:val="26"/>
        </w:rPr>
      </w:pPr>
    </w:p>
    <w:p w:rsidR="00C13B84" w:rsidRPr="00C13B84" w:rsidRDefault="00C13B84" w:rsidP="00C13B84">
      <w:pPr>
        <w:rPr>
          <w:sz w:val="26"/>
          <w:szCs w:val="26"/>
        </w:rPr>
      </w:pPr>
    </w:p>
    <w:p w:rsidR="00C13B84" w:rsidRPr="00ED55AF" w:rsidRDefault="00C13B84" w:rsidP="004E1337">
      <w:pPr>
        <w:pStyle w:val="hd11"/>
        <w:outlineLvl w:val="1"/>
      </w:pPr>
      <w:bookmarkStart w:id="30" w:name="_Toc479832624"/>
      <w:bookmarkStart w:id="31" w:name="_Toc479833976"/>
      <w:r w:rsidRPr="00ED55AF">
        <w:t>Tạo chủ đề thảo luận:</w:t>
      </w:r>
      <w:bookmarkEnd w:id="30"/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2"/>
        <w:gridCol w:w="7288"/>
      </w:tblGrid>
      <w:tr w:rsidR="005B66B5" w:rsidRPr="00872DCC" w:rsidTr="002C6662">
        <w:tc>
          <w:tcPr>
            <w:tcW w:w="2088" w:type="dxa"/>
            <w:shd w:val="clear" w:color="auto" w:fill="auto"/>
          </w:tcPr>
          <w:p w:rsidR="005B66B5" w:rsidRPr="00852F06" w:rsidRDefault="005B66B5" w:rsidP="002C6662">
            <w:pPr>
              <w:rPr>
                <w:sz w:val="24"/>
              </w:rPr>
            </w:pPr>
            <w:r w:rsidRPr="00852F06">
              <w:rPr>
                <w:sz w:val="24"/>
              </w:rPr>
              <w:lastRenderedPageBreak/>
              <w:t>Use case Name</w:t>
            </w:r>
          </w:p>
        </w:tc>
        <w:tc>
          <w:tcPr>
            <w:tcW w:w="7488" w:type="dxa"/>
            <w:shd w:val="clear" w:color="auto" w:fill="auto"/>
          </w:tcPr>
          <w:p w:rsidR="005B66B5" w:rsidRPr="00852F06" w:rsidRDefault="005B66B5" w:rsidP="002C6662">
            <w:pPr>
              <w:rPr>
                <w:sz w:val="24"/>
              </w:rPr>
            </w:pPr>
            <w:r w:rsidRPr="00852F06">
              <w:rPr>
                <w:sz w:val="24"/>
              </w:rPr>
              <w:t>Tạo chủ đề thảo luận</w:t>
            </w:r>
          </w:p>
        </w:tc>
      </w:tr>
      <w:tr w:rsidR="005B66B5" w:rsidRPr="00872DCC" w:rsidTr="002C6662">
        <w:tc>
          <w:tcPr>
            <w:tcW w:w="2088" w:type="dxa"/>
            <w:shd w:val="clear" w:color="auto" w:fill="auto"/>
          </w:tcPr>
          <w:p w:rsidR="005B66B5" w:rsidRPr="00852F06" w:rsidRDefault="005B66B5" w:rsidP="002C6662">
            <w:pPr>
              <w:rPr>
                <w:sz w:val="24"/>
              </w:rPr>
            </w:pPr>
            <w:r w:rsidRPr="00852F06">
              <w:rPr>
                <w:sz w:val="24"/>
              </w:rPr>
              <w:t>Brief description</w:t>
            </w:r>
          </w:p>
        </w:tc>
        <w:tc>
          <w:tcPr>
            <w:tcW w:w="7488" w:type="dxa"/>
            <w:shd w:val="clear" w:color="auto" w:fill="auto"/>
          </w:tcPr>
          <w:p w:rsidR="005B66B5" w:rsidRPr="00852F06" w:rsidRDefault="005B66B5" w:rsidP="002C6662">
            <w:pPr>
              <w:rPr>
                <w:sz w:val="24"/>
              </w:rPr>
            </w:pPr>
            <w:r w:rsidRPr="00852F06">
              <w:rPr>
                <w:sz w:val="24"/>
              </w:rPr>
              <w:t>Tạo 1 chủ đề để cùng mọi người thảo luận</w:t>
            </w:r>
          </w:p>
        </w:tc>
      </w:tr>
      <w:tr w:rsidR="005B66B5" w:rsidRPr="00872DCC" w:rsidTr="002C6662">
        <w:tc>
          <w:tcPr>
            <w:tcW w:w="2088" w:type="dxa"/>
            <w:shd w:val="clear" w:color="auto" w:fill="auto"/>
          </w:tcPr>
          <w:p w:rsidR="005B66B5" w:rsidRPr="00852F06" w:rsidRDefault="005B66B5" w:rsidP="002C6662">
            <w:pPr>
              <w:rPr>
                <w:sz w:val="24"/>
              </w:rPr>
            </w:pPr>
            <w:r w:rsidRPr="00852F06">
              <w:rPr>
                <w:sz w:val="24"/>
              </w:rPr>
              <w:t>Actors</w:t>
            </w:r>
          </w:p>
        </w:tc>
        <w:tc>
          <w:tcPr>
            <w:tcW w:w="7488" w:type="dxa"/>
            <w:shd w:val="clear" w:color="auto" w:fill="auto"/>
          </w:tcPr>
          <w:p w:rsidR="005B66B5" w:rsidRPr="00852F06" w:rsidRDefault="005B66B5" w:rsidP="002C6662">
            <w:pPr>
              <w:rPr>
                <w:sz w:val="24"/>
              </w:rPr>
            </w:pPr>
            <w:r w:rsidRPr="00852F06">
              <w:rPr>
                <w:sz w:val="24"/>
              </w:rPr>
              <w:t>Thành viên</w:t>
            </w:r>
          </w:p>
        </w:tc>
      </w:tr>
      <w:tr w:rsidR="005B66B5" w:rsidRPr="00872DCC" w:rsidTr="002C6662">
        <w:tc>
          <w:tcPr>
            <w:tcW w:w="2088" w:type="dxa"/>
            <w:shd w:val="clear" w:color="auto" w:fill="auto"/>
          </w:tcPr>
          <w:p w:rsidR="005B66B5" w:rsidRPr="00852F06" w:rsidRDefault="005B66B5" w:rsidP="002C6662">
            <w:pPr>
              <w:rPr>
                <w:sz w:val="24"/>
              </w:rPr>
            </w:pPr>
            <w:r w:rsidRPr="00852F06">
              <w:rPr>
                <w:sz w:val="24"/>
              </w:rPr>
              <w:t>Basic Flow</w:t>
            </w:r>
          </w:p>
        </w:tc>
        <w:tc>
          <w:tcPr>
            <w:tcW w:w="7488" w:type="dxa"/>
            <w:shd w:val="clear" w:color="auto" w:fill="auto"/>
          </w:tcPr>
          <w:p w:rsidR="005B66B5" w:rsidRPr="00ED55AF" w:rsidRDefault="00ED55AF" w:rsidP="00ED55AF">
            <w:pPr>
              <w:rPr>
                <w:sz w:val="26"/>
                <w:szCs w:val="26"/>
              </w:rPr>
            </w:pPr>
            <w:bookmarkStart w:id="32" w:name="_Toc479832625"/>
            <w:r w:rsidRPr="00ED55AF">
              <w:rPr>
                <w:sz w:val="26"/>
                <w:szCs w:val="26"/>
              </w:rPr>
              <w:t xml:space="preserve">1. </w:t>
            </w:r>
            <w:r w:rsidR="005B66B5" w:rsidRPr="00ED55AF">
              <w:rPr>
                <w:sz w:val="26"/>
                <w:szCs w:val="26"/>
              </w:rPr>
              <w:t>Nhập vào chủ đề và nội dung của chủ đề.</w:t>
            </w:r>
            <w:bookmarkEnd w:id="32"/>
            <w:r w:rsidR="005B66B5" w:rsidRPr="00ED55AF">
              <w:rPr>
                <w:sz w:val="26"/>
                <w:szCs w:val="26"/>
              </w:rPr>
              <w:t xml:space="preserve"> </w:t>
            </w:r>
          </w:p>
          <w:p w:rsidR="005B66B5" w:rsidRPr="00ED55AF" w:rsidRDefault="00ED55AF" w:rsidP="00ED55AF">
            <w:pPr>
              <w:rPr>
                <w:sz w:val="26"/>
                <w:szCs w:val="26"/>
              </w:rPr>
            </w:pPr>
            <w:bookmarkStart w:id="33" w:name="_Toc479832626"/>
            <w:r w:rsidRPr="00ED55AF">
              <w:rPr>
                <w:sz w:val="26"/>
                <w:szCs w:val="26"/>
              </w:rPr>
              <w:t xml:space="preserve">2. </w:t>
            </w:r>
            <w:r w:rsidR="005B66B5" w:rsidRPr="00ED55AF">
              <w:rPr>
                <w:sz w:val="26"/>
                <w:szCs w:val="26"/>
              </w:rPr>
              <w:t>Nhấn chọn nút “Post”.</w:t>
            </w:r>
            <w:bookmarkEnd w:id="33"/>
          </w:p>
          <w:p w:rsidR="005B66B5" w:rsidRPr="00ED55AF" w:rsidRDefault="005B66B5" w:rsidP="002C6662">
            <w:pPr>
              <w:pStyle w:val="ListParagraph"/>
              <w:tabs>
                <w:tab w:val="left" w:pos="319"/>
                <w:tab w:val="left" w:pos="886"/>
              </w:tabs>
              <w:spacing w:after="0" w:line="240" w:lineRule="auto"/>
              <w:ind w:left="36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B66B5" w:rsidRPr="00872DCC" w:rsidTr="002C6662">
        <w:tc>
          <w:tcPr>
            <w:tcW w:w="2088" w:type="dxa"/>
            <w:shd w:val="clear" w:color="auto" w:fill="auto"/>
          </w:tcPr>
          <w:p w:rsidR="005B66B5" w:rsidRPr="00852F06" w:rsidRDefault="005B66B5" w:rsidP="002C6662">
            <w:pPr>
              <w:rPr>
                <w:sz w:val="24"/>
              </w:rPr>
            </w:pPr>
            <w:r w:rsidRPr="00852F06">
              <w:rPr>
                <w:sz w:val="24"/>
              </w:rPr>
              <w:t>Alternative Flows</w:t>
            </w:r>
          </w:p>
        </w:tc>
        <w:tc>
          <w:tcPr>
            <w:tcW w:w="7488" w:type="dxa"/>
            <w:shd w:val="clear" w:color="auto" w:fill="auto"/>
          </w:tcPr>
          <w:p w:rsidR="005B66B5" w:rsidRPr="00852F06" w:rsidRDefault="005B66B5" w:rsidP="002C6662">
            <w:pPr>
              <w:pStyle w:val="ListParagraph"/>
              <w:numPr>
                <w:ilvl w:val="0"/>
                <w:numId w:val="5"/>
              </w:numPr>
              <w:ind w:left="382"/>
              <w:rPr>
                <w:rFonts w:ascii="Times New Roman" w:hAnsi="Times New Roman"/>
                <w:sz w:val="24"/>
                <w:szCs w:val="24"/>
              </w:rPr>
            </w:pPr>
            <w:r w:rsidRPr="00852F06">
              <w:rPr>
                <w:rFonts w:ascii="Times New Roman" w:hAnsi="Times New Roman"/>
                <w:sz w:val="24"/>
                <w:szCs w:val="24"/>
              </w:rPr>
              <w:t xml:space="preserve">Nhập vào chủ đề và nội dung của chủ đề. </w:t>
            </w:r>
          </w:p>
          <w:p w:rsidR="005B66B5" w:rsidRPr="00852F06" w:rsidRDefault="005B66B5" w:rsidP="002C6662">
            <w:pPr>
              <w:pStyle w:val="ListParagraph"/>
              <w:numPr>
                <w:ilvl w:val="0"/>
                <w:numId w:val="5"/>
              </w:numPr>
              <w:ind w:left="382"/>
              <w:rPr>
                <w:rFonts w:ascii="Times New Roman" w:hAnsi="Times New Roman"/>
                <w:sz w:val="24"/>
                <w:szCs w:val="24"/>
              </w:rPr>
            </w:pPr>
            <w:r w:rsidRPr="00852F06">
              <w:rPr>
                <w:rFonts w:ascii="Times New Roman" w:hAnsi="Times New Roman"/>
                <w:sz w:val="24"/>
                <w:szCs w:val="24"/>
              </w:rPr>
              <w:t>Nhấn chọn nút related book.</w:t>
            </w:r>
          </w:p>
          <w:p w:rsidR="005B66B5" w:rsidRPr="00852F06" w:rsidRDefault="005B66B5" w:rsidP="002C6662">
            <w:pPr>
              <w:pStyle w:val="ListParagraph"/>
              <w:numPr>
                <w:ilvl w:val="0"/>
                <w:numId w:val="5"/>
              </w:numPr>
              <w:ind w:left="382"/>
              <w:rPr>
                <w:rFonts w:ascii="Times New Roman" w:hAnsi="Times New Roman"/>
                <w:sz w:val="24"/>
                <w:szCs w:val="24"/>
              </w:rPr>
            </w:pPr>
            <w:r w:rsidRPr="00852F06">
              <w:rPr>
                <w:rFonts w:ascii="Times New Roman" w:hAnsi="Times New Roman"/>
                <w:sz w:val="24"/>
                <w:szCs w:val="24"/>
              </w:rPr>
              <w:t xml:space="preserve">Chọn sách muốn tag vào. </w:t>
            </w:r>
          </w:p>
          <w:p w:rsidR="005B66B5" w:rsidRPr="00852F06" w:rsidRDefault="005B66B5" w:rsidP="002C6662">
            <w:pPr>
              <w:pStyle w:val="ListParagraph"/>
              <w:numPr>
                <w:ilvl w:val="0"/>
                <w:numId w:val="5"/>
              </w:numPr>
              <w:ind w:left="382"/>
              <w:rPr>
                <w:sz w:val="24"/>
                <w:szCs w:val="24"/>
              </w:rPr>
            </w:pPr>
            <w:r w:rsidRPr="00852F06">
              <w:rPr>
                <w:rFonts w:ascii="Times New Roman" w:hAnsi="Times New Roman"/>
                <w:sz w:val="24"/>
                <w:szCs w:val="24"/>
              </w:rPr>
              <w:t xml:space="preserve">Chọn nút “Post”. </w:t>
            </w:r>
          </w:p>
        </w:tc>
      </w:tr>
      <w:tr w:rsidR="005B66B5" w:rsidRPr="00872DCC" w:rsidTr="002C6662">
        <w:trPr>
          <w:trHeight w:val="145"/>
        </w:trPr>
        <w:tc>
          <w:tcPr>
            <w:tcW w:w="2088" w:type="dxa"/>
            <w:shd w:val="clear" w:color="auto" w:fill="auto"/>
          </w:tcPr>
          <w:p w:rsidR="005B66B5" w:rsidRPr="00852F06" w:rsidRDefault="005B66B5" w:rsidP="002C6662">
            <w:pPr>
              <w:rPr>
                <w:sz w:val="24"/>
              </w:rPr>
            </w:pPr>
            <w:r w:rsidRPr="00852F06">
              <w:rPr>
                <w:sz w:val="24"/>
              </w:rPr>
              <w:t>Pre-conditions</w:t>
            </w:r>
          </w:p>
        </w:tc>
        <w:tc>
          <w:tcPr>
            <w:tcW w:w="7488" w:type="dxa"/>
            <w:shd w:val="clear" w:color="auto" w:fill="auto"/>
          </w:tcPr>
          <w:p w:rsidR="005B66B5" w:rsidRPr="00852F06" w:rsidRDefault="005B66B5" w:rsidP="002C6662">
            <w:pPr>
              <w:rPr>
                <w:sz w:val="24"/>
              </w:rPr>
            </w:pPr>
            <w:r w:rsidRPr="00852F06">
              <w:rPr>
                <w:sz w:val="24"/>
              </w:rPr>
              <w:t>Đã đăng nhập thành công.</w:t>
            </w:r>
          </w:p>
        </w:tc>
      </w:tr>
      <w:tr w:rsidR="005B66B5" w:rsidRPr="00872DCC" w:rsidTr="002C6662">
        <w:tc>
          <w:tcPr>
            <w:tcW w:w="2088" w:type="dxa"/>
            <w:shd w:val="clear" w:color="auto" w:fill="auto"/>
          </w:tcPr>
          <w:p w:rsidR="005B66B5" w:rsidRPr="00852F06" w:rsidRDefault="005B66B5" w:rsidP="002C6662">
            <w:pPr>
              <w:rPr>
                <w:sz w:val="24"/>
              </w:rPr>
            </w:pPr>
            <w:r w:rsidRPr="00852F06">
              <w:rPr>
                <w:sz w:val="24"/>
              </w:rPr>
              <w:t>Post-conditions</w:t>
            </w:r>
          </w:p>
        </w:tc>
        <w:tc>
          <w:tcPr>
            <w:tcW w:w="7488" w:type="dxa"/>
            <w:shd w:val="clear" w:color="auto" w:fill="auto"/>
          </w:tcPr>
          <w:p w:rsidR="005B66B5" w:rsidRPr="00852F06" w:rsidRDefault="005B66B5" w:rsidP="002C6662">
            <w:pPr>
              <w:rPr>
                <w:sz w:val="24"/>
              </w:rPr>
            </w:pPr>
            <w:r w:rsidRPr="00852F06">
              <w:rPr>
                <w:sz w:val="24"/>
              </w:rPr>
              <w:t>Tạo topic thành công.</w:t>
            </w:r>
          </w:p>
        </w:tc>
      </w:tr>
      <w:tr w:rsidR="005B66B5" w:rsidRPr="00872DCC" w:rsidTr="002C6662">
        <w:tc>
          <w:tcPr>
            <w:tcW w:w="2088" w:type="dxa"/>
            <w:shd w:val="clear" w:color="auto" w:fill="auto"/>
          </w:tcPr>
          <w:p w:rsidR="005B66B5" w:rsidRPr="00852F06" w:rsidRDefault="005B66B5" w:rsidP="002C6662">
            <w:pPr>
              <w:rPr>
                <w:sz w:val="24"/>
              </w:rPr>
            </w:pPr>
            <w:r w:rsidRPr="00852F06">
              <w:rPr>
                <w:sz w:val="24"/>
              </w:rPr>
              <w:t>Usage frequency</w:t>
            </w:r>
          </w:p>
        </w:tc>
        <w:tc>
          <w:tcPr>
            <w:tcW w:w="7488" w:type="dxa"/>
            <w:shd w:val="clear" w:color="auto" w:fill="auto"/>
          </w:tcPr>
          <w:p w:rsidR="005B66B5" w:rsidRPr="00852F06" w:rsidRDefault="005B66B5" w:rsidP="002C6662">
            <w:pPr>
              <w:rPr>
                <w:sz w:val="24"/>
              </w:rPr>
            </w:pPr>
            <w:r w:rsidRPr="00852F06">
              <w:rPr>
                <w:sz w:val="24"/>
              </w:rPr>
              <w:t>3 lần/tuần</w:t>
            </w:r>
          </w:p>
        </w:tc>
      </w:tr>
    </w:tbl>
    <w:p w:rsidR="005B66B5" w:rsidRDefault="005B66B5" w:rsidP="005B66B5"/>
    <w:p w:rsidR="00ED55AF" w:rsidRDefault="00ED55AF" w:rsidP="005B66B5">
      <w:r w:rsidRPr="00912AC6">
        <w:rPr>
          <w:noProof/>
          <w:lang w:val="vi-VN" w:eastAsia="vi-V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657850" cy="42291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D55AF" w:rsidRPr="00ED55AF" w:rsidRDefault="00ED55AF" w:rsidP="00ED55AF">
      <w:pPr>
        <w:jc w:val="center"/>
        <w:rPr>
          <w:sz w:val="26"/>
          <w:szCs w:val="26"/>
        </w:rPr>
      </w:pPr>
      <w:r>
        <w:rPr>
          <w:sz w:val="26"/>
          <w:szCs w:val="26"/>
        </w:rPr>
        <w:t>Figure 4: Comment</w:t>
      </w:r>
    </w:p>
    <w:p w:rsidR="005B66B5" w:rsidRPr="00ED55AF" w:rsidRDefault="00302234" w:rsidP="004E1337">
      <w:pPr>
        <w:pStyle w:val="hd11"/>
        <w:outlineLvl w:val="1"/>
      </w:pPr>
      <w:bookmarkStart w:id="34" w:name="_Toc479832627"/>
      <w:bookmarkStart w:id="35" w:name="_Toc479833977"/>
      <w:r w:rsidRPr="00ED55AF">
        <w:t>Xem gợi ý và chi tiết cuốn sách</w:t>
      </w:r>
      <w:bookmarkEnd w:id="34"/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2"/>
        <w:gridCol w:w="7288"/>
      </w:tblGrid>
      <w:tr w:rsidR="00302234" w:rsidRPr="00872DCC" w:rsidTr="006C6198">
        <w:tc>
          <w:tcPr>
            <w:tcW w:w="2088" w:type="dxa"/>
            <w:shd w:val="clear" w:color="auto" w:fill="auto"/>
          </w:tcPr>
          <w:p w:rsidR="00302234" w:rsidRPr="00852F06" w:rsidRDefault="00302234" w:rsidP="006C6198">
            <w:pPr>
              <w:rPr>
                <w:sz w:val="24"/>
              </w:rPr>
            </w:pPr>
            <w:r w:rsidRPr="00852F06">
              <w:rPr>
                <w:sz w:val="24"/>
              </w:rPr>
              <w:lastRenderedPageBreak/>
              <w:t>Use case Name</w:t>
            </w:r>
          </w:p>
        </w:tc>
        <w:tc>
          <w:tcPr>
            <w:tcW w:w="7488" w:type="dxa"/>
            <w:shd w:val="clear" w:color="auto" w:fill="auto"/>
          </w:tcPr>
          <w:p w:rsidR="00302234" w:rsidRPr="00852F06" w:rsidRDefault="00302234" w:rsidP="006C6198">
            <w:pPr>
              <w:rPr>
                <w:sz w:val="24"/>
              </w:rPr>
            </w:pPr>
            <w:r w:rsidRPr="00852F06">
              <w:rPr>
                <w:sz w:val="24"/>
              </w:rPr>
              <w:t>Xem gợi ý sách</w:t>
            </w:r>
          </w:p>
        </w:tc>
      </w:tr>
      <w:tr w:rsidR="00302234" w:rsidRPr="00872DCC" w:rsidTr="006C6198">
        <w:tc>
          <w:tcPr>
            <w:tcW w:w="2088" w:type="dxa"/>
            <w:shd w:val="clear" w:color="auto" w:fill="auto"/>
          </w:tcPr>
          <w:p w:rsidR="00302234" w:rsidRPr="00852F06" w:rsidRDefault="00302234" w:rsidP="006C6198">
            <w:pPr>
              <w:rPr>
                <w:sz w:val="24"/>
              </w:rPr>
            </w:pPr>
            <w:r w:rsidRPr="00852F06">
              <w:rPr>
                <w:sz w:val="24"/>
              </w:rPr>
              <w:t>Brief description</w:t>
            </w:r>
          </w:p>
        </w:tc>
        <w:tc>
          <w:tcPr>
            <w:tcW w:w="7488" w:type="dxa"/>
            <w:shd w:val="clear" w:color="auto" w:fill="auto"/>
          </w:tcPr>
          <w:p w:rsidR="00302234" w:rsidRPr="00852F06" w:rsidRDefault="00302234" w:rsidP="006C6198">
            <w:pPr>
              <w:rPr>
                <w:sz w:val="24"/>
              </w:rPr>
            </w:pPr>
            <w:r w:rsidRPr="00852F06">
              <w:rPr>
                <w:sz w:val="24"/>
              </w:rPr>
              <w:t>Xem danh sách các quyển sách nằm trong best seller, most voted hay award.</w:t>
            </w:r>
          </w:p>
        </w:tc>
      </w:tr>
      <w:tr w:rsidR="00302234" w:rsidRPr="00872DCC" w:rsidTr="006C6198">
        <w:tc>
          <w:tcPr>
            <w:tcW w:w="2088" w:type="dxa"/>
            <w:shd w:val="clear" w:color="auto" w:fill="auto"/>
          </w:tcPr>
          <w:p w:rsidR="00302234" w:rsidRPr="00852F06" w:rsidRDefault="00302234" w:rsidP="006C6198">
            <w:pPr>
              <w:rPr>
                <w:sz w:val="24"/>
              </w:rPr>
            </w:pPr>
            <w:r w:rsidRPr="00852F06">
              <w:rPr>
                <w:sz w:val="24"/>
              </w:rPr>
              <w:t>Actors</w:t>
            </w:r>
          </w:p>
        </w:tc>
        <w:tc>
          <w:tcPr>
            <w:tcW w:w="7488" w:type="dxa"/>
            <w:shd w:val="clear" w:color="auto" w:fill="auto"/>
          </w:tcPr>
          <w:p w:rsidR="00302234" w:rsidRPr="00852F06" w:rsidRDefault="00302234" w:rsidP="006C6198">
            <w:pPr>
              <w:rPr>
                <w:sz w:val="24"/>
              </w:rPr>
            </w:pPr>
            <w:r w:rsidRPr="00852F06">
              <w:rPr>
                <w:sz w:val="24"/>
              </w:rPr>
              <w:t>Thành viên</w:t>
            </w:r>
          </w:p>
        </w:tc>
      </w:tr>
      <w:tr w:rsidR="00302234" w:rsidRPr="00872DCC" w:rsidTr="006C6198">
        <w:tc>
          <w:tcPr>
            <w:tcW w:w="2088" w:type="dxa"/>
            <w:shd w:val="clear" w:color="auto" w:fill="auto"/>
          </w:tcPr>
          <w:p w:rsidR="00302234" w:rsidRPr="00852F06" w:rsidRDefault="00302234" w:rsidP="006C6198">
            <w:pPr>
              <w:rPr>
                <w:sz w:val="24"/>
              </w:rPr>
            </w:pPr>
            <w:r w:rsidRPr="00852F06">
              <w:rPr>
                <w:sz w:val="24"/>
              </w:rPr>
              <w:t>Basic Flow</w:t>
            </w:r>
          </w:p>
        </w:tc>
        <w:tc>
          <w:tcPr>
            <w:tcW w:w="7488" w:type="dxa"/>
            <w:shd w:val="clear" w:color="auto" w:fill="auto"/>
          </w:tcPr>
          <w:p w:rsidR="00302234" w:rsidRPr="00852F06" w:rsidRDefault="00302234" w:rsidP="00302234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382"/>
              <w:rPr>
                <w:rFonts w:ascii="Times New Roman" w:hAnsi="Times New Roman"/>
                <w:sz w:val="24"/>
                <w:szCs w:val="24"/>
              </w:rPr>
            </w:pPr>
            <w:r w:rsidRPr="00852F06">
              <w:rPr>
                <w:rFonts w:ascii="Times New Roman" w:hAnsi="Times New Roman"/>
                <w:sz w:val="24"/>
                <w:szCs w:val="24"/>
              </w:rPr>
              <w:t xml:space="preserve">Nhấn chọn nút “Best seller” ở phía trái màn hình. </w:t>
            </w:r>
          </w:p>
        </w:tc>
      </w:tr>
      <w:tr w:rsidR="00302234" w:rsidRPr="00872DCC" w:rsidTr="006C6198">
        <w:tc>
          <w:tcPr>
            <w:tcW w:w="2088" w:type="dxa"/>
            <w:shd w:val="clear" w:color="auto" w:fill="auto"/>
          </w:tcPr>
          <w:p w:rsidR="00302234" w:rsidRPr="00852F06" w:rsidRDefault="00302234" w:rsidP="006C6198">
            <w:pPr>
              <w:rPr>
                <w:sz w:val="24"/>
              </w:rPr>
            </w:pPr>
            <w:r w:rsidRPr="00852F06">
              <w:rPr>
                <w:sz w:val="24"/>
              </w:rPr>
              <w:t>Alternative Flows</w:t>
            </w:r>
          </w:p>
        </w:tc>
        <w:tc>
          <w:tcPr>
            <w:tcW w:w="7488" w:type="dxa"/>
            <w:shd w:val="clear" w:color="auto" w:fill="auto"/>
          </w:tcPr>
          <w:p w:rsidR="00302234" w:rsidRPr="00852F06" w:rsidRDefault="00302234" w:rsidP="00302234">
            <w:pPr>
              <w:pStyle w:val="ListParagraph"/>
              <w:numPr>
                <w:ilvl w:val="0"/>
                <w:numId w:val="8"/>
              </w:numPr>
              <w:ind w:left="382"/>
              <w:rPr>
                <w:rFonts w:ascii="Times New Roman" w:hAnsi="Times New Roman"/>
                <w:sz w:val="24"/>
                <w:szCs w:val="24"/>
              </w:rPr>
            </w:pPr>
            <w:r w:rsidRPr="00852F06">
              <w:rPr>
                <w:rFonts w:ascii="Times New Roman" w:hAnsi="Times New Roman"/>
                <w:sz w:val="24"/>
                <w:szCs w:val="24"/>
              </w:rPr>
              <w:t xml:space="preserve">Nhấn chọn nút “Best seller” ở phía trái màn hình. </w:t>
            </w:r>
          </w:p>
          <w:p w:rsidR="00302234" w:rsidRPr="00852F06" w:rsidRDefault="00302234" w:rsidP="00302234">
            <w:pPr>
              <w:pStyle w:val="ListParagraph"/>
              <w:numPr>
                <w:ilvl w:val="0"/>
                <w:numId w:val="8"/>
              </w:numPr>
              <w:ind w:left="382"/>
              <w:rPr>
                <w:sz w:val="24"/>
                <w:szCs w:val="24"/>
              </w:rPr>
            </w:pPr>
            <w:r w:rsidRPr="00852F06">
              <w:rPr>
                <w:rFonts w:ascii="Times New Roman" w:hAnsi="Times New Roman"/>
                <w:sz w:val="24"/>
                <w:szCs w:val="24"/>
              </w:rPr>
              <w:t>Nhấn chọn nút “View all books”.</w:t>
            </w:r>
            <w:r w:rsidRPr="00852F06">
              <w:rPr>
                <w:sz w:val="24"/>
                <w:szCs w:val="24"/>
              </w:rPr>
              <w:t xml:space="preserve"> </w:t>
            </w:r>
          </w:p>
        </w:tc>
      </w:tr>
      <w:tr w:rsidR="00302234" w:rsidRPr="00872DCC" w:rsidTr="006C6198">
        <w:tc>
          <w:tcPr>
            <w:tcW w:w="2088" w:type="dxa"/>
            <w:shd w:val="clear" w:color="auto" w:fill="auto"/>
          </w:tcPr>
          <w:p w:rsidR="00302234" w:rsidRPr="00852F06" w:rsidRDefault="00302234" w:rsidP="006C6198">
            <w:pPr>
              <w:rPr>
                <w:sz w:val="24"/>
              </w:rPr>
            </w:pPr>
            <w:r w:rsidRPr="00852F06">
              <w:rPr>
                <w:sz w:val="24"/>
              </w:rPr>
              <w:t>Pre-conditions</w:t>
            </w:r>
          </w:p>
        </w:tc>
        <w:tc>
          <w:tcPr>
            <w:tcW w:w="7488" w:type="dxa"/>
            <w:shd w:val="clear" w:color="auto" w:fill="auto"/>
          </w:tcPr>
          <w:p w:rsidR="00302234" w:rsidRPr="00852F06" w:rsidRDefault="00302234" w:rsidP="006C6198">
            <w:pPr>
              <w:rPr>
                <w:sz w:val="24"/>
              </w:rPr>
            </w:pPr>
            <w:r w:rsidRPr="00852F06">
              <w:rPr>
                <w:sz w:val="24"/>
              </w:rPr>
              <w:t>Đã đăng nhập thành công</w:t>
            </w:r>
          </w:p>
        </w:tc>
      </w:tr>
      <w:tr w:rsidR="00302234" w:rsidRPr="00872DCC" w:rsidTr="006C6198">
        <w:tc>
          <w:tcPr>
            <w:tcW w:w="2088" w:type="dxa"/>
            <w:shd w:val="clear" w:color="auto" w:fill="auto"/>
          </w:tcPr>
          <w:p w:rsidR="00302234" w:rsidRPr="00852F06" w:rsidRDefault="00302234" w:rsidP="006C6198">
            <w:pPr>
              <w:rPr>
                <w:sz w:val="24"/>
              </w:rPr>
            </w:pPr>
            <w:r w:rsidRPr="00852F06">
              <w:rPr>
                <w:sz w:val="24"/>
              </w:rPr>
              <w:t>Post-conditions</w:t>
            </w:r>
          </w:p>
        </w:tc>
        <w:tc>
          <w:tcPr>
            <w:tcW w:w="7488" w:type="dxa"/>
            <w:shd w:val="clear" w:color="auto" w:fill="auto"/>
          </w:tcPr>
          <w:p w:rsidR="00302234" w:rsidRPr="00852F06" w:rsidRDefault="00302234" w:rsidP="006C6198">
            <w:pPr>
              <w:rPr>
                <w:sz w:val="24"/>
              </w:rPr>
            </w:pPr>
            <w:r w:rsidRPr="00852F06">
              <w:rPr>
                <w:sz w:val="24"/>
              </w:rPr>
              <w:t>Xuất hiện danh sách các quyển sách trong mục best seller</w:t>
            </w:r>
          </w:p>
        </w:tc>
      </w:tr>
      <w:tr w:rsidR="00302234" w:rsidRPr="00872DCC" w:rsidTr="006C6198">
        <w:tc>
          <w:tcPr>
            <w:tcW w:w="2088" w:type="dxa"/>
            <w:shd w:val="clear" w:color="auto" w:fill="auto"/>
          </w:tcPr>
          <w:p w:rsidR="00302234" w:rsidRPr="00852F06" w:rsidRDefault="00302234" w:rsidP="006C6198">
            <w:pPr>
              <w:rPr>
                <w:sz w:val="24"/>
              </w:rPr>
            </w:pPr>
            <w:r w:rsidRPr="00852F06">
              <w:rPr>
                <w:sz w:val="24"/>
              </w:rPr>
              <w:t>Usage frequency</w:t>
            </w:r>
          </w:p>
        </w:tc>
        <w:tc>
          <w:tcPr>
            <w:tcW w:w="7488" w:type="dxa"/>
            <w:shd w:val="clear" w:color="auto" w:fill="auto"/>
          </w:tcPr>
          <w:p w:rsidR="00302234" w:rsidRPr="00852F06" w:rsidRDefault="00302234" w:rsidP="006C6198">
            <w:pPr>
              <w:rPr>
                <w:sz w:val="24"/>
              </w:rPr>
            </w:pPr>
            <w:r w:rsidRPr="00852F06">
              <w:rPr>
                <w:sz w:val="24"/>
              </w:rPr>
              <w:t>10 lần/tuần</w:t>
            </w:r>
          </w:p>
        </w:tc>
      </w:tr>
    </w:tbl>
    <w:p w:rsidR="004E7CBC" w:rsidRDefault="004E7CBC" w:rsidP="00302234">
      <w:pPr>
        <w:jc w:val="center"/>
        <w:rPr>
          <w:sz w:val="24"/>
          <w:szCs w:val="24"/>
        </w:rPr>
      </w:pPr>
    </w:p>
    <w:p w:rsidR="00162981" w:rsidRDefault="00162981" w:rsidP="00302234">
      <w:pPr>
        <w:jc w:val="center"/>
        <w:rPr>
          <w:sz w:val="24"/>
          <w:szCs w:val="24"/>
        </w:rPr>
      </w:pPr>
    </w:p>
    <w:p w:rsidR="00162981" w:rsidRDefault="00162981" w:rsidP="00302234">
      <w:pPr>
        <w:jc w:val="center"/>
        <w:rPr>
          <w:sz w:val="24"/>
          <w:szCs w:val="24"/>
        </w:rPr>
      </w:pPr>
    </w:p>
    <w:p w:rsidR="00162981" w:rsidRDefault="00162981" w:rsidP="00302234">
      <w:pPr>
        <w:jc w:val="center"/>
        <w:rPr>
          <w:sz w:val="24"/>
          <w:szCs w:val="24"/>
        </w:rPr>
      </w:pPr>
      <w:r w:rsidRPr="00912AC6">
        <w:rPr>
          <w:noProof/>
          <w:lang w:val="vi-VN" w:eastAsia="vi-VN"/>
        </w:rPr>
        <w:drawing>
          <wp:inline distT="0" distB="0" distL="0" distR="0">
            <wp:extent cx="5943600" cy="506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234" w:rsidRDefault="00302234" w:rsidP="00302234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5: Best Seller</w:t>
      </w:r>
    </w:p>
    <w:p w:rsidR="00302234" w:rsidRDefault="00302234" w:rsidP="00302234">
      <w:pPr>
        <w:jc w:val="center"/>
        <w:rPr>
          <w:sz w:val="24"/>
          <w:szCs w:val="24"/>
        </w:rPr>
      </w:pPr>
    </w:p>
    <w:p w:rsidR="00302234" w:rsidRDefault="00162981" w:rsidP="00302234">
      <w:pPr>
        <w:jc w:val="center"/>
        <w:rPr>
          <w:sz w:val="24"/>
          <w:szCs w:val="24"/>
        </w:rPr>
      </w:pPr>
      <w:r w:rsidRPr="00912AC6">
        <w:rPr>
          <w:noProof/>
          <w:lang w:val="vi-VN" w:eastAsia="vi-VN"/>
        </w:rPr>
        <w:drawing>
          <wp:inline distT="0" distB="0" distL="0" distR="0">
            <wp:extent cx="5934075" cy="6629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234" w:rsidRPr="00302234" w:rsidRDefault="00302234" w:rsidP="00302234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6: Best Seller_view all</w:t>
      </w:r>
    </w:p>
    <w:p w:rsidR="00302234" w:rsidRDefault="00302234" w:rsidP="00C13B84"/>
    <w:p w:rsidR="00C13B84" w:rsidRPr="00C13B84" w:rsidRDefault="004E7CBC" w:rsidP="00C13B84">
      <w:r>
        <w:tab/>
      </w:r>
    </w:p>
    <w:sectPr w:rsidR="00C13B84" w:rsidRPr="00C13B84">
      <w:headerReference w:type="default" r:id="rId18"/>
      <w:footerReference w:type="default" r:id="rId1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384" w:rsidRDefault="00DC0384">
      <w:pPr>
        <w:spacing w:line="240" w:lineRule="auto"/>
      </w:pPr>
      <w:r>
        <w:separator/>
      </w:r>
    </w:p>
  </w:endnote>
  <w:endnote w:type="continuationSeparator" w:id="0">
    <w:p w:rsidR="00DC0384" w:rsidRDefault="00DC03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96B71" w:rsidRPr="00396B71" w:rsidRDefault="00396B71">
          <w:pPr>
            <w:ind w:right="360"/>
            <w:rPr>
              <w:lang w:val="vi-VN"/>
            </w:rPr>
          </w:pPr>
          <w:r>
            <w:rPr>
              <w:lang w:val="vi-VN"/>
            </w:rPr>
            <w:t>Online Bookshelf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C307A" w:rsidRDefault="00396B71" w:rsidP="005E72F3">
          <w:pPr>
            <w:jc w:val="center"/>
          </w:pPr>
          <w:r>
            <w:rPr>
              <w:lang w:val="vi-VN"/>
            </w:rPr>
            <w:t>CIC – Creative Is Core</w:t>
          </w:r>
          <w:r w:rsidR="00630073">
            <w:t xml:space="preserve">, </w:t>
          </w:r>
          <w:r w:rsidR="00630073">
            <w:fldChar w:fldCharType="begin"/>
          </w:r>
          <w:r w:rsidR="00630073">
            <w:instrText xml:space="preserve"> DATE \@ "yyyy" </w:instrText>
          </w:r>
          <w:r w:rsidR="00630073">
            <w:fldChar w:fldCharType="separate"/>
          </w:r>
          <w:r w:rsidR="001306A7">
            <w:rPr>
              <w:noProof/>
            </w:rPr>
            <w:t>2017</w:t>
          </w:r>
          <w:r w:rsidR="00630073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C307A" w:rsidRDefault="0063007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20CC7">
            <w:rPr>
              <w:rStyle w:val="PageNumber"/>
              <w:noProof/>
            </w:rPr>
            <w:t>10</w:t>
          </w:r>
          <w:r>
            <w:rPr>
              <w:rStyle w:val="PageNumber"/>
            </w:rPr>
            <w:fldChar w:fldCharType="end"/>
          </w:r>
        </w:p>
      </w:tc>
    </w:tr>
  </w:tbl>
  <w:p w:rsidR="009C307A" w:rsidRDefault="009C3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384" w:rsidRDefault="00DC0384">
      <w:pPr>
        <w:spacing w:line="240" w:lineRule="auto"/>
      </w:pPr>
      <w:r>
        <w:separator/>
      </w:r>
    </w:p>
  </w:footnote>
  <w:footnote w:type="continuationSeparator" w:id="0">
    <w:p w:rsidR="00DC0384" w:rsidRDefault="00DC03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07A" w:rsidRDefault="009C307A">
    <w:pPr>
      <w:rPr>
        <w:sz w:val="24"/>
      </w:rPr>
    </w:pPr>
  </w:p>
  <w:p w:rsidR="009C307A" w:rsidRDefault="009C307A">
    <w:pPr>
      <w:pBdr>
        <w:top w:val="single" w:sz="6" w:space="1" w:color="auto"/>
      </w:pBdr>
      <w:rPr>
        <w:sz w:val="24"/>
      </w:rPr>
    </w:pPr>
  </w:p>
  <w:p w:rsidR="009C307A" w:rsidRPr="00FC7F6D" w:rsidRDefault="00FC7F6D">
    <w:pPr>
      <w:pBdr>
        <w:bottom w:val="single" w:sz="6" w:space="1" w:color="auto"/>
      </w:pBdr>
      <w:jc w:val="right"/>
      <w:rPr>
        <w:rFonts w:ascii="Arial" w:hAnsi="Arial"/>
        <w:b/>
        <w:sz w:val="36"/>
        <w:lang w:val="vi-VN"/>
      </w:rPr>
    </w:pPr>
    <w:r>
      <w:rPr>
        <w:rFonts w:ascii="Arial" w:hAnsi="Arial"/>
        <w:b/>
        <w:sz w:val="36"/>
        <w:lang w:val="vi-VN"/>
      </w:rPr>
      <w:t>CIC Creative Is Core</w:t>
    </w:r>
  </w:p>
  <w:p w:rsidR="009C307A" w:rsidRDefault="009C307A">
    <w:pPr>
      <w:pBdr>
        <w:bottom w:val="single" w:sz="6" w:space="1" w:color="auto"/>
      </w:pBdr>
      <w:jc w:val="right"/>
      <w:rPr>
        <w:sz w:val="24"/>
      </w:rPr>
    </w:pPr>
  </w:p>
  <w:p w:rsidR="009C307A" w:rsidRDefault="009C30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>
      <w:tc>
        <w:tcPr>
          <w:tcW w:w="6379" w:type="dxa"/>
        </w:tcPr>
        <w:p w:rsidR="009C307A" w:rsidRPr="00FC7F6D" w:rsidRDefault="00FC7F6D">
          <w:pPr>
            <w:rPr>
              <w:lang w:val="vi-VN"/>
            </w:rPr>
          </w:pPr>
          <w:r>
            <w:rPr>
              <w:lang w:val="vi-VN"/>
            </w:rPr>
            <w:t>Online Bookshelf</w:t>
          </w:r>
        </w:p>
      </w:tc>
      <w:tc>
        <w:tcPr>
          <w:tcW w:w="3179" w:type="dxa"/>
        </w:tcPr>
        <w:p w:rsidR="009C307A" w:rsidRDefault="0003478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9C307A">
      <w:tc>
        <w:tcPr>
          <w:tcW w:w="6379" w:type="dxa"/>
        </w:tcPr>
        <w:p w:rsidR="00034782" w:rsidRDefault="00034782" w:rsidP="00FC7F6D">
          <w:r>
            <w:t xml:space="preserve">Computer prototype document </w:t>
          </w:r>
        </w:p>
      </w:tc>
      <w:tc>
        <w:tcPr>
          <w:tcW w:w="3179" w:type="dxa"/>
        </w:tcPr>
        <w:p w:rsidR="009C307A" w:rsidRPr="00FC7F6D" w:rsidRDefault="00630073" w:rsidP="00FC7F6D">
          <w:pPr>
            <w:rPr>
              <w:lang w:val="vi-VN"/>
            </w:rPr>
          </w:pPr>
          <w:r>
            <w:t xml:space="preserve"> </w:t>
          </w:r>
          <w:r w:rsidR="00FC7F6D">
            <w:t xml:space="preserve"> Date:  </w:t>
          </w:r>
          <w:r w:rsidR="00034782">
            <w:rPr>
              <w:lang w:val="vi-VN"/>
            </w:rPr>
            <w:t>12/4</w:t>
          </w:r>
          <w:r w:rsidR="00FC7F6D">
            <w:rPr>
              <w:lang w:val="vi-VN"/>
            </w:rPr>
            <w:t>/2017</w:t>
          </w:r>
        </w:p>
      </w:tc>
    </w:tr>
    <w:tr w:rsidR="009C307A">
      <w:tc>
        <w:tcPr>
          <w:tcW w:w="9558" w:type="dxa"/>
          <w:gridSpan w:val="2"/>
        </w:tcPr>
        <w:p w:rsidR="009C307A" w:rsidRDefault="009C307A"/>
      </w:tc>
    </w:tr>
  </w:tbl>
  <w:p w:rsidR="009C307A" w:rsidRDefault="009C30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1EE02E0"/>
    <w:lvl w:ilvl="0">
      <w:start w:val="1"/>
      <w:numFmt w:val="upperRoman"/>
      <w:pStyle w:val="Heading1"/>
      <w:lvlText w:val="%1."/>
      <w:legacy w:legacy="1" w:legacySpace="144" w:legacyIndent="0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603FA0"/>
    <w:multiLevelType w:val="hybridMultilevel"/>
    <w:tmpl w:val="51A0ED0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71592"/>
    <w:multiLevelType w:val="multilevel"/>
    <w:tmpl w:val="F3D86134"/>
    <w:lvl w:ilvl="0">
      <w:start w:val="1"/>
      <w:numFmt w:val="decimal"/>
      <w:pStyle w:val="hd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d11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D8D0C5A"/>
    <w:multiLevelType w:val="hybridMultilevel"/>
    <w:tmpl w:val="82C2E2F4"/>
    <w:lvl w:ilvl="0" w:tplc="A61618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0490D"/>
    <w:multiLevelType w:val="multilevel"/>
    <w:tmpl w:val="8978490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9DA0394"/>
    <w:multiLevelType w:val="hybridMultilevel"/>
    <w:tmpl w:val="8E20DD8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175A2"/>
    <w:multiLevelType w:val="hybridMultilevel"/>
    <w:tmpl w:val="6814208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731C8"/>
    <w:multiLevelType w:val="multilevel"/>
    <w:tmpl w:val="D4FEC296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1%2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lvlText w:val="%1%3.%4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4">
      <w:start w:val="1"/>
      <w:numFmt w:val="decimal"/>
      <w:lvlText w:val="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%3.%4.%5.%6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6">
      <w:start w:val="1"/>
      <w:numFmt w:val="decimal"/>
      <w:lvlText w:val="%1%3.%4.%5.%6.%7"/>
      <w:lvlJc w:val="left"/>
      <w:pPr>
        <w:tabs>
          <w:tab w:val="num" w:pos="2160"/>
        </w:tabs>
        <w:ind w:left="1224" w:hanging="1224"/>
      </w:pPr>
      <w:rPr>
        <w:rFonts w:hint="default"/>
      </w:rPr>
    </w:lvl>
    <w:lvl w:ilvl="7">
      <w:start w:val="1"/>
      <w:numFmt w:val="decimal"/>
      <w:lvlText w:val="%1%3.%4.%5.%6.%7.%8"/>
      <w:lvlJc w:val="left"/>
      <w:pPr>
        <w:tabs>
          <w:tab w:val="num" w:pos="2880"/>
        </w:tabs>
        <w:ind w:left="1224" w:hanging="1224"/>
      </w:pPr>
      <w:rPr>
        <w:rFonts w:hint="default"/>
      </w:rPr>
    </w:lvl>
    <w:lvl w:ilvl="8">
      <w:start w:val="1"/>
      <w:numFmt w:val="decimal"/>
      <w:lvlText w:val="%3.%4.%5.%6.%7.%8.%9"/>
      <w:lvlJc w:val="left"/>
      <w:pPr>
        <w:tabs>
          <w:tab w:val="num" w:pos="2880"/>
        </w:tabs>
        <w:ind w:left="1224" w:hanging="1224"/>
      </w:pPr>
      <w:rPr>
        <w:rFonts w:hint="default"/>
      </w:rPr>
    </w:lvl>
  </w:abstractNum>
  <w:abstractNum w:abstractNumId="8" w15:restartNumberingAfterBreak="0">
    <w:nsid w:val="32396694"/>
    <w:multiLevelType w:val="hybridMultilevel"/>
    <w:tmpl w:val="C09CC82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53469"/>
    <w:multiLevelType w:val="hybridMultilevel"/>
    <w:tmpl w:val="B900B4B0"/>
    <w:lvl w:ilvl="0" w:tplc="75468FE0">
      <w:start w:val="1"/>
      <w:numFmt w:val="decimal"/>
      <w:lvlText w:val="%1."/>
      <w:lvlJc w:val="left"/>
      <w:pPr>
        <w:ind w:left="742" w:hanging="360"/>
      </w:pPr>
      <w:rPr>
        <w:rFonts w:ascii="Times New Roman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462" w:hanging="360"/>
      </w:pPr>
    </w:lvl>
    <w:lvl w:ilvl="2" w:tplc="042A001B" w:tentative="1">
      <w:start w:val="1"/>
      <w:numFmt w:val="lowerRoman"/>
      <w:lvlText w:val="%3."/>
      <w:lvlJc w:val="right"/>
      <w:pPr>
        <w:ind w:left="2182" w:hanging="180"/>
      </w:pPr>
    </w:lvl>
    <w:lvl w:ilvl="3" w:tplc="042A000F" w:tentative="1">
      <w:start w:val="1"/>
      <w:numFmt w:val="decimal"/>
      <w:lvlText w:val="%4."/>
      <w:lvlJc w:val="left"/>
      <w:pPr>
        <w:ind w:left="2902" w:hanging="360"/>
      </w:pPr>
    </w:lvl>
    <w:lvl w:ilvl="4" w:tplc="042A0019" w:tentative="1">
      <w:start w:val="1"/>
      <w:numFmt w:val="lowerLetter"/>
      <w:lvlText w:val="%5."/>
      <w:lvlJc w:val="left"/>
      <w:pPr>
        <w:ind w:left="3622" w:hanging="360"/>
      </w:pPr>
    </w:lvl>
    <w:lvl w:ilvl="5" w:tplc="042A001B" w:tentative="1">
      <w:start w:val="1"/>
      <w:numFmt w:val="lowerRoman"/>
      <w:lvlText w:val="%6."/>
      <w:lvlJc w:val="right"/>
      <w:pPr>
        <w:ind w:left="4342" w:hanging="180"/>
      </w:pPr>
    </w:lvl>
    <w:lvl w:ilvl="6" w:tplc="042A000F" w:tentative="1">
      <w:start w:val="1"/>
      <w:numFmt w:val="decimal"/>
      <w:lvlText w:val="%7."/>
      <w:lvlJc w:val="left"/>
      <w:pPr>
        <w:ind w:left="5062" w:hanging="360"/>
      </w:pPr>
    </w:lvl>
    <w:lvl w:ilvl="7" w:tplc="042A0019" w:tentative="1">
      <w:start w:val="1"/>
      <w:numFmt w:val="lowerLetter"/>
      <w:lvlText w:val="%8."/>
      <w:lvlJc w:val="left"/>
      <w:pPr>
        <w:ind w:left="5782" w:hanging="360"/>
      </w:pPr>
    </w:lvl>
    <w:lvl w:ilvl="8" w:tplc="042A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0" w15:restartNumberingAfterBreak="0">
    <w:nsid w:val="438C02E2"/>
    <w:multiLevelType w:val="hybridMultilevel"/>
    <w:tmpl w:val="D4541DD0"/>
    <w:lvl w:ilvl="0" w:tplc="FFFFFFFF">
      <w:start w:val="1"/>
      <w:numFmt w:val="bullet"/>
      <w:pStyle w:val="VersionHistoryDetai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40676"/>
    <w:multiLevelType w:val="hybridMultilevel"/>
    <w:tmpl w:val="2D2C561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2A4CBB"/>
    <w:multiLevelType w:val="hybridMultilevel"/>
    <w:tmpl w:val="E26AC0D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78356527"/>
    <w:multiLevelType w:val="multilevel"/>
    <w:tmpl w:val="78281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9"/>
  </w:num>
  <w:num w:numId="5">
    <w:abstractNumId w:val="1"/>
  </w:num>
  <w:num w:numId="6">
    <w:abstractNumId w:val="0"/>
    <w:lvlOverride w:ilvl="0">
      <w:startOverride w:val="1"/>
    </w:lvlOverride>
  </w:num>
  <w:num w:numId="7">
    <w:abstractNumId w:val="8"/>
  </w:num>
  <w:num w:numId="8">
    <w:abstractNumId w:val="12"/>
  </w:num>
  <w:num w:numId="9">
    <w:abstractNumId w:val="10"/>
  </w:num>
  <w:num w:numId="10">
    <w:abstractNumId w:val="7"/>
  </w:num>
  <w:num w:numId="11">
    <w:abstractNumId w:val="11"/>
  </w:num>
  <w:num w:numId="12">
    <w:abstractNumId w:val="3"/>
  </w:num>
  <w:num w:numId="13">
    <w:abstractNumId w:val="4"/>
  </w:num>
  <w:num w:numId="14">
    <w:abstractNumId w:val="6"/>
  </w:num>
  <w:num w:numId="15">
    <w:abstractNumId w:val="2"/>
  </w:num>
  <w:num w:numId="16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FAF"/>
    <w:rsid w:val="00016409"/>
    <w:rsid w:val="00021042"/>
    <w:rsid w:val="000266C1"/>
    <w:rsid w:val="00034782"/>
    <w:rsid w:val="000379FC"/>
    <w:rsid w:val="0005448B"/>
    <w:rsid w:val="0006638F"/>
    <w:rsid w:val="000A0E7B"/>
    <w:rsid w:val="000A4D5C"/>
    <w:rsid w:val="000C0AE6"/>
    <w:rsid w:val="000C0C8E"/>
    <w:rsid w:val="000C5EAE"/>
    <w:rsid w:val="000C7E2A"/>
    <w:rsid w:val="000D02B5"/>
    <w:rsid w:val="000E171C"/>
    <w:rsid w:val="000E4D31"/>
    <w:rsid w:val="000E4EE2"/>
    <w:rsid w:val="000F6A6F"/>
    <w:rsid w:val="001306A7"/>
    <w:rsid w:val="00134BB0"/>
    <w:rsid w:val="00145797"/>
    <w:rsid w:val="00162981"/>
    <w:rsid w:val="00167191"/>
    <w:rsid w:val="001926FD"/>
    <w:rsid w:val="00192A52"/>
    <w:rsid w:val="001A737E"/>
    <w:rsid w:val="001B7EB3"/>
    <w:rsid w:val="001C1F0A"/>
    <w:rsid w:val="001C21FD"/>
    <w:rsid w:val="001E597A"/>
    <w:rsid w:val="001E5E15"/>
    <w:rsid w:val="001F7DF6"/>
    <w:rsid w:val="00203A10"/>
    <w:rsid w:val="00211D30"/>
    <w:rsid w:val="00240CB1"/>
    <w:rsid w:val="00241189"/>
    <w:rsid w:val="00253488"/>
    <w:rsid w:val="00255B17"/>
    <w:rsid w:val="00261EE2"/>
    <w:rsid w:val="00275636"/>
    <w:rsid w:val="00286BF7"/>
    <w:rsid w:val="002B37D6"/>
    <w:rsid w:val="002C5F3B"/>
    <w:rsid w:val="002C788A"/>
    <w:rsid w:val="002C7CB2"/>
    <w:rsid w:val="00302234"/>
    <w:rsid w:val="00303B75"/>
    <w:rsid w:val="00310A8D"/>
    <w:rsid w:val="0033278C"/>
    <w:rsid w:val="00334A56"/>
    <w:rsid w:val="003450AE"/>
    <w:rsid w:val="00366692"/>
    <w:rsid w:val="00375D9B"/>
    <w:rsid w:val="00383C6F"/>
    <w:rsid w:val="003912F0"/>
    <w:rsid w:val="00396B71"/>
    <w:rsid w:val="00396CD0"/>
    <w:rsid w:val="003A75AC"/>
    <w:rsid w:val="003B55A1"/>
    <w:rsid w:val="003D081E"/>
    <w:rsid w:val="003F741E"/>
    <w:rsid w:val="004078A2"/>
    <w:rsid w:val="00407F7E"/>
    <w:rsid w:val="0041056D"/>
    <w:rsid w:val="00461033"/>
    <w:rsid w:val="004617AF"/>
    <w:rsid w:val="004669A8"/>
    <w:rsid w:val="0048443A"/>
    <w:rsid w:val="00496A9A"/>
    <w:rsid w:val="004A46CA"/>
    <w:rsid w:val="004B144A"/>
    <w:rsid w:val="004C6FD8"/>
    <w:rsid w:val="004C781B"/>
    <w:rsid w:val="004D146C"/>
    <w:rsid w:val="004D14DB"/>
    <w:rsid w:val="004E1337"/>
    <w:rsid w:val="004E3DCC"/>
    <w:rsid w:val="004E7CBC"/>
    <w:rsid w:val="004F051D"/>
    <w:rsid w:val="00512D5C"/>
    <w:rsid w:val="00512FAF"/>
    <w:rsid w:val="00520CC7"/>
    <w:rsid w:val="00522405"/>
    <w:rsid w:val="0053350C"/>
    <w:rsid w:val="00544BBE"/>
    <w:rsid w:val="005801FF"/>
    <w:rsid w:val="005807CC"/>
    <w:rsid w:val="00581F60"/>
    <w:rsid w:val="0058219A"/>
    <w:rsid w:val="00582BBB"/>
    <w:rsid w:val="005835BF"/>
    <w:rsid w:val="00591379"/>
    <w:rsid w:val="005B2D99"/>
    <w:rsid w:val="005B66B5"/>
    <w:rsid w:val="005B6CA7"/>
    <w:rsid w:val="005E20F4"/>
    <w:rsid w:val="005E72F3"/>
    <w:rsid w:val="00604DEC"/>
    <w:rsid w:val="0060650E"/>
    <w:rsid w:val="00621BED"/>
    <w:rsid w:val="00622EA7"/>
    <w:rsid w:val="00630073"/>
    <w:rsid w:val="00653E65"/>
    <w:rsid w:val="00661C90"/>
    <w:rsid w:val="006655E9"/>
    <w:rsid w:val="00675C32"/>
    <w:rsid w:val="006A3E10"/>
    <w:rsid w:val="006D0A9A"/>
    <w:rsid w:val="006D7FD8"/>
    <w:rsid w:val="006E1270"/>
    <w:rsid w:val="006F4BF1"/>
    <w:rsid w:val="00702AEE"/>
    <w:rsid w:val="00705E25"/>
    <w:rsid w:val="007201F3"/>
    <w:rsid w:val="00722628"/>
    <w:rsid w:val="00727D12"/>
    <w:rsid w:val="00735E6A"/>
    <w:rsid w:val="00785B5D"/>
    <w:rsid w:val="0079293A"/>
    <w:rsid w:val="007B7356"/>
    <w:rsid w:val="007C150D"/>
    <w:rsid w:val="007D3B75"/>
    <w:rsid w:val="007E1C92"/>
    <w:rsid w:val="00804E89"/>
    <w:rsid w:val="00810936"/>
    <w:rsid w:val="00872DCC"/>
    <w:rsid w:val="00876F9C"/>
    <w:rsid w:val="0089666B"/>
    <w:rsid w:val="008A070A"/>
    <w:rsid w:val="008A0730"/>
    <w:rsid w:val="008A7F64"/>
    <w:rsid w:val="008C235D"/>
    <w:rsid w:val="008E4A5D"/>
    <w:rsid w:val="008E5263"/>
    <w:rsid w:val="008F46BE"/>
    <w:rsid w:val="009254DE"/>
    <w:rsid w:val="00930E23"/>
    <w:rsid w:val="00940DD2"/>
    <w:rsid w:val="00941ADF"/>
    <w:rsid w:val="00944ECF"/>
    <w:rsid w:val="00952E28"/>
    <w:rsid w:val="00962FFB"/>
    <w:rsid w:val="00970592"/>
    <w:rsid w:val="0099736E"/>
    <w:rsid w:val="009B420A"/>
    <w:rsid w:val="009C0196"/>
    <w:rsid w:val="009C307A"/>
    <w:rsid w:val="009D00EE"/>
    <w:rsid w:val="009D033E"/>
    <w:rsid w:val="009F55EC"/>
    <w:rsid w:val="00A013D1"/>
    <w:rsid w:val="00A149F1"/>
    <w:rsid w:val="00A37B21"/>
    <w:rsid w:val="00A43CFC"/>
    <w:rsid w:val="00A5675A"/>
    <w:rsid w:val="00A6373E"/>
    <w:rsid w:val="00A734D9"/>
    <w:rsid w:val="00A83A76"/>
    <w:rsid w:val="00A91264"/>
    <w:rsid w:val="00A9580F"/>
    <w:rsid w:val="00A9740D"/>
    <w:rsid w:val="00AA2DFE"/>
    <w:rsid w:val="00AA7C3B"/>
    <w:rsid w:val="00AB5284"/>
    <w:rsid w:val="00AC22F6"/>
    <w:rsid w:val="00AF7300"/>
    <w:rsid w:val="00B017E2"/>
    <w:rsid w:val="00B15620"/>
    <w:rsid w:val="00B27476"/>
    <w:rsid w:val="00B305DC"/>
    <w:rsid w:val="00B50DB6"/>
    <w:rsid w:val="00B66429"/>
    <w:rsid w:val="00B808A1"/>
    <w:rsid w:val="00B84F54"/>
    <w:rsid w:val="00B93B6F"/>
    <w:rsid w:val="00BA460E"/>
    <w:rsid w:val="00BC74EB"/>
    <w:rsid w:val="00BD0C5B"/>
    <w:rsid w:val="00BF2D2B"/>
    <w:rsid w:val="00BF46C9"/>
    <w:rsid w:val="00BF554F"/>
    <w:rsid w:val="00BF62EC"/>
    <w:rsid w:val="00C13B84"/>
    <w:rsid w:val="00C14063"/>
    <w:rsid w:val="00C14970"/>
    <w:rsid w:val="00C51B1B"/>
    <w:rsid w:val="00C55CA7"/>
    <w:rsid w:val="00C60255"/>
    <w:rsid w:val="00C63672"/>
    <w:rsid w:val="00C71211"/>
    <w:rsid w:val="00C940E9"/>
    <w:rsid w:val="00C95372"/>
    <w:rsid w:val="00C96875"/>
    <w:rsid w:val="00C975CC"/>
    <w:rsid w:val="00C9792C"/>
    <w:rsid w:val="00CB4719"/>
    <w:rsid w:val="00CB5D55"/>
    <w:rsid w:val="00CC1AB1"/>
    <w:rsid w:val="00CC554D"/>
    <w:rsid w:val="00CD055A"/>
    <w:rsid w:val="00CD4E74"/>
    <w:rsid w:val="00CE05C2"/>
    <w:rsid w:val="00CE2067"/>
    <w:rsid w:val="00CE34B6"/>
    <w:rsid w:val="00CE579F"/>
    <w:rsid w:val="00CF47BE"/>
    <w:rsid w:val="00D35282"/>
    <w:rsid w:val="00D4008C"/>
    <w:rsid w:val="00D81D3F"/>
    <w:rsid w:val="00D8281D"/>
    <w:rsid w:val="00D931B6"/>
    <w:rsid w:val="00D95CAB"/>
    <w:rsid w:val="00DC0384"/>
    <w:rsid w:val="00DC44DD"/>
    <w:rsid w:val="00DE2F23"/>
    <w:rsid w:val="00DF2ADC"/>
    <w:rsid w:val="00E03F5B"/>
    <w:rsid w:val="00E06BE7"/>
    <w:rsid w:val="00E27CBE"/>
    <w:rsid w:val="00E46B3F"/>
    <w:rsid w:val="00E7635C"/>
    <w:rsid w:val="00E9175C"/>
    <w:rsid w:val="00EA0552"/>
    <w:rsid w:val="00EC00CE"/>
    <w:rsid w:val="00EC45E3"/>
    <w:rsid w:val="00ED308C"/>
    <w:rsid w:val="00ED55AF"/>
    <w:rsid w:val="00F02F9F"/>
    <w:rsid w:val="00F151D3"/>
    <w:rsid w:val="00F25C41"/>
    <w:rsid w:val="00F36838"/>
    <w:rsid w:val="00F37DFE"/>
    <w:rsid w:val="00F54DC2"/>
    <w:rsid w:val="00F77891"/>
    <w:rsid w:val="00F8354E"/>
    <w:rsid w:val="00F92264"/>
    <w:rsid w:val="00F94CDD"/>
    <w:rsid w:val="00FC2A5F"/>
    <w:rsid w:val="00FC7F6D"/>
    <w:rsid w:val="00FD4F76"/>
    <w:rsid w:val="00FF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BC1DE5"/>
  <w15:docId w15:val="{1CF3473C-FBAA-40DC-B0EA-C777AD1B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5807CC"/>
    <w:pPr>
      <w:keepNext/>
      <w:numPr>
        <w:numId w:val="1"/>
      </w:numPr>
      <w:spacing w:before="120" w:after="60"/>
      <w:outlineLvl w:val="0"/>
    </w:pPr>
    <w:rPr>
      <w:b/>
      <w:color w:val="000000" w:themeColor="text1"/>
      <w:sz w:val="30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  <w:style w:type="paragraph" w:customStyle="1" w:styleId="VersionHistoryDetail">
    <w:name w:val="Version History Detail"/>
    <w:basedOn w:val="Normal"/>
    <w:rsid w:val="00B93B6F"/>
    <w:pPr>
      <w:keepNext/>
      <w:widowControl/>
      <w:numPr>
        <w:numId w:val="9"/>
      </w:numPr>
      <w:tabs>
        <w:tab w:val="left" w:pos="180"/>
      </w:tabs>
      <w:spacing w:before="60" w:line="240" w:lineRule="auto"/>
    </w:pPr>
    <w:rPr>
      <w:rFonts w:ascii="Arial Narrow" w:eastAsia="SimSun" w:hAnsi="Arial Narrow"/>
    </w:rPr>
  </w:style>
  <w:style w:type="paragraph" w:styleId="TOCHeading">
    <w:name w:val="TOC Heading"/>
    <w:basedOn w:val="Heading1"/>
    <w:next w:val="Normal"/>
    <w:uiPriority w:val="39"/>
    <w:unhideWhenUsed/>
    <w:qFormat/>
    <w:rsid w:val="00AC22F6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customStyle="1" w:styleId="hd1">
    <w:name w:val="hd1"/>
    <w:basedOn w:val="ListParagraph"/>
    <w:link w:val="hd1Char"/>
    <w:qFormat/>
    <w:rsid w:val="00ED55AF"/>
    <w:pPr>
      <w:numPr>
        <w:numId w:val="15"/>
      </w:numPr>
    </w:pPr>
    <w:rPr>
      <w:rFonts w:ascii="Times New Roman" w:hAnsi="Times New Roman" w:cs="Times New Roman"/>
      <w:b/>
      <w:sz w:val="30"/>
      <w:szCs w:val="30"/>
    </w:rPr>
  </w:style>
  <w:style w:type="paragraph" w:customStyle="1" w:styleId="hd11">
    <w:name w:val="hd1.1"/>
    <w:basedOn w:val="ListParagraph"/>
    <w:link w:val="hd11Char"/>
    <w:qFormat/>
    <w:rsid w:val="00ED55AF"/>
    <w:pPr>
      <w:numPr>
        <w:ilvl w:val="1"/>
        <w:numId w:val="15"/>
      </w:numPr>
    </w:pPr>
    <w:rPr>
      <w:rFonts w:ascii="Times New Roman" w:hAnsi="Times New Roman" w:cs="Times New Roman"/>
      <w:b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D55AF"/>
    <w:rPr>
      <w:rFonts w:asciiTheme="minorHAnsi" w:eastAsiaTheme="minorHAnsi" w:hAnsiTheme="minorHAnsi" w:cstheme="minorBidi"/>
      <w:sz w:val="22"/>
      <w:szCs w:val="22"/>
    </w:rPr>
  </w:style>
  <w:style w:type="character" w:customStyle="1" w:styleId="hd1Char">
    <w:name w:val="hd1 Char"/>
    <w:basedOn w:val="ListParagraphChar"/>
    <w:link w:val="hd1"/>
    <w:rsid w:val="00ED55AF"/>
    <w:rPr>
      <w:rFonts w:asciiTheme="minorHAnsi" w:eastAsiaTheme="minorHAnsi" w:hAnsiTheme="minorHAnsi" w:cstheme="minorBidi"/>
      <w:b/>
      <w:sz w:val="30"/>
      <w:szCs w:val="30"/>
    </w:rPr>
  </w:style>
  <w:style w:type="character" w:customStyle="1" w:styleId="hd11Char">
    <w:name w:val="hd1.1 Char"/>
    <w:basedOn w:val="ListParagraphChar"/>
    <w:link w:val="hd11"/>
    <w:rsid w:val="00ED55AF"/>
    <w:rPr>
      <w:rFonts w:asciiTheme="minorHAnsi" w:eastAsiaTheme="minorHAnsi" w:hAnsiTheme="minorHAnsi" w:cstheme="min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C3C70CB-AFBD-4D38-A02C-10B1ABF24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11</TotalTime>
  <Pages>10</Pages>
  <Words>498</Words>
  <Characters>2840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nguyen hoai anh</cp:lastModifiedBy>
  <cp:revision>6</cp:revision>
  <cp:lastPrinted>2017-05-08T08:16:00Z</cp:lastPrinted>
  <dcterms:created xsi:type="dcterms:W3CDTF">2017-05-08T08:03:00Z</dcterms:created>
  <dcterms:modified xsi:type="dcterms:W3CDTF">2017-05-08T08:16:00Z</dcterms:modified>
</cp:coreProperties>
</file>