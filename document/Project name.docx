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single" w:sz="12" w:space="0" w:color="666666" w:themeColor="text1" w:themeTint="99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  <w:tblDescription w:val="Progress notes with patient name"/>
      </w:tblPr>
      <w:tblGrid>
        <w:gridCol w:w="2160"/>
        <w:gridCol w:w="4410"/>
        <w:gridCol w:w="4230"/>
      </w:tblGrid>
      <w:tr w:rsidR="00400949" w:rsidTr="00400949">
        <w:trPr>
          <w:trHeight w:val="891"/>
        </w:trPr>
        <w:tc>
          <w:tcPr>
            <w:tcW w:w="2160" w:type="dxa"/>
            <w:vAlign w:val="bottom"/>
          </w:tcPr>
          <w:p w:rsidR="00400949" w:rsidRDefault="00D33689" w:rsidP="00D33689">
            <w:pPr>
              <w:pStyle w:val="Heading1"/>
              <w:outlineLvl w:val="0"/>
            </w:pPr>
            <w:r>
              <w:t>Project</w:t>
            </w:r>
            <w:r w:rsidR="00AE7C88">
              <w:t xml:space="preserve"> </w:t>
            </w:r>
            <w:r>
              <w:t>name</w:t>
            </w:r>
            <w:r w:rsidR="00AE7C88">
              <w:t xml:space="preserve">: </w:t>
            </w:r>
          </w:p>
        </w:tc>
        <w:tc>
          <w:tcPr>
            <w:tcW w:w="4410" w:type="dxa"/>
            <w:vAlign w:val="bottom"/>
          </w:tcPr>
          <w:p w:rsidR="00400949" w:rsidRDefault="004D031D" w:rsidP="00D33689">
            <w:pPr>
              <w:pStyle w:val="PatientName"/>
            </w:pPr>
            <w:sdt>
              <w:sdtPr>
                <w:alias w:val="Patient name"/>
                <w:tag w:val=""/>
                <w:id w:val="-686754211"/>
                <w:placeholder>
                  <w:docPart w:val="F25CCCAAD7984007A80FB026DE4D31ED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0D1E33">
                  <w:t>Online BookShelf</w:t>
                </w:r>
              </w:sdtContent>
            </w:sdt>
          </w:p>
        </w:tc>
        <w:tc>
          <w:tcPr>
            <w:tcW w:w="4230" w:type="dxa"/>
            <w:vAlign w:val="bottom"/>
          </w:tcPr>
          <w:p w:rsidR="00400949" w:rsidRDefault="00207888">
            <w:pPr>
              <w:pStyle w:val="Title"/>
            </w:pPr>
            <w:r>
              <w:t>Tổng hợp ý kiến</w:t>
            </w:r>
          </w:p>
        </w:tc>
      </w:tr>
    </w:tbl>
    <w:p w:rsidR="00400949" w:rsidRDefault="00400949"/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  <w:tblDescription w:val="Date and notes table"/>
      </w:tblPr>
      <w:tblGrid>
        <w:gridCol w:w="1529"/>
        <w:gridCol w:w="9271"/>
      </w:tblGrid>
      <w:tr w:rsidR="00400949" w:rsidTr="00400949">
        <w:tc>
          <w:tcPr>
            <w:tcW w:w="708" w:type="pct"/>
          </w:tcPr>
          <w:p w:rsidR="00400949" w:rsidRDefault="00C30B03" w:rsidP="00C30B03">
            <w:pPr>
              <w:pStyle w:val="Date"/>
              <w:ind w:left="0"/>
            </w:pPr>
            <w:r>
              <w:t>Người dùng 1</w:t>
            </w:r>
          </w:p>
        </w:tc>
        <w:tc>
          <w:tcPr>
            <w:tcW w:w="4292" w:type="pct"/>
          </w:tcPr>
          <w:p w:rsidR="00400949" w:rsidRDefault="00D33689" w:rsidP="00D33689">
            <w:pPr>
              <w:pStyle w:val="ListParagraph"/>
              <w:numPr>
                <w:ilvl w:val="0"/>
                <w:numId w:val="3"/>
              </w:numPr>
            </w:pPr>
            <w:r>
              <w:t>Danh sách các cuốn sách hay phải được nhấn mạnh.</w:t>
            </w:r>
          </w:p>
          <w:p w:rsidR="00D33689" w:rsidRDefault="00D33689" w:rsidP="00D33689">
            <w:pPr>
              <w:pStyle w:val="ListParagraph"/>
              <w:numPr>
                <w:ilvl w:val="0"/>
                <w:numId w:val="3"/>
              </w:numPr>
            </w:pPr>
            <w:r>
              <w:t xml:space="preserve">Cải thiện về màu sắc cho website. </w:t>
            </w:r>
          </w:p>
          <w:p w:rsidR="00AD316A" w:rsidRDefault="00D33689" w:rsidP="00AD316A">
            <w:pPr>
              <w:pStyle w:val="ListParagraph"/>
              <w:numPr>
                <w:ilvl w:val="0"/>
                <w:numId w:val="3"/>
              </w:numPr>
            </w:pPr>
            <w:r>
              <w:t xml:space="preserve">Phân chia chủ đề theo từng loại sách. </w:t>
            </w:r>
          </w:p>
        </w:tc>
      </w:tr>
      <w:tr w:rsidR="00400949" w:rsidRPr="00F53A70" w:rsidTr="00400949">
        <w:tc>
          <w:tcPr>
            <w:tcW w:w="708" w:type="pct"/>
          </w:tcPr>
          <w:p w:rsidR="00400949" w:rsidRDefault="00C30B03" w:rsidP="00C30B03">
            <w:pPr>
              <w:pStyle w:val="Date"/>
              <w:ind w:left="0"/>
            </w:pPr>
            <w:r>
              <w:t>Người dùng 2</w:t>
            </w:r>
          </w:p>
        </w:tc>
        <w:tc>
          <w:tcPr>
            <w:tcW w:w="4292" w:type="pct"/>
          </w:tcPr>
          <w:p w:rsidR="00CB1A2A" w:rsidRPr="00AD316A" w:rsidRDefault="00AD316A" w:rsidP="00CB1A2A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vi-VN"/>
              </w:rPr>
              <w:t xml:space="preserve">Cho phép react lên các comment. </w:t>
            </w:r>
          </w:p>
          <w:p w:rsidR="00AD316A" w:rsidRPr="00BA0DF5" w:rsidRDefault="000D1E33" w:rsidP="000D1E33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vi-VN"/>
              </w:rPr>
              <w:t>S</w:t>
            </w:r>
            <w:r w:rsidR="00BA0DF5">
              <w:rPr>
                <w:lang w:val="vi-VN"/>
              </w:rPr>
              <w:t>ách</w:t>
            </w:r>
            <w:r>
              <w:rPr>
                <w:lang w:val="vi-VN"/>
              </w:rPr>
              <w:t xml:space="preserve"> được phân loại trong bookshelf</w:t>
            </w:r>
            <w:r w:rsidR="00BA0DF5">
              <w:rPr>
                <w:lang w:val="vi-VN"/>
              </w:rPr>
              <w:t xml:space="preserve">. </w:t>
            </w:r>
          </w:p>
          <w:p w:rsidR="00BA0DF5" w:rsidRPr="00F53A70" w:rsidRDefault="00BA0DF5" w:rsidP="00CB1A2A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00949" w:rsidRPr="00F53A70" w:rsidTr="00400949">
        <w:sdt>
          <w:sdtPr>
            <w:rPr>
              <w:lang w:val="fr-FR"/>
            </w:rPr>
            <w:alias w:val="Date"/>
            <w:tag w:val="Date"/>
            <w:id w:val="1389605333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Pr="00F53A70" w:rsidRDefault="00AE7C88">
                <w:pPr>
                  <w:pStyle w:val="Date"/>
                  <w:rPr>
                    <w:lang w:val="fr-FR"/>
                  </w:rPr>
                </w:pPr>
                <w:r w:rsidRPr="00F53A70">
                  <w:rPr>
                    <w:lang w:val="fr-FR"/>
                  </w:rPr>
                  <w:t>[Date]</w:t>
                </w:r>
              </w:p>
            </w:tc>
          </w:sdtContent>
        </w:sdt>
        <w:sdt>
          <w:sdtPr>
            <w:id w:val="-1938594428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Pr="00F53A70" w:rsidRDefault="00AE7C88">
                <w:pPr>
                  <w:rPr>
                    <w:lang w:val="fr-FR"/>
                  </w:rPr>
                </w:pPr>
                <w:r w:rsidRPr="00F53A70">
                  <w:rPr>
                    <w:lang w:val="fr-FR"/>
                  </w:rPr>
                  <w:t>[Notes]</w:t>
                </w:r>
              </w:p>
            </w:tc>
          </w:sdtContent>
        </w:sdt>
      </w:tr>
      <w:tr w:rsidR="00400949" w:rsidRPr="00F53A70" w:rsidTr="00400949">
        <w:sdt>
          <w:sdtPr>
            <w:rPr>
              <w:lang w:val="fr-FR"/>
            </w:rPr>
            <w:alias w:val="Date"/>
            <w:tag w:val="Date"/>
            <w:id w:val="-665477232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Pr="00F53A70" w:rsidRDefault="00AE7C88">
                <w:pPr>
                  <w:pStyle w:val="Date"/>
                  <w:rPr>
                    <w:lang w:val="fr-FR"/>
                  </w:rPr>
                </w:pPr>
                <w:r w:rsidRPr="00F53A70">
                  <w:rPr>
                    <w:lang w:val="fr-FR"/>
                  </w:rPr>
                  <w:t>[Date]</w:t>
                </w:r>
              </w:p>
            </w:tc>
          </w:sdtContent>
        </w:sdt>
        <w:sdt>
          <w:sdtPr>
            <w:id w:val="-945920141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Pr="00F53A70" w:rsidRDefault="00AE7C88">
                <w:pPr>
                  <w:rPr>
                    <w:lang w:val="fr-FR"/>
                  </w:rPr>
                </w:pPr>
                <w:r w:rsidRPr="00F53A70">
                  <w:rPr>
                    <w:lang w:val="fr-FR"/>
                  </w:rPr>
                  <w:t>[Notes]</w:t>
                </w:r>
              </w:p>
            </w:tc>
          </w:sdtContent>
        </w:sdt>
      </w:tr>
      <w:tr w:rsidR="00400949" w:rsidRPr="00F53A70" w:rsidTr="00400949">
        <w:sdt>
          <w:sdtPr>
            <w:rPr>
              <w:lang w:val="fr-FR"/>
            </w:rPr>
            <w:alias w:val="Date"/>
            <w:tag w:val="Date"/>
            <w:id w:val="-53007813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Pr="00F53A70" w:rsidRDefault="00AE7C88">
                <w:pPr>
                  <w:pStyle w:val="Date"/>
                  <w:rPr>
                    <w:lang w:val="fr-FR"/>
                  </w:rPr>
                </w:pPr>
                <w:r w:rsidRPr="00F53A70">
                  <w:rPr>
                    <w:lang w:val="fr-FR"/>
                  </w:rPr>
                  <w:t>[Date]</w:t>
                </w:r>
              </w:p>
            </w:tc>
          </w:sdtContent>
        </w:sdt>
        <w:sdt>
          <w:sdtPr>
            <w:id w:val="1959525399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Pr="00F53A70" w:rsidRDefault="00AE7C88">
                <w:pPr>
                  <w:rPr>
                    <w:lang w:val="fr-FR"/>
                  </w:rPr>
                </w:pPr>
                <w:r w:rsidRPr="00F53A70">
                  <w:rPr>
                    <w:lang w:val="fr-FR"/>
                  </w:rPr>
                  <w:t>[Notes]</w:t>
                </w:r>
              </w:p>
            </w:tc>
          </w:sdtContent>
        </w:sdt>
      </w:tr>
      <w:tr w:rsidR="00400949" w:rsidRPr="00F53A70" w:rsidTr="00400949">
        <w:sdt>
          <w:sdtPr>
            <w:rPr>
              <w:lang w:val="fr-FR"/>
            </w:rPr>
            <w:alias w:val="Date"/>
            <w:tag w:val="Date"/>
            <w:id w:val="1679314783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Pr="00F53A70" w:rsidRDefault="00AE7C88">
                <w:pPr>
                  <w:pStyle w:val="Date"/>
                  <w:rPr>
                    <w:lang w:val="fr-FR"/>
                  </w:rPr>
                </w:pPr>
                <w:r w:rsidRPr="00F53A70">
                  <w:rPr>
                    <w:lang w:val="fr-FR"/>
                  </w:rPr>
                  <w:t>[Date]</w:t>
                </w:r>
              </w:p>
            </w:tc>
          </w:sdtContent>
        </w:sdt>
        <w:sdt>
          <w:sdtPr>
            <w:id w:val="1409114222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Pr="00F53A70" w:rsidRDefault="00AE7C88">
                <w:pPr>
                  <w:rPr>
                    <w:lang w:val="fr-FR"/>
                  </w:rPr>
                </w:pPr>
                <w:r w:rsidRPr="00F53A70">
                  <w:rPr>
                    <w:lang w:val="fr-FR"/>
                  </w:rPr>
                  <w:t>[Notes]</w:t>
                </w:r>
              </w:p>
            </w:tc>
          </w:sdtContent>
        </w:sdt>
      </w:tr>
      <w:tr w:rsidR="00400949" w:rsidRPr="00F53A70" w:rsidTr="00400949">
        <w:sdt>
          <w:sdtPr>
            <w:rPr>
              <w:lang w:val="fr-FR"/>
            </w:rPr>
            <w:alias w:val="Date"/>
            <w:tag w:val="Date"/>
            <w:id w:val="-1319494350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Pr="00F53A70" w:rsidRDefault="00AE7C88">
                <w:pPr>
                  <w:pStyle w:val="Date"/>
                  <w:rPr>
                    <w:lang w:val="fr-FR"/>
                  </w:rPr>
                </w:pPr>
                <w:r w:rsidRPr="00F53A70">
                  <w:rPr>
                    <w:lang w:val="fr-FR"/>
                  </w:rPr>
                  <w:t>[Date]</w:t>
                </w:r>
              </w:p>
            </w:tc>
          </w:sdtContent>
        </w:sdt>
        <w:sdt>
          <w:sdtPr>
            <w:id w:val="1626734123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Pr="00F53A70" w:rsidRDefault="00AE7C88">
                <w:pPr>
                  <w:rPr>
                    <w:lang w:val="fr-FR"/>
                  </w:rPr>
                </w:pPr>
                <w:r w:rsidRPr="00F53A70">
                  <w:rPr>
                    <w:lang w:val="fr-FR"/>
                  </w:rPr>
                  <w:t>[Notes]</w:t>
                </w:r>
              </w:p>
            </w:tc>
          </w:sdtContent>
        </w:sdt>
      </w:tr>
      <w:tr w:rsidR="00400949" w:rsidRPr="00F53A70" w:rsidTr="00400949">
        <w:sdt>
          <w:sdtPr>
            <w:rPr>
              <w:lang w:val="fr-FR"/>
            </w:rPr>
            <w:alias w:val="Date"/>
            <w:tag w:val="Date"/>
            <w:id w:val="561603650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Pr="00F53A70" w:rsidRDefault="00AE7C88">
                <w:pPr>
                  <w:pStyle w:val="Date"/>
                  <w:rPr>
                    <w:lang w:val="fr-FR"/>
                  </w:rPr>
                </w:pPr>
                <w:r w:rsidRPr="00F53A70">
                  <w:rPr>
                    <w:lang w:val="fr-FR"/>
                  </w:rPr>
                  <w:t>[Date]</w:t>
                </w:r>
              </w:p>
            </w:tc>
          </w:sdtContent>
        </w:sdt>
        <w:sdt>
          <w:sdtPr>
            <w:id w:val="-1928729048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Pr="00F53A70" w:rsidRDefault="00AE7C88">
                <w:pPr>
                  <w:rPr>
                    <w:lang w:val="fr-FR"/>
                  </w:rPr>
                </w:pPr>
                <w:r w:rsidRPr="00F53A70">
                  <w:rPr>
                    <w:lang w:val="fr-FR"/>
                  </w:rP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619536958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959921475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291521747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597061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551536161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783308682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36284583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469700222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888646497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1113050666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817386098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763801890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780955022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899629505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010265404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20902985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46330811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2056922573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193337396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244146928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211381862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520710079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423605578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2030255802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209266282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1069646413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1489013638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1029633857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718286296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1250507035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1410688504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1772463107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246693479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1876529430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608310504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-988318652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1224979322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278231004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-2039499385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1702208508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  <w:tr w:rsidR="00400949" w:rsidTr="00400949">
        <w:sdt>
          <w:sdtPr>
            <w:alias w:val="Date"/>
            <w:tag w:val="Date"/>
            <w:id w:val="1424143356"/>
            <w:placeholder>
              <w:docPart w:val="4FE0E7B5E7254C6F86E350DCA123F98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08" w:type="pct"/>
              </w:tcPr>
              <w:p w:rsidR="00400949" w:rsidRDefault="00AE7C88">
                <w:pPr>
                  <w:pStyle w:val="Date"/>
                </w:pPr>
                <w:r>
                  <w:t>[Date]</w:t>
                </w:r>
              </w:p>
            </w:tc>
          </w:sdtContent>
        </w:sdt>
        <w:sdt>
          <w:sdtPr>
            <w:id w:val="585735547"/>
            <w:placeholder>
              <w:docPart w:val="C23804EB1B54435D91628FBA320A27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292" w:type="pct"/>
              </w:tcPr>
              <w:p w:rsidR="00400949" w:rsidRDefault="00AE7C88">
                <w:r>
                  <w:t>[Notes]</w:t>
                </w:r>
              </w:p>
            </w:tc>
          </w:sdtContent>
        </w:sdt>
      </w:tr>
    </w:tbl>
    <w:p w:rsidR="00400949" w:rsidRDefault="00400949"/>
    <w:sectPr w:rsidR="00400949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31D" w:rsidRDefault="004D031D">
      <w:pPr>
        <w:spacing w:before="0"/>
      </w:pPr>
      <w:r>
        <w:separator/>
      </w:r>
    </w:p>
  </w:endnote>
  <w:endnote w:type="continuationSeparator" w:id="0">
    <w:p w:rsidR="004D031D" w:rsidRDefault="004D03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31D" w:rsidRDefault="004D031D">
      <w:pPr>
        <w:spacing w:before="0"/>
      </w:pPr>
      <w:r>
        <w:separator/>
      </w:r>
    </w:p>
  </w:footnote>
  <w:footnote w:type="continuationSeparator" w:id="0">
    <w:p w:rsidR="004D031D" w:rsidRDefault="004D031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949" w:rsidRDefault="00AE7C88">
    <w:pPr>
      <w:pStyle w:val="Header"/>
    </w:pPr>
    <w:r>
      <w:t xml:space="preserve">Patient name: </w:t>
    </w:r>
    <w:sdt>
      <w:sdtPr>
        <w:alias w:val="Patient Name"/>
        <w:tag w:val=""/>
        <w:id w:val="32216052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0D1E33">
          <w:rPr>
            <w:lang w:val="vi-VN"/>
          </w:rPr>
          <w:t>Online BookShelf</w:t>
        </w:r>
      </w:sdtContent>
    </w:sdt>
    <w:r>
      <w:t xml:space="preserve"> </w:t>
    </w:r>
    <w:r>
      <w:ptab w:relativeTo="margin" w:alignment="center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BA0DF5">
      <w:rPr>
        <w:noProof/>
      </w:rPr>
      <w:t>2</w:t>
    </w:r>
    <w:r>
      <w:fldChar w:fldCharType="end"/>
    </w:r>
    <w:r>
      <w:ptab w:relativeTo="margin" w:alignment="right" w:leader="none"/>
    </w:r>
    <w:r w:rsidR="00207888">
      <w:t>TỔNG HỢP Ý KIẾN NGƯỜI DÙNG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54348"/>
    <w:multiLevelType w:val="hybridMultilevel"/>
    <w:tmpl w:val="0AF6D796"/>
    <w:lvl w:ilvl="0" w:tplc="DEE82DF2"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2BA764EC"/>
    <w:multiLevelType w:val="hybridMultilevel"/>
    <w:tmpl w:val="FA2AD658"/>
    <w:lvl w:ilvl="0" w:tplc="E9D431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C0BAB"/>
    <w:multiLevelType w:val="hybridMultilevel"/>
    <w:tmpl w:val="C1684C1A"/>
    <w:lvl w:ilvl="0" w:tplc="CBB69A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89"/>
    <w:rsid w:val="000D1E33"/>
    <w:rsid w:val="00207888"/>
    <w:rsid w:val="00400949"/>
    <w:rsid w:val="004D031D"/>
    <w:rsid w:val="00797C98"/>
    <w:rsid w:val="00AD316A"/>
    <w:rsid w:val="00AE7C88"/>
    <w:rsid w:val="00B04E75"/>
    <w:rsid w:val="00B3522A"/>
    <w:rsid w:val="00BA0DF5"/>
    <w:rsid w:val="00C01B66"/>
    <w:rsid w:val="00C30B03"/>
    <w:rsid w:val="00CB1A2A"/>
    <w:rsid w:val="00D33689"/>
    <w:rsid w:val="00E101B4"/>
    <w:rsid w:val="00EF0EA2"/>
    <w:rsid w:val="00F53A70"/>
    <w:rsid w:val="00F9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5FC8C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pPr>
      <w:spacing w:before="0"/>
      <w:jc w:val="right"/>
    </w:pPr>
    <w:rPr>
      <w:rFonts w:asciiTheme="majorHAnsi" w:eastAsiaTheme="majorEastAsia" w:hAnsiTheme="majorHAnsi" w:cstheme="majorBidi"/>
      <w:b/>
      <w:bCs/>
      <w:caps/>
      <w:color w:val="A5A5A5" w:themeColor="accent3"/>
      <w:kern w:val="28"/>
      <w:sz w:val="40"/>
      <w:szCs w:val="40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color w:val="A5A5A5" w:themeColor="accent3"/>
      <w:kern w:val="28"/>
      <w:sz w:val="40"/>
      <w:szCs w:val="40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2"/>
    <w:pPr>
      <w:pBdr>
        <w:bottom w:val="single" w:sz="4" w:space="1" w:color="7F7F7F" w:themeColor="text1" w:themeTint="80"/>
      </w:pBdr>
      <w:spacing w:before="0" w:after="240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customStyle="1" w:styleId="PatientName">
    <w:name w:val="Patient Name"/>
    <w:basedOn w:val="Normal"/>
    <w:link w:val="PatientNameChar"/>
    <w:uiPriority w:val="1"/>
    <w:qFormat/>
    <w:pPr>
      <w:spacing w:before="0"/>
    </w:pPr>
    <w:rPr>
      <w:sz w:val="32"/>
      <w:szCs w:val="32"/>
    </w:rPr>
  </w:style>
  <w:style w:type="paragraph" w:styleId="Date">
    <w:name w:val="Date"/>
    <w:basedOn w:val="Normal"/>
    <w:next w:val="Normal"/>
    <w:link w:val="DateChar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PatientNameChar">
    <w:name w:val="Patient Name Char"/>
    <w:basedOn w:val="DefaultParagraphFont"/>
    <w:link w:val="PatientName"/>
    <w:uiPriority w:val="1"/>
    <w:rPr>
      <w:sz w:val="32"/>
      <w:szCs w:val="32"/>
    </w:rPr>
  </w:style>
  <w:style w:type="paragraph" w:styleId="ListParagraph">
    <w:name w:val="List Paragraph"/>
    <w:basedOn w:val="Normal"/>
    <w:uiPriority w:val="34"/>
    <w:unhideWhenUsed/>
    <w:qFormat/>
    <w:rsid w:val="00D3368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07888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0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il\AppData\Roaming\Microsoft\Templates\Patient%20progress%20notes%20(onli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5CCCAAD7984007A80FB026DE4D3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7571-4242-48B7-AE10-98E4624A4AAA}"/>
      </w:docPartPr>
      <w:docPartBody>
        <w:p w:rsidR="00326E0E" w:rsidRDefault="00491671">
          <w:pPr>
            <w:pStyle w:val="F25CCCAAD7984007A80FB026DE4D31ED"/>
          </w:pPr>
          <w:r>
            <w:t>[Patient name]</w:t>
          </w:r>
        </w:p>
      </w:docPartBody>
    </w:docPart>
    <w:docPart>
      <w:docPartPr>
        <w:name w:val="4FE0E7B5E7254C6F86E350DCA123F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A407B-7DCF-4698-80A3-A30BFE42A895}"/>
      </w:docPartPr>
      <w:docPartBody>
        <w:p w:rsidR="00326E0E" w:rsidRDefault="00491671">
          <w:pPr>
            <w:pStyle w:val="4FE0E7B5E7254C6F86E350DCA123F982"/>
          </w:pPr>
          <w:r>
            <w:t>[Date]</w:t>
          </w:r>
        </w:p>
      </w:docPartBody>
    </w:docPart>
    <w:docPart>
      <w:docPartPr>
        <w:name w:val="C23804EB1B54435D91628FBA320A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A2BEA-DEC4-4C7E-AADF-F02B410B3649}"/>
      </w:docPartPr>
      <w:docPartBody>
        <w:p w:rsidR="00326E0E" w:rsidRDefault="00491671">
          <w:pPr>
            <w:pStyle w:val="C23804EB1B54435D91628FBA320A2723"/>
          </w:pPr>
          <w:r>
            <w:t>[Notes]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71"/>
    <w:rsid w:val="0023219D"/>
    <w:rsid w:val="00326E0E"/>
    <w:rsid w:val="00491671"/>
    <w:rsid w:val="004F4210"/>
    <w:rsid w:val="00624A08"/>
    <w:rsid w:val="0093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5CCCAAD7984007A80FB026DE4D31ED">
    <w:name w:val="F25CCCAAD7984007A80FB026DE4D31ED"/>
  </w:style>
  <w:style w:type="paragraph" w:customStyle="1" w:styleId="4FE0E7B5E7254C6F86E350DCA123F982">
    <w:name w:val="4FE0E7B5E7254C6F86E350DCA123F982"/>
  </w:style>
  <w:style w:type="paragraph" w:customStyle="1" w:styleId="C23804EB1B54435D91628FBA320A2723">
    <w:name w:val="C23804EB1B54435D91628FBA320A2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atient progress notes (online)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Online BookShelf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496FFA-8DCE-46CC-9CC2-D973E9B306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progress notes (online).dotx</Template>
  <TotalTime>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2017-03-04T09:35:00Z</dcterms:created>
  <dcterms:modified xsi:type="dcterms:W3CDTF">2017-03-09T01:27:00Z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TC039920149991</vt:lpwstr>
  </property>
</Properties>
</file>