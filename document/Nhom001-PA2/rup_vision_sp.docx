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F3B6F" w14:textId="39BA4A43" w:rsidR="00F81399" w:rsidRPr="00E77E9B" w:rsidRDefault="0033581A">
      <w:pPr>
        <w:pStyle w:val="Title"/>
        <w:jc w:val="right"/>
      </w:pPr>
      <w:r>
        <w:t>Website Online Book Shelf</w:t>
      </w:r>
    </w:p>
    <w:p w14:paraId="0127ED91" w14:textId="77777777" w:rsidR="00F81399" w:rsidRPr="00E77E9B" w:rsidRDefault="00C5251E">
      <w:pPr>
        <w:pStyle w:val="Title"/>
        <w:jc w:val="right"/>
      </w:pPr>
      <w:r>
        <w:fldChar w:fldCharType="begin"/>
      </w:r>
      <w:r w:rsidRPr="00E77E9B">
        <w:instrText xml:space="preserve"> TITLE  \* MERGEFORMAT </w:instrText>
      </w:r>
      <w:r>
        <w:fldChar w:fldCharType="separate"/>
      </w:r>
      <w:r w:rsidR="00A240EE" w:rsidRPr="00E77E9B">
        <w:t>Vision</w:t>
      </w:r>
      <w:r w:rsidR="00E71F4D" w:rsidRPr="00E77E9B">
        <w:t xml:space="preserve"> Document</w:t>
      </w:r>
      <w:r>
        <w:fldChar w:fldCharType="end"/>
      </w:r>
    </w:p>
    <w:p w14:paraId="73D177CA" w14:textId="77777777" w:rsidR="00F81399" w:rsidRPr="00E77E9B" w:rsidRDefault="00F81399">
      <w:pPr>
        <w:pStyle w:val="Title"/>
        <w:jc w:val="right"/>
      </w:pPr>
    </w:p>
    <w:p w14:paraId="45ED6F5A" w14:textId="56E5E937" w:rsidR="00F81399" w:rsidRPr="0033581A" w:rsidRDefault="0033581A">
      <w:pPr>
        <w:pStyle w:val="Title"/>
        <w:jc w:val="right"/>
        <w:rPr>
          <w:sz w:val="28"/>
          <w:lang w:val="fr-FR"/>
        </w:rPr>
      </w:pPr>
      <w:r>
        <w:rPr>
          <w:sz w:val="28"/>
          <w:lang w:val="fr-FR"/>
        </w:rPr>
        <w:t xml:space="preserve">Version </w:t>
      </w:r>
      <w:r w:rsidR="000439F1" w:rsidRPr="0033581A">
        <w:rPr>
          <w:sz w:val="28"/>
          <w:lang w:val="fr-FR"/>
        </w:rPr>
        <w:t>1.0</w:t>
      </w:r>
    </w:p>
    <w:p w14:paraId="40D5B586" w14:textId="77777777" w:rsidR="00F81399" w:rsidRPr="0033581A" w:rsidRDefault="00F81399">
      <w:pPr>
        <w:pStyle w:val="Title"/>
        <w:rPr>
          <w:sz w:val="28"/>
          <w:lang w:val="fr-FR"/>
        </w:rPr>
      </w:pPr>
    </w:p>
    <w:p w14:paraId="61A1A9BF" w14:textId="77777777" w:rsidR="00F81399" w:rsidRPr="0033581A" w:rsidRDefault="00F81399">
      <w:pPr>
        <w:rPr>
          <w:lang w:val="fr-FR"/>
        </w:rPr>
      </w:pPr>
    </w:p>
    <w:p w14:paraId="3E69B3B8" w14:textId="4F80A847" w:rsidR="00F81399" w:rsidRPr="0033581A" w:rsidRDefault="00F81399">
      <w:pPr>
        <w:pStyle w:val="InfoBlue"/>
        <w:rPr>
          <w:lang w:val="fr-FR"/>
        </w:rPr>
      </w:pPr>
    </w:p>
    <w:p w14:paraId="78207195" w14:textId="77777777" w:rsidR="00F81399" w:rsidRPr="0033581A" w:rsidRDefault="00F81399">
      <w:pPr>
        <w:rPr>
          <w:lang w:val="fr-FR"/>
        </w:rPr>
        <w:sectPr w:rsidR="00F81399" w:rsidRPr="0033581A">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7777777" w:rsidR="00F81399" w:rsidRDefault="000439F1">
            <w:pPr>
              <w:pStyle w:val="Tabletext"/>
            </w:pPr>
            <w:r>
              <w:t>&lt;dd/mmm/yy&gt;</w:t>
            </w:r>
          </w:p>
        </w:tc>
        <w:tc>
          <w:tcPr>
            <w:tcW w:w="1152" w:type="dxa"/>
          </w:tcPr>
          <w:p w14:paraId="10E68B75" w14:textId="77777777" w:rsidR="00F81399" w:rsidRDefault="000439F1">
            <w:pPr>
              <w:pStyle w:val="Tabletext"/>
            </w:pPr>
            <w:r>
              <w:t>&lt;x.x&gt;</w:t>
            </w:r>
          </w:p>
        </w:tc>
        <w:tc>
          <w:tcPr>
            <w:tcW w:w="3744" w:type="dxa"/>
          </w:tcPr>
          <w:p w14:paraId="7780B5BB" w14:textId="77777777" w:rsidR="00F81399" w:rsidRDefault="000439F1">
            <w:pPr>
              <w:pStyle w:val="Tabletext"/>
            </w:pPr>
            <w:r>
              <w:t>&lt;details&gt;</w:t>
            </w:r>
          </w:p>
        </w:tc>
        <w:tc>
          <w:tcPr>
            <w:tcW w:w="2304" w:type="dxa"/>
          </w:tcPr>
          <w:p w14:paraId="1FC8C9E9" w14:textId="77777777" w:rsidR="00F81399" w:rsidRDefault="000439F1">
            <w:pPr>
              <w:pStyle w:val="Tabletext"/>
            </w:pPr>
            <w:r>
              <w:t>&lt;name&gt;</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r w:rsidR="00971E01">
        <w:lastRenderedPageBreak/>
        <w:fldChar w:fldCharType="begin"/>
      </w:r>
      <w:r w:rsidR="00971E01">
        <w:instrText xml:space="preserve"> TITLE  \* MERGEFORMAT </w:instrText>
      </w:r>
      <w:r w:rsidR="00971E01">
        <w:fldChar w:fldCharType="separate"/>
      </w:r>
      <w:r w:rsidR="00A240EE">
        <w:t>Vision (Small Project)</w:t>
      </w:r>
      <w:r w:rsidR="00971E01">
        <w:fldChar w:fldCharType="end"/>
      </w:r>
    </w:p>
    <w:p w14:paraId="1B87EF66" w14:textId="77777777" w:rsidR="00F81399" w:rsidRDefault="000439F1">
      <w:pPr>
        <w:pStyle w:val="Heading1"/>
      </w:pPr>
      <w:bookmarkStart w:id="0" w:name="_Toc456598586"/>
      <w:bookmarkStart w:id="1" w:name="_Toc456600917"/>
      <w:bookmarkStart w:id="2" w:name="_Toc512930904"/>
      <w:bookmarkStart w:id="3" w:name="_Toc477214786"/>
      <w:bookmarkStart w:id="4" w:name="_Toc436203377"/>
      <w:bookmarkStart w:id="5" w:name="_Toc452813577"/>
      <w:r>
        <w:t>Introduction</w:t>
      </w:r>
      <w:bookmarkEnd w:id="0"/>
      <w:bookmarkEnd w:id="1"/>
      <w:bookmarkEnd w:id="2"/>
      <w:bookmarkEnd w:id="3"/>
    </w:p>
    <w:p w14:paraId="663F94B0" w14:textId="4E181FE9" w:rsidR="00491B20" w:rsidRPr="00491B20" w:rsidRDefault="00491B20" w:rsidP="00491B20">
      <w:pPr>
        <w:pStyle w:val="BodyText"/>
      </w:pPr>
      <w:r>
        <w:t xml:space="preserve">Tài liệu này được xây dựng để thu thập, phân tích và định nghĩa những nhu cầu và các tính năng chuyên sâu của hệ thống Website Online Book Shelf. Tài liệu này tập trung vào những khả năng đáp ứng nhu cầu người dùng và các đối tượng hướng đến yêu cầu. Chi tiết của hệ thống làm thế nào đáp ứng được những nhu cầu được đặc tả chi tiết trong sơ đồ use-case </w:t>
      </w:r>
      <w:r w:rsidR="00D061EA">
        <w:t>và những miêu tả theo từng trường hợp.</w:t>
      </w:r>
    </w:p>
    <w:p w14:paraId="4AE6B308" w14:textId="71BAD7FF" w:rsidR="00F81399" w:rsidRDefault="000439F1">
      <w:pPr>
        <w:pStyle w:val="Heading1"/>
      </w:pPr>
      <w:bookmarkStart w:id="6" w:name="_Toc512930906"/>
      <w:bookmarkStart w:id="7" w:name="_Toc477214787"/>
      <w:r>
        <w:t>Positioning</w:t>
      </w:r>
      <w:bookmarkEnd w:id="4"/>
      <w:bookmarkEnd w:id="5"/>
      <w:bookmarkEnd w:id="6"/>
      <w:bookmarkEnd w:id="7"/>
    </w:p>
    <w:p w14:paraId="0F6F20A3" w14:textId="77777777" w:rsidR="00F81399" w:rsidRDefault="000439F1">
      <w:pPr>
        <w:pStyle w:val="Heading2"/>
      </w:pPr>
      <w:bookmarkStart w:id="8" w:name="_Toc436203379"/>
      <w:bookmarkStart w:id="9" w:name="_Toc452813579"/>
      <w:bookmarkStart w:id="10" w:name="_Toc512930907"/>
      <w:bookmarkStart w:id="11" w:name="_Toc477214788"/>
      <w:r>
        <w:t>Problem Statement</w:t>
      </w:r>
      <w:bookmarkEnd w:id="8"/>
      <w:bookmarkEnd w:id="9"/>
      <w:bookmarkEnd w:id="10"/>
      <w:bookmarkEnd w:id="11"/>
    </w:p>
    <w:p w14:paraId="3543C1D1" w14:textId="1E5401CE"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36F3609"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5C78B934" w14:textId="49DCB08D" w:rsidR="00F81399" w:rsidRPr="00BA4CCE" w:rsidRDefault="00BA4CCE" w:rsidP="00BA4CCE">
            <w:pPr>
              <w:pStyle w:val="InfoBlue"/>
              <w:rPr>
                <w:i w:val="0"/>
                <w:color w:val="auto"/>
              </w:rPr>
            </w:pPr>
            <w:r>
              <w:rPr>
                <w:i w:val="0"/>
                <w:color w:val="auto"/>
              </w:rPr>
              <w:t>Thiếu những website chuyên biệt về chia sẻ sách, cảm nghĩ và group thảo luận có giao diện tốt thân thiện với những người dùng là những người yêu</w:t>
            </w:r>
            <w:r w:rsidR="006B423E">
              <w:rPr>
                <w:i w:val="0"/>
                <w:color w:val="auto"/>
              </w:rPr>
              <w:t xml:space="preserve"> thích</w:t>
            </w:r>
            <w:r>
              <w:rPr>
                <w:i w:val="0"/>
                <w:color w:val="auto"/>
              </w:rPr>
              <w:t xml:space="preserve"> sách. </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3874BD"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15E34078" w14:textId="24F6D22A" w:rsidR="00F81399" w:rsidRPr="000E74E5" w:rsidRDefault="000E74E5">
            <w:pPr>
              <w:pStyle w:val="InfoBlue"/>
              <w:rPr>
                <w:i w:val="0"/>
                <w:color w:val="auto"/>
              </w:rPr>
            </w:pPr>
            <w:r>
              <w:rPr>
                <w:i w:val="0"/>
                <w:color w:val="auto"/>
              </w:rPr>
              <w:t>Người dùng thích sách (&gt;= 12 tuổi)</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860BCC6"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7236C2B5" w14:textId="3F229808" w:rsidR="00F81399" w:rsidRPr="000E74E5" w:rsidRDefault="000E74E5">
            <w:pPr>
              <w:pStyle w:val="InfoBlue"/>
              <w:rPr>
                <w:i w:val="0"/>
                <w:color w:val="auto"/>
              </w:rPr>
            </w:pPr>
            <w:r>
              <w:rPr>
                <w:i w:val="0"/>
                <w:color w:val="auto"/>
              </w:rPr>
              <w:t>Website dễ sự dụng</w:t>
            </w:r>
            <w:r w:rsidR="00667EF9">
              <w:rPr>
                <w:i w:val="0"/>
                <w:color w:val="auto"/>
              </w:rPr>
              <w:t xml:space="preserve"> có</w:t>
            </w:r>
            <w:r>
              <w:rPr>
                <w:i w:val="0"/>
                <w:color w:val="auto"/>
              </w:rPr>
              <w:t xml:space="preserve"> giao diện thân thiện với ngượi dùng. </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6F8D9A"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25EE5DF9" w14:textId="77777777" w:rsidR="008E71FC" w:rsidRDefault="008E71FC" w:rsidP="008E71FC">
            <w:pPr>
              <w:pStyle w:val="InfoBlue"/>
              <w:rPr>
                <w:i w:val="0"/>
                <w:color w:val="auto"/>
              </w:rPr>
            </w:pPr>
            <w:r>
              <w:rPr>
                <w:i w:val="0"/>
                <w:color w:val="auto"/>
              </w:rPr>
              <w:t>Giao diện thân thiện.</w:t>
            </w:r>
          </w:p>
          <w:p w14:paraId="7F3180B7" w14:textId="5CDFA619" w:rsidR="008E71FC" w:rsidRDefault="008E71FC" w:rsidP="008E71FC">
            <w:pPr>
              <w:pStyle w:val="BodyText"/>
              <w:ind w:left="0"/>
            </w:pPr>
            <w:r>
              <w:t>Dễ</w:t>
            </w:r>
            <w:r w:rsidR="00E77E9B">
              <w:t xml:space="preserve"> nhớ, dễ</w:t>
            </w:r>
            <w:r>
              <w:t xml:space="preserve"> sử dụng.</w:t>
            </w:r>
          </w:p>
          <w:p w14:paraId="6450C33F" w14:textId="77777777" w:rsidR="008E71FC" w:rsidRDefault="008E71FC" w:rsidP="008E71FC">
            <w:pPr>
              <w:pStyle w:val="BodyText"/>
              <w:ind w:left="0"/>
            </w:pPr>
            <w:r>
              <w:t>Đáp ứng được các nhu cầu chia sẻ, thảo luận của người dùng.</w:t>
            </w:r>
          </w:p>
          <w:p w14:paraId="6F98238F" w14:textId="58F6BEFE" w:rsidR="00E77E9B" w:rsidRPr="008E71FC" w:rsidRDefault="00E77E9B" w:rsidP="008E71FC">
            <w:pPr>
              <w:pStyle w:val="BodyText"/>
              <w:ind w:left="0"/>
            </w:pPr>
            <w:r>
              <w:t xml:space="preserve">Lưu trữ các cuốn sách yêu thích vào Book Shelf phân loại tạo sự dễ dàng cho việc truy cập lại. </w:t>
            </w:r>
          </w:p>
        </w:tc>
      </w:tr>
    </w:tbl>
    <w:p w14:paraId="20109C78" w14:textId="77777777"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477214789"/>
      <w:r>
        <w:t>Product Position Statement</w:t>
      </w:r>
      <w:bookmarkEnd w:id="12"/>
      <w:bookmarkEnd w:id="13"/>
      <w:bookmarkEnd w:id="14"/>
      <w:bookmarkEnd w:id="15"/>
      <w:bookmarkEnd w:id="16"/>
      <w:bookmarkEnd w:id="17"/>
    </w:p>
    <w:p w14:paraId="384F6CAE" w14:textId="144D55CC" w:rsidR="00F81399" w:rsidRDefault="00F81399">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914D1" w14:textId="77777777" w:rsidR="00F81399" w:rsidRDefault="000439F1">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14:paraId="29708C50" w14:textId="74B21AC4" w:rsidR="00F81399" w:rsidRPr="009B2DEF" w:rsidRDefault="009B2DEF">
            <w:pPr>
              <w:pStyle w:val="InfoBlue"/>
              <w:rPr>
                <w:i w:val="0"/>
                <w:color w:val="auto"/>
              </w:rPr>
            </w:pPr>
            <w:r>
              <w:rPr>
                <w:i w:val="0"/>
                <w:color w:val="auto"/>
              </w:rPr>
              <w:t>Người sử dụng là những đối tượng có nhu cầu ch</w:t>
            </w:r>
            <w:r w:rsidR="00AA6BF8">
              <w:rPr>
                <w:i w:val="0"/>
                <w:color w:val="auto"/>
              </w:rPr>
              <w:t>ia sẻ sách, bình luận và đánh giá về sách. (&gt;= 12tuổi)</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A79A1C"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21E6237A" w14:textId="77777777" w:rsidR="00F81399" w:rsidRDefault="00AA6BF8">
            <w:pPr>
              <w:pStyle w:val="InfoBlue"/>
              <w:rPr>
                <w:i w:val="0"/>
                <w:color w:val="auto"/>
              </w:rPr>
            </w:pPr>
            <w:r>
              <w:rPr>
                <w:i w:val="0"/>
                <w:color w:val="auto"/>
              </w:rPr>
              <w:t xml:space="preserve">Chia sẻ sách </w:t>
            </w:r>
          </w:p>
          <w:p w14:paraId="577A46D7" w14:textId="77777777" w:rsidR="00AA6BF8" w:rsidRDefault="00AA6BF8" w:rsidP="00AA6BF8">
            <w:pPr>
              <w:pStyle w:val="BodyText"/>
              <w:ind w:left="0"/>
            </w:pPr>
            <w:r>
              <w:t xml:space="preserve">Bình luận và đánh giá sách. </w:t>
            </w:r>
          </w:p>
          <w:p w14:paraId="7A7D5815" w14:textId="77777777" w:rsidR="00AA6BF8" w:rsidRDefault="00AA6BF8" w:rsidP="00AA6BF8">
            <w:pPr>
              <w:pStyle w:val="BodyText"/>
              <w:ind w:left="0"/>
            </w:pPr>
            <w:r>
              <w:t xml:space="preserve">Lưu trữ phân loại. </w:t>
            </w:r>
          </w:p>
          <w:p w14:paraId="33CFE7AF" w14:textId="087DB3DD" w:rsidR="00AA6BF8" w:rsidRPr="00AA6BF8" w:rsidRDefault="00AA6BF8" w:rsidP="00AA6BF8">
            <w:pPr>
              <w:pStyle w:val="BodyText"/>
              <w:ind w:left="0"/>
            </w:pPr>
            <w:r>
              <w:t xml:space="preserve">Thảo luận về chủ đề các cuốn sách. </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F0F0D0" w14:textId="77777777"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01532D3D" w14:textId="700FAA80" w:rsidR="00F81399" w:rsidRPr="00AA6BF8" w:rsidRDefault="00AA6BF8">
            <w:pPr>
              <w:pStyle w:val="InfoBlue"/>
              <w:rPr>
                <w:i w:val="0"/>
                <w:color w:val="auto"/>
              </w:rPr>
            </w:pPr>
            <w:r>
              <w:rPr>
                <w:i w:val="0"/>
                <w:color w:val="auto"/>
              </w:rPr>
              <w:t>Website Online Book Shelf</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746FAA"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0AF1A79E" w14:textId="77777777" w:rsidR="00AA6BF8" w:rsidRDefault="00AA6BF8" w:rsidP="00AA6BF8">
            <w:pPr>
              <w:pStyle w:val="InfoBlue"/>
              <w:rPr>
                <w:i w:val="0"/>
                <w:color w:val="auto"/>
              </w:rPr>
            </w:pPr>
            <w:r>
              <w:rPr>
                <w:i w:val="0"/>
                <w:color w:val="auto"/>
              </w:rPr>
              <w:t xml:space="preserve">Thỏa mãn về nhu cầu chia sẻ cảm nhận và bình luận đánh giá một cách chuyên biệt. </w:t>
            </w:r>
          </w:p>
          <w:p w14:paraId="7C1B8015" w14:textId="77777777" w:rsidR="00AA6BF8" w:rsidRDefault="00AA6BF8" w:rsidP="00AA6BF8">
            <w:pPr>
              <w:pStyle w:val="BodyText"/>
              <w:ind w:left="0"/>
            </w:pPr>
            <w:r>
              <w:t xml:space="preserve">Dựa vào những nhận xét của những người đã đọc về cuốn sách đó để đưa ra nhận định đúng đắn cho việc có nên đọc cuốn sách đó hay không. </w:t>
            </w:r>
          </w:p>
          <w:p w14:paraId="4EECA40C" w14:textId="26B7F3E2" w:rsidR="00AA6BF8" w:rsidRPr="00AA6BF8" w:rsidRDefault="00AA6BF8" w:rsidP="00AA6BF8">
            <w:pPr>
              <w:pStyle w:val="BodyText"/>
              <w:ind w:left="0"/>
            </w:pPr>
            <w:r>
              <w:t xml:space="preserve">Thảo luận, bàn luận về những cuốn sách mình yêu thích với những người chung sở thích. </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86F3FB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EEC5DB2" w14:textId="33FE1720" w:rsidR="00F81399" w:rsidRPr="00AA6BF8" w:rsidRDefault="00AA6BF8">
            <w:pPr>
              <w:pStyle w:val="InfoBlue"/>
              <w:rPr>
                <w:i w:val="0"/>
                <w:color w:val="auto"/>
              </w:rPr>
            </w:pPr>
            <w:r>
              <w:rPr>
                <w:i w:val="0"/>
                <w:color w:val="auto"/>
              </w:rPr>
              <w:t xml:space="preserve">Giao diện thân thiện, đơn giản dễ sử dụng, chuyên biệt về thảo luận và chia sẻ cảm nhận về sách. </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033A9D5"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490717EF" w14:textId="01C357CD" w:rsidR="00F81399" w:rsidRPr="0090385B" w:rsidRDefault="0090385B">
            <w:pPr>
              <w:pStyle w:val="InfoBlue"/>
              <w:rPr>
                <w:i w:val="0"/>
                <w:color w:val="auto"/>
              </w:rPr>
            </w:pPr>
            <w:r>
              <w:rPr>
                <w:i w:val="0"/>
                <w:color w:val="auto"/>
              </w:rPr>
              <w:t xml:space="preserve">Giao diện thân thiện, dễ nhớ dễ sử dụng. </w:t>
            </w:r>
          </w:p>
        </w:tc>
      </w:tr>
    </w:tbl>
    <w:p w14:paraId="23B85D39" w14:textId="77777777" w:rsidR="00F81399" w:rsidRDefault="000439F1">
      <w:pPr>
        <w:pStyle w:val="Heading1"/>
      </w:pPr>
      <w:bookmarkStart w:id="18" w:name="_Toc447960005"/>
      <w:bookmarkStart w:id="19" w:name="_Toc452813581"/>
      <w:bookmarkStart w:id="20" w:name="_Toc512930909"/>
      <w:bookmarkStart w:id="21" w:name="_Toc477214790"/>
      <w:bookmarkStart w:id="22" w:name="_Toc436203381"/>
      <w:r>
        <w:t>User Descriptions</w:t>
      </w:r>
      <w:bookmarkEnd w:id="18"/>
      <w:bookmarkEnd w:id="19"/>
      <w:bookmarkEnd w:id="20"/>
      <w:bookmarkEnd w:id="21"/>
    </w:p>
    <w:p w14:paraId="72DD0861" w14:textId="77777777" w:rsidR="00F81399" w:rsidRDefault="000439F1">
      <w:pPr>
        <w:pStyle w:val="Heading2"/>
      </w:pPr>
      <w:bookmarkStart w:id="23" w:name="_Toc452813584"/>
      <w:bookmarkStart w:id="24" w:name="_Toc512930911"/>
      <w:bookmarkStart w:id="25" w:name="_Toc477214791"/>
      <w:r>
        <w:t xml:space="preserve">User </w:t>
      </w:r>
      <w:bookmarkEnd w:id="23"/>
      <w:bookmarkEnd w:id="24"/>
      <w:r w:rsidR="008F4175">
        <w:t>Profiles</w:t>
      </w:r>
      <w:bookmarkEnd w:id="25"/>
    </w:p>
    <w:p w14:paraId="77851748" w14:textId="77777777" w:rsidR="00163297" w:rsidRDefault="000F4836" w:rsidP="00163297">
      <w:pPr>
        <w:pStyle w:val="BodyText"/>
        <w:numPr>
          <w:ilvl w:val="0"/>
          <w:numId w:val="33"/>
        </w:numPr>
        <w:rPr>
          <w:sz w:val="24"/>
          <w:szCs w:val="24"/>
        </w:rPr>
      </w:pPr>
      <w:r w:rsidRPr="005B3EB9">
        <w:rPr>
          <w:sz w:val="24"/>
          <w:szCs w:val="24"/>
          <w:lang w:val="vi-VN"/>
        </w:rPr>
        <w:t>Đối tượng có nhu cầu tìm kiếm sách có nội dung phù hợp để đọc</w:t>
      </w:r>
      <w:r w:rsidR="00163297">
        <w:rPr>
          <w:sz w:val="24"/>
          <w:szCs w:val="24"/>
        </w:rPr>
        <w:t>:</w:t>
      </w:r>
    </w:p>
    <w:p w14:paraId="0B48C124" w14:textId="4DF6225C" w:rsidR="000F4836" w:rsidRDefault="00163297" w:rsidP="00163297">
      <w:pPr>
        <w:pStyle w:val="BodyText"/>
        <w:numPr>
          <w:ilvl w:val="0"/>
          <w:numId w:val="32"/>
        </w:numPr>
        <w:rPr>
          <w:sz w:val="24"/>
          <w:szCs w:val="24"/>
        </w:rPr>
      </w:pPr>
      <w:r>
        <w:rPr>
          <w:sz w:val="24"/>
          <w:szCs w:val="24"/>
        </w:rPr>
        <w:t>Vai trò là người dùng tìm kiếm những nhận định bình luận về cuốn sách mình muốn đọc.</w:t>
      </w:r>
    </w:p>
    <w:p w14:paraId="7690FAB6" w14:textId="2BB5D070" w:rsidR="00163297" w:rsidRDefault="00163297" w:rsidP="00163297">
      <w:pPr>
        <w:pStyle w:val="BodyText"/>
        <w:numPr>
          <w:ilvl w:val="0"/>
          <w:numId w:val="32"/>
        </w:numPr>
        <w:rPr>
          <w:sz w:val="24"/>
          <w:szCs w:val="24"/>
        </w:rPr>
      </w:pPr>
      <w:r>
        <w:rPr>
          <w:sz w:val="24"/>
          <w:szCs w:val="24"/>
        </w:rPr>
        <w:t>Kinh nghiệm sử dụng máy tính cơ bản(biết sử dụng trình duyệt web và đánh máy cơ bản).</w:t>
      </w:r>
    </w:p>
    <w:p w14:paraId="790A18BF" w14:textId="52B4ED65" w:rsidR="00163297" w:rsidRDefault="00163297" w:rsidP="00163297">
      <w:pPr>
        <w:pStyle w:val="BodyText"/>
        <w:numPr>
          <w:ilvl w:val="0"/>
          <w:numId w:val="32"/>
        </w:numPr>
        <w:rPr>
          <w:sz w:val="24"/>
          <w:szCs w:val="24"/>
        </w:rPr>
      </w:pPr>
      <w:r>
        <w:rPr>
          <w:sz w:val="24"/>
          <w:szCs w:val="24"/>
        </w:rPr>
        <w:t>Tần suất sử dụng tùy thuộc vào nhu cầu đọc sách của đối tượng.</w:t>
      </w:r>
    </w:p>
    <w:p w14:paraId="0204300F" w14:textId="20975C67" w:rsidR="00163297" w:rsidRDefault="00163297" w:rsidP="00163297">
      <w:pPr>
        <w:pStyle w:val="BodyText"/>
        <w:numPr>
          <w:ilvl w:val="0"/>
          <w:numId w:val="32"/>
        </w:numPr>
        <w:rPr>
          <w:sz w:val="24"/>
          <w:szCs w:val="24"/>
        </w:rPr>
      </w:pPr>
      <w:r>
        <w:rPr>
          <w:sz w:val="24"/>
          <w:szCs w:val="24"/>
        </w:rPr>
        <w:t xml:space="preserve">Không phân biệt giới tính đối tượng người dùng </w:t>
      </w:r>
      <w:r w:rsidR="00FA38CF">
        <w:rPr>
          <w:sz w:val="24"/>
          <w:szCs w:val="24"/>
        </w:rPr>
        <w:t>có sở thích</w:t>
      </w:r>
      <w:r>
        <w:rPr>
          <w:sz w:val="24"/>
          <w:szCs w:val="24"/>
        </w:rPr>
        <w:t xml:space="preserve"> đọc sách. </w:t>
      </w:r>
    </w:p>
    <w:p w14:paraId="61D18D5A" w14:textId="0FC6E2B3" w:rsidR="00163297" w:rsidRDefault="00163297" w:rsidP="00C93725">
      <w:pPr>
        <w:pStyle w:val="BodyText"/>
        <w:ind w:left="1800"/>
        <w:rPr>
          <w:sz w:val="24"/>
          <w:szCs w:val="24"/>
        </w:rPr>
      </w:pPr>
    </w:p>
    <w:p w14:paraId="5BF398B6" w14:textId="77777777" w:rsidR="00C93725" w:rsidRPr="00163297" w:rsidRDefault="00C93725" w:rsidP="00C93725">
      <w:pPr>
        <w:pStyle w:val="BodyText"/>
        <w:ind w:left="1800"/>
        <w:rPr>
          <w:sz w:val="24"/>
          <w:szCs w:val="24"/>
        </w:rPr>
      </w:pPr>
    </w:p>
    <w:p w14:paraId="45338FB0" w14:textId="2CABB738" w:rsidR="0065029B" w:rsidRPr="00C93725" w:rsidRDefault="0065029B" w:rsidP="00C93725">
      <w:pPr>
        <w:pStyle w:val="BodyText"/>
        <w:numPr>
          <w:ilvl w:val="0"/>
          <w:numId w:val="33"/>
        </w:numPr>
        <w:rPr>
          <w:sz w:val="24"/>
          <w:szCs w:val="24"/>
        </w:rPr>
      </w:pPr>
      <w:r w:rsidRPr="00BB0550">
        <w:rPr>
          <w:sz w:val="24"/>
          <w:szCs w:val="24"/>
          <w:lang w:val="vi-VN"/>
        </w:rPr>
        <w:t>Đối tượng có nhu cầu chia sẻ về cảm nhận của mình về những cuốn sách mình đã đọc:</w:t>
      </w:r>
    </w:p>
    <w:p w14:paraId="52A0AB2C" w14:textId="6F458AA1" w:rsidR="00C93725" w:rsidRDefault="0040079B" w:rsidP="00C93725">
      <w:pPr>
        <w:pStyle w:val="BodyText"/>
        <w:numPr>
          <w:ilvl w:val="0"/>
          <w:numId w:val="32"/>
        </w:numPr>
        <w:rPr>
          <w:sz w:val="24"/>
          <w:szCs w:val="24"/>
        </w:rPr>
      </w:pPr>
      <w:r>
        <w:rPr>
          <w:sz w:val="24"/>
          <w:szCs w:val="24"/>
        </w:rPr>
        <w:t>Sử</w:t>
      </w:r>
      <w:r w:rsidR="00237D27">
        <w:rPr>
          <w:sz w:val="24"/>
          <w:szCs w:val="24"/>
        </w:rPr>
        <w:t xml:space="preserve"> dụng</w:t>
      </w:r>
      <w:r>
        <w:rPr>
          <w:sz w:val="24"/>
          <w:szCs w:val="24"/>
        </w:rPr>
        <w:t xml:space="preserve"> các chức năng bình luận và đá</w:t>
      </w:r>
      <w:r w:rsidR="00237D27">
        <w:rPr>
          <w:sz w:val="24"/>
          <w:szCs w:val="24"/>
        </w:rPr>
        <w:t xml:space="preserve">nh giá sách để chia sẻ cảm nhận, bình luận và đánh giá của mình về cuốn sách mình đã đọc. Chính những nhận định của những đối tượng này góp phần giúp người khác có những nhận định về cuốn sách trước khi đọc. </w:t>
      </w:r>
    </w:p>
    <w:p w14:paraId="59E434C1" w14:textId="3614ACA8" w:rsidR="00237D27" w:rsidRDefault="00237D27" w:rsidP="00C93725">
      <w:pPr>
        <w:pStyle w:val="BodyText"/>
        <w:numPr>
          <w:ilvl w:val="0"/>
          <w:numId w:val="32"/>
        </w:numPr>
        <w:rPr>
          <w:sz w:val="24"/>
          <w:szCs w:val="24"/>
        </w:rPr>
      </w:pPr>
      <w:r>
        <w:rPr>
          <w:sz w:val="24"/>
          <w:szCs w:val="24"/>
        </w:rPr>
        <w:t>Kinh nghiệm sử dụng máy tính cơ bản.</w:t>
      </w:r>
    </w:p>
    <w:p w14:paraId="52307FDF" w14:textId="19EF0BA3" w:rsidR="00237D27" w:rsidRDefault="00237D27" w:rsidP="00C93725">
      <w:pPr>
        <w:pStyle w:val="BodyText"/>
        <w:numPr>
          <w:ilvl w:val="0"/>
          <w:numId w:val="32"/>
        </w:numPr>
        <w:rPr>
          <w:sz w:val="24"/>
          <w:szCs w:val="24"/>
        </w:rPr>
      </w:pPr>
      <w:r>
        <w:rPr>
          <w:sz w:val="24"/>
          <w:szCs w:val="24"/>
        </w:rPr>
        <w:t>Tần suất tùy thuộc vào sở thích đọc sách và chia sẻ của mỗi đối tượng.</w:t>
      </w:r>
    </w:p>
    <w:p w14:paraId="029E2158" w14:textId="79883727" w:rsidR="00237D27" w:rsidRDefault="00237D27" w:rsidP="00C93725">
      <w:pPr>
        <w:pStyle w:val="BodyText"/>
        <w:numPr>
          <w:ilvl w:val="0"/>
          <w:numId w:val="32"/>
        </w:numPr>
        <w:rPr>
          <w:sz w:val="24"/>
          <w:szCs w:val="24"/>
        </w:rPr>
      </w:pPr>
      <w:r>
        <w:rPr>
          <w:sz w:val="24"/>
          <w:szCs w:val="24"/>
        </w:rPr>
        <w:lastRenderedPageBreak/>
        <w:t xml:space="preserve">Không phân biệt giới tính và độ tuổi hay học thức.  </w:t>
      </w:r>
    </w:p>
    <w:p w14:paraId="326DDFD0" w14:textId="77777777" w:rsidR="00237D27" w:rsidRPr="00C93725" w:rsidRDefault="00237D27" w:rsidP="00237D27">
      <w:pPr>
        <w:pStyle w:val="BodyText"/>
        <w:ind w:left="1800"/>
        <w:rPr>
          <w:sz w:val="24"/>
          <w:szCs w:val="24"/>
        </w:rPr>
      </w:pPr>
    </w:p>
    <w:p w14:paraId="2BC58F79" w14:textId="01D0A15F" w:rsidR="009A3958" w:rsidRDefault="0065029B" w:rsidP="00237D27">
      <w:pPr>
        <w:pStyle w:val="BodyText"/>
        <w:numPr>
          <w:ilvl w:val="0"/>
          <w:numId w:val="33"/>
        </w:numPr>
        <w:rPr>
          <w:sz w:val="24"/>
          <w:szCs w:val="24"/>
          <w:lang w:val="vi-VN"/>
        </w:rPr>
      </w:pPr>
      <w:r w:rsidRPr="00BB0550">
        <w:rPr>
          <w:sz w:val="24"/>
          <w:szCs w:val="24"/>
          <w:lang w:val="vi-VN"/>
        </w:rPr>
        <w:t>Đối tượng muốn duy trì động lực để tiếp tục đọc sách:</w:t>
      </w:r>
    </w:p>
    <w:p w14:paraId="3BCB79CD" w14:textId="3C9F3EF5" w:rsidR="00237D27" w:rsidRDefault="00237D27" w:rsidP="00237D27">
      <w:pPr>
        <w:pStyle w:val="BodyText"/>
        <w:numPr>
          <w:ilvl w:val="0"/>
          <w:numId w:val="32"/>
        </w:numPr>
        <w:rPr>
          <w:sz w:val="24"/>
          <w:szCs w:val="24"/>
          <w:lang w:val="vi-VN"/>
        </w:rPr>
      </w:pPr>
      <w:r w:rsidRPr="00237D27">
        <w:rPr>
          <w:sz w:val="24"/>
          <w:szCs w:val="24"/>
          <w:lang w:val="vi-VN"/>
        </w:rPr>
        <w:t>Nhóm đối tượng này sẽ lưu những cuốn sách minh đã đọc, đang đọc, và muốn đọc vào Online Book Shelf để tạo ra thống kê và tạo ra mục t</w:t>
      </w:r>
      <w:r>
        <w:rPr>
          <w:sz w:val="24"/>
          <w:szCs w:val="24"/>
          <w:lang w:val="vi-VN"/>
        </w:rPr>
        <w:t xml:space="preserve">iêu đọc sách trong những kỳ hạn thời gian sắp tới. </w:t>
      </w:r>
      <w:r w:rsidRPr="00237D27">
        <w:rPr>
          <w:sz w:val="24"/>
          <w:szCs w:val="24"/>
          <w:lang w:val="vi-VN"/>
        </w:rPr>
        <w:t xml:space="preserve">Cũng có thể chia sẻ các thành tích trong năm qua mình đã đọc được bao nhiêu cuốn sách với bạn bè. </w:t>
      </w:r>
    </w:p>
    <w:p w14:paraId="443F10EC" w14:textId="3865CFC2" w:rsidR="00237D27" w:rsidRDefault="00237D27" w:rsidP="00237D27">
      <w:pPr>
        <w:pStyle w:val="BodyText"/>
        <w:numPr>
          <w:ilvl w:val="0"/>
          <w:numId w:val="32"/>
        </w:numPr>
        <w:rPr>
          <w:sz w:val="24"/>
          <w:szCs w:val="24"/>
          <w:lang w:val="vi-VN"/>
        </w:rPr>
      </w:pPr>
      <w:r w:rsidRPr="00237D27">
        <w:rPr>
          <w:sz w:val="24"/>
          <w:szCs w:val="24"/>
          <w:lang w:val="vi-VN"/>
        </w:rPr>
        <w:t xml:space="preserve">Kinh nghiệm sử dụng máy tính cơ bản. </w:t>
      </w:r>
    </w:p>
    <w:p w14:paraId="34E02888" w14:textId="75CA755A" w:rsidR="00237D27" w:rsidRDefault="00237D27" w:rsidP="00237D27">
      <w:pPr>
        <w:pStyle w:val="BodyText"/>
        <w:numPr>
          <w:ilvl w:val="0"/>
          <w:numId w:val="32"/>
        </w:numPr>
        <w:rPr>
          <w:sz w:val="24"/>
          <w:szCs w:val="24"/>
          <w:lang w:val="vi-VN"/>
        </w:rPr>
      </w:pPr>
      <w:r w:rsidRPr="00237D27">
        <w:rPr>
          <w:sz w:val="24"/>
          <w:szCs w:val="24"/>
          <w:lang w:val="vi-VN"/>
        </w:rPr>
        <w:t xml:space="preserve">Tần suất không thường xuyên. </w:t>
      </w:r>
    </w:p>
    <w:p w14:paraId="7304FE7F" w14:textId="0C8C82EF" w:rsidR="00237D27" w:rsidRDefault="00237D27" w:rsidP="00237D27">
      <w:pPr>
        <w:pStyle w:val="BodyText"/>
        <w:numPr>
          <w:ilvl w:val="0"/>
          <w:numId w:val="32"/>
        </w:numPr>
        <w:rPr>
          <w:sz w:val="24"/>
          <w:szCs w:val="24"/>
          <w:lang w:val="vi-VN"/>
        </w:rPr>
      </w:pPr>
      <w:r w:rsidRPr="00237D27">
        <w:rPr>
          <w:sz w:val="24"/>
          <w:szCs w:val="24"/>
          <w:lang w:val="vi-VN"/>
        </w:rPr>
        <w:t xml:space="preserve">Không phân biệt giới tính, độ tuổi hay học thức văn hóa. </w:t>
      </w:r>
    </w:p>
    <w:p w14:paraId="10CF270E" w14:textId="77777777" w:rsidR="00237D27" w:rsidRDefault="00237D27" w:rsidP="000F4836">
      <w:pPr>
        <w:pStyle w:val="BodyText"/>
        <w:rPr>
          <w:sz w:val="24"/>
          <w:szCs w:val="24"/>
          <w:lang w:val="vi-VN"/>
        </w:rPr>
      </w:pPr>
    </w:p>
    <w:p w14:paraId="01B88C86" w14:textId="3135CD39" w:rsidR="0065029B" w:rsidRDefault="0065029B" w:rsidP="00237D27">
      <w:pPr>
        <w:pStyle w:val="BodyText"/>
        <w:numPr>
          <w:ilvl w:val="0"/>
          <w:numId w:val="33"/>
        </w:numPr>
        <w:rPr>
          <w:sz w:val="24"/>
          <w:szCs w:val="24"/>
          <w:lang w:val="vi-VN"/>
        </w:rPr>
      </w:pPr>
      <w:r w:rsidRPr="00BB0550">
        <w:rPr>
          <w:sz w:val="24"/>
          <w:szCs w:val="24"/>
          <w:lang w:val="vi-VN"/>
        </w:rPr>
        <w:t>Đối tượng có nhu cầu thảo luận về các vấn đề liên quan đến sách:</w:t>
      </w:r>
    </w:p>
    <w:p w14:paraId="780ED85F" w14:textId="1402232F" w:rsidR="00237D27" w:rsidRDefault="00237D27" w:rsidP="00237D27">
      <w:pPr>
        <w:pStyle w:val="BodyText"/>
        <w:numPr>
          <w:ilvl w:val="0"/>
          <w:numId w:val="32"/>
        </w:numPr>
        <w:rPr>
          <w:sz w:val="24"/>
          <w:szCs w:val="24"/>
          <w:lang w:val="vi-VN"/>
        </w:rPr>
      </w:pPr>
      <w:r w:rsidRPr="00237D27">
        <w:rPr>
          <w:sz w:val="24"/>
          <w:szCs w:val="24"/>
          <w:lang w:val="vi-VN"/>
        </w:rPr>
        <w:t xml:space="preserve">Các đối tượng này có nhu cầu thảo luận về một chủ đề liên </w:t>
      </w:r>
      <w:r w:rsidR="00552C5B">
        <w:rPr>
          <w:sz w:val="24"/>
          <w:szCs w:val="24"/>
          <w:lang w:val="vi-VN"/>
        </w:rPr>
        <w:t xml:space="preserve">quan đến sách </w:t>
      </w:r>
      <w:r w:rsidR="00552C5B" w:rsidRPr="00552C5B">
        <w:rPr>
          <w:sz w:val="24"/>
          <w:szCs w:val="24"/>
          <w:lang w:val="vi-VN"/>
        </w:rPr>
        <w:t xml:space="preserve">và </w:t>
      </w:r>
      <w:r w:rsidR="00552C5B">
        <w:rPr>
          <w:sz w:val="24"/>
          <w:szCs w:val="24"/>
          <w:lang w:val="vi-VN"/>
        </w:rPr>
        <w:t xml:space="preserve">sử dụng chức năng tạo group về một chủ đề thảo luận. </w:t>
      </w:r>
    </w:p>
    <w:p w14:paraId="061F2006" w14:textId="2EC48408" w:rsidR="00552C5B" w:rsidRDefault="00552C5B" w:rsidP="00237D27">
      <w:pPr>
        <w:pStyle w:val="BodyText"/>
        <w:numPr>
          <w:ilvl w:val="0"/>
          <w:numId w:val="32"/>
        </w:numPr>
        <w:rPr>
          <w:sz w:val="24"/>
          <w:szCs w:val="24"/>
          <w:lang w:val="vi-VN"/>
        </w:rPr>
      </w:pPr>
      <w:r w:rsidRPr="00552C5B">
        <w:rPr>
          <w:sz w:val="24"/>
          <w:szCs w:val="24"/>
          <w:lang w:val="vi-VN"/>
        </w:rPr>
        <w:t xml:space="preserve">Kinh nghiệm sử dụng máy tính cơ bản. </w:t>
      </w:r>
    </w:p>
    <w:p w14:paraId="4409F535" w14:textId="77341449" w:rsidR="00552C5B" w:rsidRPr="00552C5B" w:rsidRDefault="00552C5B" w:rsidP="00237D27">
      <w:pPr>
        <w:pStyle w:val="BodyText"/>
        <w:numPr>
          <w:ilvl w:val="0"/>
          <w:numId w:val="32"/>
        </w:numPr>
        <w:rPr>
          <w:sz w:val="24"/>
          <w:szCs w:val="24"/>
          <w:lang w:val="vi-VN"/>
        </w:rPr>
      </w:pPr>
      <w:r>
        <w:rPr>
          <w:sz w:val="24"/>
          <w:szCs w:val="24"/>
        </w:rPr>
        <w:t>Tần suất thường xuyên.</w:t>
      </w:r>
    </w:p>
    <w:p w14:paraId="6C64BA9E" w14:textId="58CF4B5D" w:rsidR="00FE09AA" w:rsidRPr="00163297" w:rsidRDefault="00552C5B" w:rsidP="00552C5B">
      <w:pPr>
        <w:pStyle w:val="BodyText"/>
        <w:numPr>
          <w:ilvl w:val="0"/>
          <w:numId w:val="32"/>
        </w:numPr>
        <w:rPr>
          <w:lang w:val="vi-VN"/>
        </w:rPr>
      </w:pPr>
      <w:r w:rsidRPr="00237D27">
        <w:rPr>
          <w:sz w:val="24"/>
          <w:szCs w:val="24"/>
          <w:lang w:val="vi-VN"/>
        </w:rPr>
        <w:t>Không phân biệt giới tính, độ tuổi hay học thức văn hóa.</w:t>
      </w:r>
    </w:p>
    <w:p w14:paraId="1D7E5A3B" w14:textId="6916F7E5" w:rsidR="00F81399" w:rsidRPr="0065029B" w:rsidRDefault="005B72BB" w:rsidP="005B72BB">
      <w:pPr>
        <w:pStyle w:val="InfoBlue"/>
        <w:rPr>
          <w:lang w:val="vi-VN"/>
        </w:rPr>
      </w:pPr>
      <w:r w:rsidRPr="0065029B">
        <w:rPr>
          <w:lang w:val="vi-VN"/>
        </w:rPr>
        <w:t xml:space="preserve"> </w:t>
      </w:r>
    </w:p>
    <w:p w14:paraId="135859AF" w14:textId="77777777" w:rsidR="00F81399" w:rsidRDefault="008F4175">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477214792"/>
      <w:r>
        <w:t xml:space="preserve">User Task and </w:t>
      </w:r>
      <w:r w:rsidR="000439F1">
        <w:t>User Environment</w:t>
      </w:r>
      <w:bookmarkEnd w:id="26"/>
      <w:bookmarkEnd w:id="27"/>
      <w:bookmarkEnd w:id="28"/>
      <w:bookmarkEnd w:id="29"/>
      <w:bookmarkEnd w:id="30"/>
      <w:bookmarkEnd w:id="31"/>
      <w:bookmarkEnd w:id="32"/>
      <w:bookmarkEnd w:id="33"/>
    </w:p>
    <w:p w14:paraId="7BD42100" w14:textId="638B47D3" w:rsidR="00F81399" w:rsidRDefault="00F81399" w:rsidP="00200587">
      <w:pPr>
        <w:pStyle w:val="InfoBlue"/>
        <w:ind w:left="720"/>
      </w:pPr>
      <w:bookmarkStart w:id="34" w:name="_GoBack"/>
      <w:bookmarkEnd w:id="34"/>
    </w:p>
    <w:tbl>
      <w:tblPr>
        <w:tblStyle w:val="TableGrid"/>
        <w:tblW w:w="0" w:type="auto"/>
        <w:tblLook w:val="04A0" w:firstRow="1" w:lastRow="0" w:firstColumn="1" w:lastColumn="0" w:noHBand="0" w:noVBand="1"/>
      </w:tblPr>
      <w:tblGrid>
        <w:gridCol w:w="2660"/>
        <w:gridCol w:w="6916"/>
      </w:tblGrid>
      <w:tr w:rsidR="005233B6" w:rsidRPr="005233B6" w14:paraId="7F9B8790" w14:textId="77777777" w:rsidTr="00E960E0">
        <w:tc>
          <w:tcPr>
            <w:tcW w:w="2660" w:type="dxa"/>
          </w:tcPr>
          <w:p w14:paraId="3DCB54D8" w14:textId="4E350100" w:rsidR="005233B6" w:rsidRPr="005233B6" w:rsidRDefault="005233B6" w:rsidP="005233B6">
            <w:r w:rsidRPr="005233B6">
              <w:t>Tác vụ</w:t>
            </w:r>
          </w:p>
        </w:tc>
        <w:tc>
          <w:tcPr>
            <w:tcW w:w="6916" w:type="dxa"/>
          </w:tcPr>
          <w:p w14:paraId="3C82C3BA" w14:textId="77777777" w:rsidR="005233B6" w:rsidRPr="005233B6" w:rsidRDefault="005233B6" w:rsidP="005233B6">
            <w:pPr>
              <w:rPr>
                <w:sz w:val="24"/>
                <w:szCs w:val="24"/>
              </w:rPr>
            </w:pPr>
            <w:r w:rsidRPr="005233B6">
              <w:rPr>
                <w:sz w:val="24"/>
                <w:szCs w:val="24"/>
              </w:rPr>
              <w:t>Đăng nhập</w:t>
            </w:r>
          </w:p>
        </w:tc>
      </w:tr>
      <w:tr w:rsidR="005233B6" w:rsidRPr="005233B6" w14:paraId="4A671DB9" w14:textId="77777777" w:rsidTr="00E960E0">
        <w:tc>
          <w:tcPr>
            <w:tcW w:w="2660" w:type="dxa"/>
          </w:tcPr>
          <w:p w14:paraId="0CACAD15" w14:textId="19B339E7" w:rsidR="005233B6" w:rsidRPr="005233B6" w:rsidRDefault="005233B6" w:rsidP="005233B6">
            <w:r w:rsidRPr="005233B6">
              <w:t>Mục tiêu</w:t>
            </w:r>
          </w:p>
        </w:tc>
        <w:tc>
          <w:tcPr>
            <w:tcW w:w="6916" w:type="dxa"/>
          </w:tcPr>
          <w:p w14:paraId="5778A537" w14:textId="77777777" w:rsidR="005233B6" w:rsidRPr="005233B6" w:rsidRDefault="005233B6" w:rsidP="005233B6">
            <w:pPr>
              <w:rPr>
                <w:sz w:val="24"/>
                <w:szCs w:val="24"/>
              </w:rPr>
            </w:pPr>
            <w:r w:rsidRPr="005233B6">
              <w:rPr>
                <w:sz w:val="24"/>
                <w:szCs w:val="24"/>
              </w:rPr>
              <w:t>Người dùng đăng nhập vào trang web</w:t>
            </w:r>
          </w:p>
        </w:tc>
      </w:tr>
      <w:tr w:rsidR="005233B6" w:rsidRPr="005233B6" w14:paraId="7E55E045" w14:textId="77777777" w:rsidTr="00E960E0">
        <w:tc>
          <w:tcPr>
            <w:tcW w:w="2660" w:type="dxa"/>
          </w:tcPr>
          <w:p w14:paraId="70EC2DE0" w14:textId="015FBCFB" w:rsidR="005233B6" w:rsidRPr="005233B6" w:rsidRDefault="005233B6" w:rsidP="005233B6">
            <w:r w:rsidRPr="005233B6">
              <w:t>Người thực hiện</w:t>
            </w:r>
          </w:p>
        </w:tc>
        <w:tc>
          <w:tcPr>
            <w:tcW w:w="6916" w:type="dxa"/>
          </w:tcPr>
          <w:p w14:paraId="2FA8EB41" w14:textId="77777777" w:rsidR="005233B6" w:rsidRPr="005233B6" w:rsidRDefault="005233B6" w:rsidP="005233B6">
            <w:pPr>
              <w:rPr>
                <w:sz w:val="24"/>
                <w:szCs w:val="24"/>
              </w:rPr>
            </w:pPr>
            <w:r w:rsidRPr="005233B6">
              <w:rPr>
                <w:sz w:val="24"/>
                <w:szCs w:val="24"/>
              </w:rPr>
              <w:t>Thành viên</w:t>
            </w:r>
          </w:p>
        </w:tc>
      </w:tr>
      <w:tr w:rsidR="005233B6" w:rsidRPr="005233B6" w14:paraId="65105E31" w14:textId="77777777" w:rsidTr="00E960E0">
        <w:tc>
          <w:tcPr>
            <w:tcW w:w="2660" w:type="dxa"/>
          </w:tcPr>
          <w:p w14:paraId="6F206F87" w14:textId="5AC9D197" w:rsidR="005233B6" w:rsidRPr="005233B6" w:rsidRDefault="005233B6" w:rsidP="005233B6">
            <w:r w:rsidRPr="005233B6">
              <w:t>Ràng buộc tác vụ</w:t>
            </w:r>
          </w:p>
        </w:tc>
        <w:tc>
          <w:tcPr>
            <w:tcW w:w="6916" w:type="dxa"/>
          </w:tcPr>
          <w:p w14:paraId="4A637871" w14:textId="77777777" w:rsidR="005233B6" w:rsidRPr="005233B6" w:rsidRDefault="005233B6" w:rsidP="005233B6">
            <w:pPr>
              <w:rPr>
                <w:sz w:val="24"/>
                <w:szCs w:val="24"/>
              </w:rPr>
            </w:pPr>
            <w:r w:rsidRPr="005233B6">
              <w:rPr>
                <w:sz w:val="24"/>
                <w:szCs w:val="24"/>
              </w:rPr>
              <w:t>Đã đăng ký tài khoản trước đó</w:t>
            </w:r>
          </w:p>
        </w:tc>
      </w:tr>
      <w:tr w:rsidR="005233B6" w:rsidRPr="005233B6" w14:paraId="7E3996EE" w14:textId="77777777" w:rsidTr="00E960E0">
        <w:tc>
          <w:tcPr>
            <w:tcW w:w="2660" w:type="dxa"/>
          </w:tcPr>
          <w:p w14:paraId="2A9B047C" w14:textId="071A1B13" w:rsidR="005233B6" w:rsidRPr="005233B6" w:rsidRDefault="005233B6" w:rsidP="005233B6">
            <w:r w:rsidRPr="005233B6">
              <w:t xml:space="preserve">Tần suất </w:t>
            </w:r>
          </w:p>
        </w:tc>
        <w:tc>
          <w:tcPr>
            <w:tcW w:w="6916" w:type="dxa"/>
          </w:tcPr>
          <w:p w14:paraId="1807CC69" w14:textId="439C0620" w:rsidR="005233B6" w:rsidRPr="005233B6" w:rsidRDefault="005233B6" w:rsidP="005233B6">
            <w:pPr>
              <w:rPr>
                <w:sz w:val="24"/>
                <w:szCs w:val="24"/>
              </w:rPr>
            </w:pPr>
            <w:r w:rsidRPr="005233B6">
              <w:rPr>
                <w:sz w:val="24"/>
                <w:szCs w:val="24"/>
              </w:rPr>
              <w:t>Sử dụng thường xuyên</w:t>
            </w:r>
          </w:p>
        </w:tc>
      </w:tr>
      <w:tr w:rsidR="005233B6" w:rsidRPr="005233B6" w14:paraId="77D600A2" w14:textId="77777777" w:rsidTr="00E960E0">
        <w:tc>
          <w:tcPr>
            <w:tcW w:w="2660" w:type="dxa"/>
          </w:tcPr>
          <w:p w14:paraId="2926C34D" w14:textId="4EE48F67" w:rsidR="005233B6" w:rsidRPr="005233B6" w:rsidRDefault="005233B6" w:rsidP="005233B6">
            <w:r w:rsidRPr="005233B6">
              <w:t>Thông tin khác</w:t>
            </w:r>
          </w:p>
        </w:tc>
        <w:tc>
          <w:tcPr>
            <w:tcW w:w="6916" w:type="dxa"/>
          </w:tcPr>
          <w:p w14:paraId="4F1F1E30" w14:textId="77777777" w:rsidR="005233B6" w:rsidRPr="005233B6" w:rsidRDefault="005233B6" w:rsidP="005233B6"/>
        </w:tc>
      </w:tr>
    </w:tbl>
    <w:p w14:paraId="668213FC" w14:textId="08CC926F" w:rsidR="005233B6" w:rsidRDefault="005233B6" w:rsidP="005233B6"/>
    <w:p w14:paraId="2B1A57A2" w14:textId="3DB19270" w:rsidR="00FD688E" w:rsidRDefault="00FD688E" w:rsidP="005233B6"/>
    <w:p w14:paraId="604BAF39" w14:textId="56D6F28F" w:rsidR="00FD688E" w:rsidRDefault="00FD688E" w:rsidP="005233B6"/>
    <w:p w14:paraId="0F242BF2" w14:textId="77777777" w:rsidR="00AB47BE" w:rsidRPr="005233B6" w:rsidRDefault="00AB47BE" w:rsidP="005233B6"/>
    <w:tbl>
      <w:tblPr>
        <w:tblStyle w:val="TableGrid"/>
        <w:tblW w:w="0" w:type="auto"/>
        <w:tblLook w:val="04A0" w:firstRow="1" w:lastRow="0" w:firstColumn="1" w:lastColumn="0" w:noHBand="0" w:noVBand="1"/>
      </w:tblPr>
      <w:tblGrid>
        <w:gridCol w:w="2660"/>
        <w:gridCol w:w="6916"/>
      </w:tblGrid>
      <w:tr w:rsidR="00FD688E" w:rsidRPr="005233B6" w14:paraId="2501BB28" w14:textId="77777777" w:rsidTr="00DF14C0">
        <w:tc>
          <w:tcPr>
            <w:tcW w:w="2660" w:type="dxa"/>
          </w:tcPr>
          <w:p w14:paraId="32B896BF"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Tác vụ</w:t>
            </w:r>
          </w:p>
        </w:tc>
        <w:tc>
          <w:tcPr>
            <w:tcW w:w="6916" w:type="dxa"/>
          </w:tcPr>
          <w:p w14:paraId="6E7BF8B9" w14:textId="3350AAA0" w:rsidR="00FD688E" w:rsidRPr="00AB47BE" w:rsidRDefault="00FD688E" w:rsidP="00DF14C0">
            <w:pPr>
              <w:rPr>
                <w:rFonts w:ascii="Calibri" w:hAnsi="Calibri" w:cs="Calibri"/>
                <w:sz w:val="24"/>
                <w:szCs w:val="24"/>
              </w:rPr>
            </w:pPr>
            <w:r w:rsidRPr="00AB47BE">
              <w:rPr>
                <w:rFonts w:ascii="Calibri" w:hAnsi="Calibri" w:cs="Calibri"/>
                <w:sz w:val="24"/>
                <w:szCs w:val="24"/>
              </w:rPr>
              <w:t>Đăng ký</w:t>
            </w:r>
          </w:p>
        </w:tc>
      </w:tr>
      <w:tr w:rsidR="00FD688E" w:rsidRPr="005233B6" w14:paraId="095F2237" w14:textId="77777777" w:rsidTr="00DF14C0">
        <w:tc>
          <w:tcPr>
            <w:tcW w:w="2660" w:type="dxa"/>
          </w:tcPr>
          <w:p w14:paraId="4E75C160"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Mục tiêu</w:t>
            </w:r>
          </w:p>
        </w:tc>
        <w:tc>
          <w:tcPr>
            <w:tcW w:w="6916" w:type="dxa"/>
          </w:tcPr>
          <w:p w14:paraId="16886388" w14:textId="18AED32C" w:rsidR="00FD688E" w:rsidRPr="00AB47BE" w:rsidRDefault="00AB47BE" w:rsidP="00DF14C0">
            <w:pPr>
              <w:rPr>
                <w:rFonts w:ascii="Calibri" w:hAnsi="Calibri" w:cs="Calibri"/>
                <w:sz w:val="24"/>
                <w:szCs w:val="24"/>
              </w:rPr>
            </w:pPr>
            <w:r w:rsidRPr="00AB47BE">
              <w:rPr>
                <w:rFonts w:ascii="Calibri" w:hAnsi="Calibri" w:cs="Calibri"/>
                <w:sz w:val="24"/>
                <w:szCs w:val="24"/>
              </w:rPr>
              <w:t>Người dùng đăng ký tài khoản thành viên</w:t>
            </w:r>
          </w:p>
        </w:tc>
      </w:tr>
      <w:tr w:rsidR="00FD688E" w:rsidRPr="005233B6" w14:paraId="006C6371" w14:textId="77777777" w:rsidTr="00DF14C0">
        <w:tc>
          <w:tcPr>
            <w:tcW w:w="2660" w:type="dxa"/>
          </w:tcPr>
          <w:p w14:paraId="21B0483D"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Người thực hiện</w:t>
            </w:r>
          </w:p>
        </w:tc>
        <w:tc>
          <w:tcPr>
            <w:tcW w:w="6916" w:type="dxa"/>
          </w:tcPr>
          <w:p w14:paraId="02CFFEBE"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Thành viên</w:t>
            </w:r>
          </w:p>
        </w:tc>
      </w:tr>
      <w:tr w:rsidR="00FD688E" w:rsidRPr="005233B6" w14:paraId="5DC6BE2B" w14:textId="77777777" w:rsidTr="00DF14C0">
        <w:tc>
          <w:tcPr>
            <w:tcW w:w="2660" w:type="dxa"/>
          </w:tcPr>
          <w:p w14:paraId="592FA42B"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Ràng buộc tác vụ</w:t>
            </w:r>
          </w:p>
        </w:tc>
        <w:tc>
          <w:tcPr>
            <w:tcW w:w="6916" w:type="dxa"/>
          </w:tcPr>
          <w:p w14:paraId="13B9E65A" w14:textId="477C42AC" w:rsidR="00FD688E" w:rsidRPr="00AB47BE" w:rsidRDefault="00AB47BE" w:rsidP="00DF14C0">
            <w:pPr>
              <w:rPr>
                <w:rFonts w:ascii="Calibri" w:hAnsi="Calibri" w:cs="Calibri"/>
                <w:sz w:val="24"/>
                <w:szCs w:val="24"/>
              </w:rPr>
            </w:pPr>
            <w:r w:rsidRPr="00AB47BE">
              <w:rPr>
                <w:rFonts w:ascii="Calibri" w:hAnsi="Calibri" w:cs="Calibri"/>
                <w:sz w:val="24"/>
                <w:szCs w:val="24"/>
              </w:rPr>
              <w:t>Đã đăng ký tài khoản facebook &amp; đăng nhập facebook trên thiết bị hiện tại trước đó</w:t>
            </w:r>
          </w:p>
        </w:tc>
      </w:tr>
      <w:tr w:rsidR="00FD688E" w:rsidRPr="005233B6" w14:paraId="3DE55276" w14:textId="77777777" w:rsidTr="00DF14C0">
        <w:tc>
          <w:tcPr>
            <w:tcW w:w="2660" w:type="dxa"/>
          </w:tcPr>
          <w:p w14:paraId="2C7A6FA8"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 xml:space="preserve">Tần suất </w:t>
            </w:r>
          </w:p>
        </w:tc>
        <w:tc>
          <w:tcPr>
            <w:tcW w:w="6916" w:type="dxa"/>
          </w:tcPr>
          <w:p w14:paraId="701A596B"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Sử dụng thường xuyên</w:t>
            </w:r>
          </w:p>
        </w:tc>
      </w:tr>
      <w:tr w:rsidR="00FD688E" w:rsidRPr="005233B6" w14:paraId="11F7502A" w14:textId="77777777" w:rsidTr="00DF14C0">
        <w:tc>
          <w:tcPr>
            <w:tcW w:w="2660" w:type="dxa"/>
          </w:tcPr>
          <w:p w14:paraId="01ED5B05" w14:textId="77777777" w:rsidR="00FD688E" w:rsidRPr="00AB47BE" w:rsidRDefault="00FD688E" w:rsidP="00DF14C0">
            <w:pPr>
              <w:rPr>
                <w:rFonts w:ascii="Calibri" w:hAnsi="Calibri" w:cs="Calibri"/>
                <w:sz w:val="24"/>
                <w:szCs w:val="24"/>
              </w:rPr>
            </w:pPr>
            <w:r w:rsidRPr="00AB47BE">
              <w:rPr>
                <w:rFonts w:ascii="Calibri" w:hAnsi="Calibri" w:cs="Calibri"/>
                <w:sz w:val="24"/>
                <w:szCs w:val="24"/>
              </w:rPr>
              <w:t>Thông tin khác</w:t>
            </w:r>
          </w:p>
        </w:tc>
        <w:tc>
          <w:tcPr>
            <w:tcW w:w="6916" w:type="dxa"/>
          </w:tcPr>
          <w:p w14:paraId="09C97E1A" w14:textId="77777777" w:rsidR="00FD688E" w:rsidRPr="005233B6" w:rsidRDefault="00FD688E" w:rsidP="00DF14C0"/>
        </w:tc>
      </w:tr>
    </w:tbl>
    <w:p w14:paraId="5ADE2C1A" w14:textId="25EF1060" w:rsidR="00FB530F" w:rsidRDefault="00FB530F" w:rsidP="00FB530F">
      <w:pPr>
        <w:pStyle w:val="BodyText"/>
      </w:pPr>
    </w:p>
    <w:tbl>
      <w:tblPr>
        <w:tblStyle w:val="TableGrid"/>
        <w:tblW w:w="0" w:type="auto"/>
        <w:tblLook w:val="04A0" w:firstRow="1" w:lastRow="0" w:firstColumn="1" w:lastColumn="0" w:noHBand="0" w:noVBand="1"/>
      </w:tblPr>
      <w:tblGrid>
        <w:gridCol w:w="2660"/>
        <w:gridCol w:w="6916"/>
      </w:tblGrid>
      <w:tr w:rsidR="00AB47BE" w:rsidRPr="005233B6" w14:paraId="592E053A" w14:textId="77777777" w:rsidTr="00DF14C0">
        <w:tc>
          <w:tcPr>
            <w:tcW w:w="2660" w:type="dxa"/>
          </w:tcPr>
          <w:p w14:paraId="02D27BA3" w14:textId="77777777" w:rsidR="00AB47BE" w:rsidRPr="00AB47BE" w:rsidRDefault="00AB47BE" w:rsidP="00DF14C0">
            <w:pPr>
              <w:rPr>
                <w:rFonts w:ascii="Calibri" w:hAnsi="Calibri" w:cs="Calibri"/>
                <w:sz w:val="24"/>
                <w:szCs w:val="24"/>
              </w:rPr>
            </w:pPr>
            <w:r w:rsidRPr="00AB47BE">
              <w:rPr>
                <w:rFonts w:ascii="Calibri" w:hAnsi="Calibri" w:cs="Calibri"/>
                <w:sz w:val="24"/>
                <w:szCs w:val="24"/>
              </w:rPr>
              <w:lastRenderedPageBreak/>
              <w:t>Tác vụ</w:t>
            </w:r>
          </w:p>
        </w:tc>
        <w:tc>
          <w:tcPr>
            <w:tcW w:w="6916" w:type="dxa"/>
          </w:tcPr>
          <w:p w14:paraId="5FDDC07B" w14:textId="3849B3E9" w:rsidR="00AB47BE" w:rsidRPr="00AB47BE" w:rsidRDefault="00AB47BE" w:rsidP="00DF14C0">
            <w:pPr>
              <w:rPr>
                <w:rFonts w:ascii="Calibri" w:hAnsi="Calibri" w:cs="Calibri"/>
                <w:sz w:val="24"/>
                <w:szCs w:val="24"/>
              </w:rPr>
            </w:pPr>
            <w:r w:rsidRPr="00AB47BE">
              <w:rPr>
                <w:rFonts w:ascii="Calibri" w:hAnsi="Calibri" w:cs="Calibri"/>
                <w:sz w:val="24"/>
                <w:szCs w:val="24"/>
              </w:rPr>
              <w:t>Tìm sách, tác giả</w:t>
            </w:r>
          </w:p>
        </w:tc>
      </w:tr>
      <w:tr w:rsidR="00AB47BE" w:rsidRPr="005233B6" w14:paraId="068149BC" w14:textId="77777777" w:rsidTr="00DF14C0">
        <w:tc>
          <w:tcPr>
            <w:tcW w:w="2660" w:type="dxa"/>
          </w:tcPr>
          <w:p w14:paraId="558B6B0B"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Mục tiêu</w:t>
            </w:r>
          </w:p>
        </w:tc>
        <w:tc>
          <w:tcPr>
            <w:tcW w:w="6916" w:type="dxa"/>
          </w:tcPr>
          <w:p w14:paraId="60967131" w14:textId="574ABA31" w:rsidR="00AB47BE" w:rsidRPr="00AB47BE" w:rsidRDefault="00AB47BE" w:rsidP="00AB47BE">
            <w:pPr>
              <w:rPr>
                <w:rFonts w:ascii="Calibri" w:hAnsi="Calibri" w:cs="Calibri"/>
                <w:sz w:val="24"/>
                <w:szCs w:val="24"/>
              </w:rPr>
            </w:pPr>
            <w:r w:rsidRPr="00AB47BE">
              <w:rPr>
                <w:rFonts w:ascii="Calibri" w:hAnsi="Calibri" w:cs="Calibri"/>
                <w:sz w:val="24"/>
                <w:szCs w:val="24"/>
              </w:rPr>
              <w:t>Người dùng tìm sách, tác giả trên trang web</w:t>
            </w:r>
          </w:p>
        </w:tc>
      </w:tr>
      <w:tr w:rsidR="00AB47BE" w:rsidRPr="005233B6" w14:paraId="28EDF2D0" w14:textId="77777777" w:rsidTr="00DF14C0">
        <w:tc>
          <w:tcPr>
            <w:tcW w:w="2660" w:type="dxa"/>
          </w:tcPr>
          <w:p w14:paraId="28F6581D"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Người thực hiện</w:t>
            </w:r>
          </w:p>
        </w:tc>
        <w:tc>
          <w:tcPr>
            <w:tcW w:w="6916" w:type="dxa"/>
          </w:tcPr>
          <w:p w14:paraId="0D9F0776"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Thành viên</w:t>
            </w:r>
          </w:p>
        </w:tc>
      </w:tr>
      <w:tr w:rsidR="00AB47BE" w:rsidRPr="005233B6" w14:paraId="348A7D1F" w14:textId="77777777" w:rsidTr="00DF14C0">
        <w:tc>
          <w:tcPr>
            <w:tcW w:w="2660" w:type="dxa"/>
          </w:tcPr>
          <w:p w14:paraId="4B88F133"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Ràng buộc tác vụ</w:t>
            </w:r>
          </w:p>
        </w:tc>
        <w:tc>
          <w:tcPr>
            <w:tcW w:w="6916" w:type="dxa"/>
          </w:tcPr>
          <w:p w14:paraId="5F9A10FC" w14:textId="3D1091DB" w:rsidR="00AB47BE" w:rsidRPr="00AB47BE" w:rsidRDefault="00AB47BE" w:rsidP="00AB47BE">
            <w:pPr>
              <w:rPr>
                <w:rFonts w:ascii="Calibri" w:hAnsi="Calibri" w:cs="Calibri"/>
                <w:sz w:val="24"/>
                <w:szCs w:val="24"/>
              </w:rPr>
            </w:pPr>
            <w:r w:rsidRPr="00AB47BE">
              <w:rPr>
                <w:rFonts w:ascii="Calibri" w:hAnsi="Calibri" w:cs="Calibri"/>
                <w:sz w:val="24"/>
                <w:szCs w:val="24"/>
              </w:rPr>
              <w:t>Đã đăng nhập thành công</w:t>
            </w:r>
          </w:p>
        </w:tc>
      </w:tr>
      <w:tr w:rsidR="00AB47BE" w:rsidRPr="005233B6" w14:paraId="0389811E" w14:textId="77777777" w:rsidTr="00DF14C0">
        <w:tc>
          <w:tcPr>
            <w:tcW w:w="2660" w:type="dxa"/>
          </w:tcPr>
          <w:p w14:paraId="3FEEE57B"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 xml:space="preserve">Tần suất </w:t>
            </w:r>
          </w:p>
        </w:tc>
        <w:tc>
          <w:tcPr>
            <w:tcW w:w="6916" w:type="dxa"/>
          </w:tcPr>
          <w:p w14:paraId="4AE663A5"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Sử dụng thường xuyên</w:t>
            </w:r>
          </w:p>
        </w:tc>
      </w:tr>
      <w:tr w:rsidR="00AB47BE" w:rsidRPr="005233B6" w14:paraId="75ACC759" w14:textId="77777777" w:rsidTr="00AB47BE">
        <w:trPr>
          <w:trHeight w:val="53"/>
        </w:trPr>
        <w:tc>
          <w:tcPr>
            <w:tcW w:w="2660" w:type="dxa"/>
          </w:tcPr>
          <w:p w14:paraId="4D2B1D03" w14:textId="77777777" w:rsidR="00AB47BE" w:rsidRPr="00AB47BE" w:rsidRDefault="00AB47BE" w:rsidP="00AB47BE">
            <w:pPr>
              <w:rPr>
                <w:rFonts w:ascii="Calibri" w:hAnsi="Calibri" w:cs="Calibri"/>
                <w:sz w:val="24"/>
                <w:szCs w:val="24"/>
              </w:rPr>
            </w:pPr>
            <w:r w:rsidRPr="00AB47BE">
              <w:rPr>
                <w:rFonts w:ascii="Calibri" w:hAnsi="Calibri" w:cs="Calibri"/>
                <w:sz w:val="24"/>
                <w:szCs w:val="24"/>
              </w:rPr>
              <w:t>Thông tin khác</w:t>
            </w:r>
          </w:p>
        </w:tc>
        <w:tc>
          <w:tcPr>
            <w:tcW w:w="6916" w:type="dxa"/>
          </w:tcPr>
          <w:p w14:paraId="0A04D003" w14:textId="77777777" w:rsidR="00AB47BE" w:rsidRPr="005233B6" w:rsidRDefault="00AB47BE" w:rsidP="00AB47BE"/>
        </w:tc>
      </w:tr>
    </w:tbl>
    <w:p w14:paraId="7EB1A774" w14:textId="1BCEB018" w:rsidR="00AB47BE" w:rsidRDefault="00AB47BE" w:rsidP="00FB530F">
      <w:pPr>
        <w:pStyle w:val="BodyText"/>
      </w:pPr>
    </w:p>
    <w:tbl>
      <w:tblPr>
        <w:tblStyle w:val="TableGrid"/>
        <w:tblW w:w="0" w:type="auto"/>
        <w:tblLook w:val="04A0" w:firstRow="1" w:lastRow="0" w:firstColumn="1" w:lastColumn="0" w:noHBand="0" w:noVBand="1"/>
      </w:tblPr>
      <w:tblGrid>
        <w:gridCol w:w="2660"/>
        <w:gridCol w:w="6916"/>
      </w:tblGrid>
      <w:tr w:rsidR="00AB47BE" w:rsidRPr="000976BA" w14:paraId="4C512C4C" w14:textId="77777777" w:rsidTr="00DF14C0">
        <w:tc>
          <w:tcPr>
            <w:tcW w:w="2660" w:type="dxa"/>
          </w:tcPr>
          <w:p w14:paraId="40D67C8E"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Tác vụ</w:t>
            </w:r>
          </w:p>
        </w:tc>
        <w:tc>
          <w:tcPr>
            <w:tcW w:w="6916" w:type="dxa"/>
          </w:tcPr>
          <w:p w14:paraId="7F752674" w14:textId="595582FC" w:rsidR="00AB47BE" w:rsidRPr="000976BA" w:rsidRDefault="00AB47BE" w:rsidP="00DF14C0">
            <w:pPr>
              <w:rPr>
                <w:rFonts w:ascii="Calibri" w:hAnsi="Calibri" w:cs="Calibri"/>
                <w:sz w:val="24"/>
                <w:szCs w:val="24"/>
              </w:rPr>
            </w:pPr>
            <w:r w:rsidRPr="000976BA">
              <w:rPr>
                <w:rFonts w:ascii="Calibri" w:hAnsi="Calibri" w:cs="Calibri"/>
                <w:sz w:val="24"/>
                <w:szCs w:val="24"/>
              </w:rPr>
              <w:t>Thêm sách vào My books</w:t>
            </w:r>
          </w:p>
        </w:tc>
      </w:tr>
      <w:tr w:rsidR="00AB47BE" w:rsidRPr="000976BA" w14:paraId="763D6C42" w14:textId="77777777" w:rsidTr="00DF14C0">
        <w:tc>
          <w:tcPr>
            <w:tcW w:w="2660" w:type="dxa"/>
          </w:tcPr>
          <w:p w14:paraId="611D38B3"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Mục tiêu</w:t>
            </w:r>
          </w:p>
        </w:tc>
        <w:tc>
          <w:tcPr>
            <w:tcW w:w="6916" w:type="dxa"/>
          </w:tcPr>
          <w:p w14:paraId="391503BE" w14:textId="6BF93EE3" w:rsidR="00AB47BE" w:rsidRPr="000976BA" w:rsidRDefault="00AB47BE" w:rsidP="00DF14C0">
            <w:pPr>
              <w:rPr>
                <w:rFonts w:ascii="Calibri" w:hAnsi="Calibri" w:cs="Calibri"/>
                <w:sz w:val="24"/>
                <w:szCs w:val="24"/>
              </w:rPr>
            </w:pPr>
            <w:r w:rsidRPr="000976BA">
              <w:rPr>
                <w:rFonts w:ascii="Calibri" w:hAnsi="Calibri" w:cs="Calibri"/>
                <w:sz w:val="24"/>
                <w:szCs w:val="24"/>
              </w:rPr>
              <w:t>Thêm sách vào mục My books, khi thêm có thể chia sách làm 3 loại (đã đọc, đang đọc, sẽ đọc)</w:t>
            </w:r>
          </w:p>
        </w:tc>
      </w:tr>
      <w:tr w:rsidR="00AB47BE" w:rsidRPr="000976BA" w14:paraId="26CBBB26" w14:textId="77777777" w:rsidTr="00DF14C0">
        <w:tc>
          <w:tcPr>
            <w:tcW w:w="2660" w:type="dxa"/>
          </w:tcPr>
          <w:p w14:paraId="2D6F10D2"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Người thực hiện</w:t>
            </w:r>
          </w:p>
        </w:tc>
        <w:tc>
          <w:tcPr>
            <w:tcW w:w="6916" w:type="dxa"/>
          </w:tcPr>
          <w:p w14:paraId="18E5110C"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Thành viên</w:t>
            </w:r>
          </w:p>
        </w:tc>
      </w:tr>
      <w:tr w:rsidR="00AB47BE" w:rsidRPr="000976BA" w14:paraId="2980A283" w14:textId="77777777" w:rsidTr="00DF14C0">
        <w:tc>
          <w:tcPr>
            <w:tcW w:w="2660" w:type="dxa"/>
          </w:tcPr>
          <w:p w14:paraId="70D766B6"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Ràng buộc tác vụ</w:t>
            </w:r>
          </w:p>
        </w:tc>
        <w:tc>
          <w:tcPr>
            <w:tcW w:w="6916" w:type="dxa"/>
          </w:tcPr>
          <w:p w14:paraId="22EFFDAE" w14:textId="77777777" w:rsidR="00AE5E46" w:rsidRPr="000976BA" w:rsidRDefault="00AE5E46" w:rsidP="00AE5E46">
            <w:pPr>
              <w:rPr>
                <w:rFonts w:ascii="Calibri" w:hAnsi="Calibri" w:cs="Calibri"/>
                <w:sz w:val="24"/>
                <w:szCs w:val="24"/>
              </w:rPr>
            </w:pPr>
            <w:r w:rsidRPr="000976BA">
              <w:rPr>
                <w:rFonts w:ascii="Calibri" w:hAnsi="Calibri" w:cs="Calibri"/>
                <w:sz w:val="24"/>
                <w:szCs w:val="24"/>
              </w:rPr>
              <w:t>Đã đăng nhập thành công</w:t>
            </w:r>
          </w:p>
          <w:p w14:paraId="128C4004" w14:textId="6BE3C6B0" w:rsidR="00AB47BE" w:rsidRPr="000976BA" w:rsidRDefault="00AE5E46" w:rsidP="00AE5E46">
            <w:pPr>
              <w:rPr>
                <w:rFonts w:ascii="Calibri" w:hAnsi="Calibri" w:cs="Calibri"/>
                <w:sz w:val="24"/>
                <w:szCs w:val="24"/>
              </w:rPr>
            </w:pPr>
            <w:r w:rsidRPr="000976BA">
              <w:rPr>
                <w:rFonts w:ascii="Calibri" w:hAnsi="Calibri" w:cs="Calibri"/>
                <w:sz w:val="24"/>
                <w:szCs w:val="24"/>
              </w:rPr>
              <w:t>Tìm được sách muốn thêm</w:t>
            </w:r>
          </w:p>
        </w:tc>
      </w:tr>
      <w:tr w:rsidR="00AB47BE" w:rsidRPr="000976BA" w14:paraId="19CE26A6" w14:textId="77777777" w:rsidTr="00DF14C0">
        <w:tc>
          <w:tcPr>
            <w:tcW w:w="2660" w:type="dxa"/>
          </w:tcPr>
          <w:p w14:paraId="46E732E3"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 xml:space="preserve">Tần suất </w:t>
            </w:r>
          </w:p>
        </w:tc>
        <w:tc>
          <w:tcPr>
            <w:tcW w:w="6916" w:type="dxa"/>
          </w:tcPr>
          <w:p w14:paraId="2E980A41"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Sử dụng thường xuyên</w:t>
            </w:r>
          </w:p>
        </w:tc>
      </w:tr>
      <w:tr w:rsidR="00AB47BE" w:rsidRPr="000976BA" w14:paraId="02E057FA" w14:textId="77777777" w:rsidTr="00DF14C0">
        <w:trPr>
          <w:trHeight w:val="53"/>
        </w:trPr>
        <w:tc>
          <w:tcPr>
            <w:tcW w:w="2660" w:type="dxa"/>
          </w:tcPr>
          <w:p w14:paraId="14AD6947" w14:textId="77777777" w:rsidR="00AB47BE" w:rsidRPr="000976BA" w:rsidRDefault="00AB47BE" w:rsidP="00DF14C0">
            <w:pPr>
              <w:rPr>
                <w:rFonts w:ascii="Calibri" w:hAnsi="Calibri" w:cs="Calibri"/>
                <w:sz w:val="24"/>
                <w:szCs w:val="24"/>
              </w:rPr>
            </w:pPr>
            <w:r w:rsidRPr="000976BA">
              <w:rPr>
                <w:rFonts w:ascii="Calibri" w:hAnsi="Calibri" w:cs="Calibri"/>
                <w:sz w:val="24"/>
                <w:szCs w:val="24"/>
              </w:rPr>
              <w:t>Thông tin khác</w:t>
            </w:r>
          </w:p>
        </w:tc>
        <w:tc>
          <w:tcPr>
            <w:tcW w:w="6916" w:type="dxa"/>
          </w:tcPr>
          <w:p w14:paraId="5BAC7A65" w14:textId="77777777" w:rsidR="00AB47BE" w:rsidRPr="000976BA" w:rsidRDefault="00AB47BE" w:rsidP="00DF14C0">
            <w:pPr>
              <w:rPr>
                <w:rFonts w:ascii="Calibri" w:hAnsi="Calibri" w:cs="Calibri"/>
                <w:sz w:val="24"/>
                <w:szCs w:val="24"/>
              </w:rPr>
            </w:pPr>
          </w:p>
        </w:tc>
      </w:tr>
    </w:tbl>
    <w:p w14:paraId="63464C9A" w14:textId="7563E753" w:rsidR="00AB47BE" w:rsidRDefault="00AB47BE" w:rsidP="00FB530F">
      <w:pPr>
        <w:pStyle w:val="BodyText"/>
      </w:pPr>
    </w:p>
    <w:tbl>
      <w:tblPr>
        <w:tblStyle w:val="TableGrid"/>
        <w:tblW w:w="0" w:type="auto"/>
        <w:tblLook w:val="04A0" w:firstRow="1" w:lastRow="0" w:firstColumn="1" w:lastColumn="0" w:noHBand="0" w:noVBand="1"/>
      </w:tblPr>
      <w:tblGrid>
        <w:gridCol w:w="2660"/>
        <w:gridCol w:w="6916"/>
      </w:tblGrid>
      <w:tr w:rsidR="004D71FC" w:rsidRPr="005233B6" w14:paraId="3BF3F053" w14:textId="77777777" w:rsidTr="00DF14C0">
        <w:tc>
          <w:tcPr>
            <w:tcW w:w="2660" w:type="dxa"/>
          </w:tcPr>
          <w:p w14:paraId="37EB6C74"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Tác vụ</w:t>
            </w:r>
          </w:p>
        </w:tc>
        <w:tc>
          <w:tcPr>
            <w:tcW w:w="6916" w:type="dxa"/>
          </w:tcPr>
          <w:p w14:paraId="5DAC743B" w14:textId="1CA6B959" w:rsidR="004D71FC" w:rsidRPr="000976BA" w:rsidRDefault="004D71FC" w:rsidP="00DF14C0">
            <w:pPr>
              <w:rPr>
                <w:rFonts w:ascii="Calibri" w:hAnsi="Calibri" w:cs="Calibri"/>
                <w:sz w:val="24"/>
                <w:szCs w:val="24"/>
              </w:rPr>
            </w:pPr>
            <w:r w:rsidRPr="000976BA">
              <w:rPr>
                <w:rFonts w:ascii="Calibri" w:hAnsi="Calibri" w:cs="Calibri"/>
                <w:sz w:val="24"/>
                <w:szCs w:val="24"/>
              </w:rPr>
              <w:t>Phân loại sách</w:t>
            </w:r>
          </w:p>
        </w:tc>
      </w:tr>
      <w:tr w:rsidR="004D71FC" w:rsidRPr="005233B6" w14:paraId="37DE2F2B" w14:textId="77777777" w:rsidTr="00DF14C0">
        <w:tc>
          <w:tcPr>
            <w:tcW w:w="2660" w:type="dxa"/>
          </w:tcPr>
          <w:p w14:paraId="1857616B"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Mục tiêu</w:t>
            </w:r>
          </w:p>
        </w:tc>
        <w:tc>
          <w:tcPr>
            <w:tcW w:w="6916" w:type="dxa"/>
          </w:tcPr>
          <w:p w14:paraId="6B41015D" w14:textId="4F5A6CCD" w:rsidR="004D71FC" w:rsidRPr="000976BA" w:rsidRDefault="004D71FC" w:rsidP="00DF14C0">
            <w:pPr>
              <w:rPr>
                <w:rFonts w:ascii="Calibri" w:hAnsi="Calibri" w:cs="Calibri"/>
                <w:sz w:val="24"/>
                <w:szCs w:val="24"/>
              </w:rPr>
            </w:pPr>
            <w:r w:rsidRPr="000976BA">
              <w:rPr>
                <w:rFonts w:ascii="Calibri" w:hAnsi="Calibri" w:cs="Calibri"/>
                <w:sz w:val="24"/>
                <w:szCs w:val="24"/>
              </w:rPr>
              <w:t>Phân loại sách thành 3 loại (đã đọc, đang đọc, sẽ đọc) đồng thời tự động thêm vào My books nếu sách đó chưa có trong My books</w:t>
            </w:r>
          </w:p>
        </w:tc>
      </w:tr>
      <w:tr w:rsidR="004D71FC" w:rsidRPr="005233B6" w14:paraId="37D31DBB" w14:textId="77777777" w:rsidTr="00DF14C0">
        <w:tc>
          <w:tcPr>
            <w:tcW w:w="2660" w:type="dxa"/>
          </w:tcPr>
          <w:p w14:paraId="61C44B20"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Người thực hiện</w:t>
            </w:r>
          </w:p>
        </w:tc>
        <w:tc>
          <w:tcPr>
            <w:tcW w:w="6916" w:type="dxa"/>
          </w:tcPr>
          <w:p w14:paraId="428307E8"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Thành viên</w:t>
            </w:r>
          </w:p>
        </w:tc>
      </w:tr>
      <w:tr w:rsidR="004D71FC" w:rsidRPr="005233B6" w14:paraId="552479EB" w14:textId="77777777" w:rsidTr="00DF14C0">
        <w:tc>
          <w:tcPr>
            <w:tcW w:w="2660" w:type="dxa"/>
          </w:tcPr>
          <w:p w14:paraId="39286F98"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Ràng buộc tác vụ</w:t>
            </w:r>
          </w:p>
        </w:tc>
        <w:tc>
          <w:tcPr>
            <w:tcW w:w="6916" w:type="dxa"/>
          </w:tcPr>
          <w:p w14:paraId="05515E73" w14:textId="77777777" w:rsidR="000976BA" w:rsidRPr="000976BA" w:rsidRDefault="000976BA" w:rsidP="000976BA">
            <w:pPr>
              <w:rPr>
                <w:rFonts w:ascii="Calibri" w:hAnsi="Calibri" w:cs="Calibri"/>
                <w:sz w:val="24"/>
                <w:szCs w:val="24"/>
              </w:rPr>
            </w:pPr>
            <w:r w:rsidRPr="000976BA">
              <w:rPr>
                <w:rFonts w:ascii="Calibri" w:hAnsi="Calibri" w:cs="Calibri"/>
                <w:sz w:val="24"/>
                <w:szCs w:val="24"/>
              </w:rPr>
              <w:t>Đã đăng nhập thành công</w:t>
            </w:r>
          </w:p>
          <w:p w14:paraId="48AAA263" w14:textId="1DA10A04" w:rsidR="004D71FC" w:rsidRPr="000976BA" w:rsidRDefault="000976BA" w:rsidP="000976BA">
            <w:pPr>
              <w:rPr>
                <w:rFonts w:ascii="Calibri" w:hAnsi="Calibri" w:cs="Calibri"/>
                <w:sz w:val="24"/>
                <w:szCs w:val="24"/>
              </w:rPr>
            </w:pPr>
            <w:r w:rsidRPr="000976BA">
              <w:rPr>
                <w:rFonts w:ascii="Calibri" w:hAnsi="Calibri" w:cs="Calibri"/>
                <w:sz w:val="24"/>
                <w:szCs w:val="24"/>
              </w:rPr>
              <w:t>Tìm được sách muốn phân loại</w:t>
            </w:r>
          </w:p>
        </w:tc>
      </w:tr>
      <w:tr w:rsidR="004D71FC" w:rsidRPr="005233B6" w14:paraId="0D2471B7" w14:textId="77777777" w:rsidTr="00DF14C0">
        <w:tc>
          <w:tcPr>
            <w:tcW w:w="2660" w:type="dxa"/>
          </w:tcPr>
          <w:p w14:paraId="736610EC"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 xml:space="preserve">Tần suất </w:t>
            </w:r>
          </w:p>
        </w:tc>
        <w:tc>
          <w:tcPr>
            <w:tcW w:w="6916" w:type="dxa"/>
          </w:tcPr>
          <w:p w14:paraId="2DA424CC"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Sử dụng thường xuyên</w:t>
            </w:r>
          </w:p>
        </w:tc>
      </w:tr>
      <w:tr w:rsidR="004D71FC" w:rsidRPr="005233B6" w14:paraId="027F0CD3" w14:textId="77777777" w:rsidTr="00DF14C0">
        <w:trPr>
          <w:trHeight w:val="53"/>
        </w:trPr>
        <w:tc>
          <w:tcPr>
            <w:tcW w:w="2660" w:type="dxa"/>
          </w:tcPr>
          <w:p w14:paraId="4A2B3785" w14:textId="77777777" w:rsidR="004D71FC" w:rsidRPr="000976BA" w:rsidRDefault="004D71FC" w:rsidP="00DF14C0">
            <w:pPr>
              <w:rPr>
                <w:rFonts w:ascii="Calibri" w:hAnsi="Calibri" w:cs="Calibri"/>
                <w:sz w:val="24"/>
                <w:szCs w:val="24"/>
              </w:rPr>
            </w:pPr>
            <w:r w:rsidRPr="000976BA">
              <w:rPr>
                <w:rFonts w:ascii="Calibri" w:hAnsi="Calibri" w:cs="Calibri"/>
                <w:sz w:val="24"/>
                <w:szCs w:val="24"/>
              </w:rPr>
              <w:t>Thông tin khác</w:t>
            </w:r>
          </w:p>
        </w:tc>
        <w:tc>
          <w:tcPr>
            <w:tcW w:w="6916" w:type="dxa"/>
          </w:tcPr>
          <w:p w14:paraId="76FDD270" w14:textId="77777777" w:rsidR="004D71FC" w:rsidRPr="000976BA" w:rsidRDefault="004D71FC" w:rsidP="00DF14C0">
            <w:pPr>
              <w:rPr>
                <w:rFonts w:ascii="Calibri" w:hAnsi="Calibri" w:cs="Calibri"/>
                <w:sz w:val="24"/>
                <w:szCs w:val="24"/>
              </w:rPr>
            </w:pPr>
          </w:p>
        </w:tc>
      </w:tr>
    </w:tbl>
    <w:p w14:paraId="14AE47A7" w14:textId="4DD13219" w:rsidR="004D71FC" w:rsidRDefault="004D71FC" w:rsidP="00FB530F">
      <w:pPr>
        <w:pStyle w:val="BodyText"/>
      </w:pPr>
    </w:p>
    <w:p w14:paraId="6D7BDA25" w14:textId="1D7038EF" w:rsidR="00885F5D" w:rsidRDefault="00885F5D" w:rsidP="00FB530F">
      <w:pPr>
        <w:pStyle w:val="BodyText"/>
      </w:pPr>
    </w:p>
    <w:p w14:paraId="7544F938" w14:textId="3A4D3B0E" w:rsidR="00885F5D" w:rsidRDefault="00885F5D" w:rsidP="00FB530F">
      <w:pPr>
        <w:pStyle w:val="BodyText"/>
      </w:pPr>
    </w:p>
    <w:p w14:paraId="3FDF6AEB" w14:textId="61C19905" w:rsidR="00885F5D" w:rsidRDefault="00885F5D" w:rsidP="00FB530F">
      <w:pPr>
        <w:pStyle w:val="BodyText"/>
      </w:pPr>
    </w:p>
    <w:p w14:paraId="5B18473B" w14:textId="15B73BA6" w:rsidR="00885F5D" w:rsidRDefault="00885F5D" w:rsidP="00FB530F">
      <w:pPr>
        <w:pStyle w:val="BodyText"/>
      </w:pPr>
    </w:p>
    <w:p w14:paraId="317814B1" w14:textId="5B25CB3B" w:rsidR="00885F5D" w:rsidRDefault="00885F5D" w:rsidP="00FB530F">
      <w:pPr>
        <w:pStyle w:val="BodyText"/>
      </w:pPr>
    </w:p>
    <w:p w14:paraId="53F28A92" w14:textId="77777777" w:rsidR="00885F5D" w:rsidRDefault="00885F5D" w:rsidP="00FB530F">
      <w:pPr>
        <w:pStyle w:val="BodyText"/>
      </w:pPr>
    </w:p>
    <w:tbl>
      <w:tblPr>
        <w:tblStyle w:val="TableGrid"/>
        <w:tblW w:w="0" w:type="auto"/>
        <w:tblLook w:val="04A0" w:firstRow="1" w:lastRow="0" w:firstColumn="1" w:lastColumn="0" w:noHBand="0" w:noVBand="1"/>
      </w:tblPr>
      <w:tblGrid>
        <w:gridCol w:w="2660"/>
        <w:gridCol w:w="6916"/>
      </w:tblGrid>
      <w:tr w:rsidR="000976BA" w:rsidRPr="00885F5D" w14:paraId="5F0AE82C" w14:textId="77777777" w:rsidTr="00DF14C0">
        <w:tc>
          <w:tcPr>
            <w:tcW w:w="2660" w:type="dxa"/>
          </w:tcPr>
          <w:p w14:paraId="6C4C1AAE"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Tác vụ</w:t>
            </w:r>
          </w:p>
        </w:tc>
        <w:tc>
          <w:tcPr>
            <w:tcW w:w="6916" w:type="dxa"/>
          </w:tcPr>
          <w:p w14:paraId="3EA8712F" w14:textId="0F3FF71B" w:rsidR="000976BA" w:rsidRPr="00885F5D" w:rsidRDefault="000976BA" w:rsidP="00DF14C0">
            <w:pPr>
              <w:rPr>
                <w:rFonts w:ascii="Calibri" w:hAnsi="Calibri" w:cs="Calibri"/>
                <w:sz w:val="24"/>
                <w:szCs w:val="24"/>
              </w:rPr>
            </w:pPr>
            <w:r w:rsidRPr="00885F5D">
              <w:rPr>
                <w:rFonts w:ascii="Calibri" w:hAnsi="Calibri" w:cs="Calibri"/>
                <w:sz w:val="24"/>
                <w:szCs w:val="24"/>
              </w:rPr>
              <w:t>Xem chi tiết sách</w:t>
            </w:r>
          </w:p>
        </w:tc>
      </w:tr>
      <w:tr w:rsidR="000976BA" w:rsidRPr="00885F5D" w14:paraId="6D800ACF" w14:textId="77777777" w:rsidTr="00DF14C0">
        <w:tc>
          <w:tcPr>
            <w:tcW w:w="2660" w:type="dxa"/>
          </w:tcPr>
          <w:p w14:paraId="4079C07E" w14:textId="77777777" w:rsidR="000976BA" w:rsidRPr="00885F5D" w:rsidRDefault="000976BA" w:rsidP="000976BA">
            <w:pPr>
              <w:rPr>
                <w:rFonts w:ascii="Calibri" w:hAnsi="Calibri" w:cs="Calibri"/>
                <w:sz w:val="24"/>
                <w:szCs w:val="24"/>
              </w:rPr>
            </w:pPr>
            <w:r w:rsidRPr="00885F5D">
              <w:rPr>
                <w:rFonts w:ascii="Calibri" w:hAnsi="Calibri" w:cs="Calibri"/>
                <w:sz w:val="24"/>
                <w:szCs w:val="24"/>
              </w:rPr>
              <w:t>Mục tiêu</w:t>
            </w:r>
          </w:p>
        </w:tc>
        <w:tc>
          <w:tcPr>
            <w:tcW w:w="6916" w:type="dxa"/>
          </w:tcPr>
          <w:p w14:paraId="19DA79D1" w14:textId="18537E45" w:rsidR="000976BA" w:rsidRPr="00885F5D" w:rsidRDefault="000976BA" w:rsidP="000976BA">
            <w:pPr>
              <w:rPr>
                <w:rFonts w:ascii="Calibri" w:hAnsi="Calibri" w:cs="Calibri"/>
                <w:sz w:val="24"/>
                <w:szCs w:val="24"/>
              </w:rPr>
            </w:pPr>
            <w:r w:rsidRPr="00885F5D">
              <w:rPr>
                <w:rFonts w:ascii="Calibri" w:hAnsi="Calibri" w:cs="Calibri"/>
                <w:sz w:val="24"/>
                <w:szCs w:val="24"/>
              </w:rPr>
              <w:t>Xem các thông tin chi tiết của sách (tên, ảnh bìa, mô tả, bình luận, số sao)</w:t>
            </w:r>
          </w:p>
        </w:tc>
      </w:tr>
      <w:tr w:rsidR="000976BA" w:rsidRPr="00885F5D" w14:paraId="7E7E13E3" w14:textId="77777777" w:rsidTr="00DF14C0">
        <w:tc>
          <w:tcPr>
            <w:tcW w:w="2660" w:type="dxa"/>
          </w:tcPr>
          <w:p w14:paraId="642B96C4"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Người thực hiện</w:t>
            </w:r>
          </w:p>
        </w:tc>
        <w:tc>
          <w:tcPr>
            <w:tcW w:w="6916" w:type="dxa"/>
          </w:tcPr>
          <w:p w14:paraId="7743C8DF"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Thành viên</w:t>
            </w:r>
          </w:p>
        </w:tc>
      </w:tr>
      <w:tr w:rsidR="000976BA" w:rsidRPr="00885F5D" w14:paraId="734B1BCF" w14:textId="77777777" w:rsidTr="00DF14C0">
        <w:tc>
          <w:tcPr>
            <w:tcW w:w="2660" w:type="dxa"/>
          </w:tcPr>
          <w:p w14:paraId="45CDD57D"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Ràng buộc tác vụ</w:t>
            </w:r>
          </w:p>
        </w:tc>
        <w:tc>
          <w:tcPr>
            <w:tcW w:w="6916" w:type="dxa"/>
          </w:tcPr>
          <w:p w14:paraId="4E510B8B" w14:textId="77777777" w:rsidR="004D18B4" w:rsidRPr="00885F5D" w:rsidRDefault="004D18B4" w:rsidP="004D18B4">
            <w:pPr>
              <w:rPr>
                <w:rFonts w:ascii="Calibri" w:hAnsi="Calibri" w:cs="Calibri"/>
                <w:sz w:val="24"/>
                <w:szCs w:val="24"/>
              </w:rPr>
            </w:pPr>
            <w:r w:rsidRPr="00885F5D">
              <w:rPr>
                <w:rFonts w:ascii="Calibri" w:hAnsi="Calibri" w:cs="Calibri"/>
                <w:sz w:val="24"/>
                <w:szCs w:val="24"/>
              </w:rPr>
              <w:t>Đã đăng nhập thành công</w:t>
            </w:r>
          </w:p>
          <w:p w14:paraId="55AD455E" w14:textId="1634AEC3" w:rsidR="000976BA" w:rsidRPr="00885F5D" w:rsidRDefault="004D18B4" w:rsidP="004D18B4">
            <w:pPr>
              <w:rPr>
                <w:rFonts w:ascii="Calibri" w:hAnsi="Calibri" w:cs="Calibri"/>
                <w:sz w:val="24"/>
                <w:szCs w:val="24"/>
              </w:rPr>
            </w:pPr>
            <w:r w:rsidRPr="00885F5D">
              <w:rPr>
                <w:rFonts w:ascii="Calibri" w:hAnsi="Calibri" w:cs="Calibri"/>
                <w:sz w:val="24"/>
                <w:szCs w:val="24"/>
              </w:rPr>
              <w:t>Tìm được sách muốn xem thông tin</w:t>
            </w:r>
          </w:p>
        </w:tc>
      </w:tr>
      <w:tr w:rsidR="000976BA" w:rsidRPr="00885F5D" w14:paraId="78A91121" w14:textId="77777777" w:rsidTr="00DF14C0">
        <w:tc>
          <w:tcPr>
            <w:tcW w:w="2660" w:type="dxa"/>
          </w:tcPr>
          <w:p w14:paraId="2376CD49"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 xml:space="preserve">Tần suất </w:t>
            </w:r>
          </w:p>
        </w:tc>
        <w:tc>
          <w:tcPr>
            <w:tcW w:w="6916" w:type="dxa"/>
          </w:tcPr>
          <w:p w14:paraId="1FAE3161"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Sử dụng thường xuyên</w:t>
            </w:r>
          </w:p>
        </w:tc>
      </w:tr>
      <w:tr w:rsidR="000976BA" w:rsidRPr="00885F5D" w14:paraId="1D6C481F" w14:textId="77777777" w:rsidTr="00DF14C0">
        <w:trPr>
          <w:trHeight w:val="53"/>
        </w:trPr>
        <w:tc>
          <w:tcPr>
            <w:tcW w:w="2660" w:type="dxa"/>
          </w:tcPr>
          <w:p w14:paraId="0903165A" w14:textId="77777777" w:rsidR="000976BA" w:rsidRPr="00885F5D" w:rsidRDefault="000976BA" w:rsidP="00DF14C0">
            <w:pPr>
              <w:rPr>
                <w:rFonts w:ascii="Calibri" w:hAnsi="Calibri" w:cs="Calibri"/>
                <w:sz w:val="24"/>
                <w:szCs w:val="24"/>
              </w:rPr>
            </w:pPr>
            <w:r w:rsidRPr="00885F5D">
              <w:rPr>
                <w:rFonts w:ascii="Calibri" w:hAnsi="Calibri" w:cs="Calibri"/>
                <w:sz w:val="24"/>
                <w:szCs w:val="24"/>
              </w:rPr>
              <w:t>Thông tin khác</w:t>
            </w:r>
          </w:p>
        </w:tc>
        <w:tc>
          <w:tcPr>
            <w:tcW w:w="6916" w:type="dxa"/>
          </w:tcPr>
          <w:p w14:paraId="567D3BCF" w14:textId="77777777" w:rsidR="000976BA" w:rsidRPr="00885F5D" w:rsidRDefault="000976BA" w:rsidP="00DF14C0">
            <w:pPr>
              <w:rPr>
                <w:rFonts w:ascii="Calibri" w:hAnsi="Calibri" w:cs="Calibri"/>
                <w:sz w:val="24"/>
                <w:szCs w:val="24"/>
              </w:rPr>
            </w:pPr>
          </w:p>
        </w:tc>
      </w:tr>
    </w:tbl>
    <w:p w14:paraId="12240060" w14:textId="543D9C2B" w:rsidR="00885F5D" w:rsidRDefault="00885F5D" w:rsidP="00FB530F">
      <w:pPr>
        <w:pStyle w:val="BodyText"/>
      </w:pPr>
    </w:p>
    <w:tbl>
      <w:tblPr>
        <w:tblStyle w:val="TableGrid"/>
        <w:tblW w:w="0" w:type="auto"/>
        <w:tblLook w:val="04A0" w:firstRow="1" w:lastRow="0" w:firstColumn="1" w:lastColumn="0" w:noHBand="0" w:noVBand="1"/>
      </w:tblPr>
      <w:tblGrid>
        <w:gridCol w:w="2660"/>
        <w:gridCol w:w="6916"/>
      </w:tblGrid>
      <w:tr w:rsidR="00885F5D" w:rsidRPr="00885F5D" w14:paraId="59C96C0D" w14:textId="77777777" w:rsidTr="00DF14C0">
        <w:tc>
          <w:tcPr>
            <w:tcW w:w="2660" w:type="dxa"/>
          </w:tcPr>
          <w:p w14:paraId="3A443510"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lastRenderedPageBreak/>
              <w:t>Tác vụ</w:t>
            </w:r>
          </w:p>
        </w:tc>
        <w:tc>
          <w:tcPr>
            <w:tcW w:w="6916" w:type="dxa"/>
          </w:tcPr>
          <w:p w14:paraId="65B487C5" w14:textId="41E49F76" w:rsidR="00885F5D" w:rsidRPr="00885F5D" w:rsidRDefault="00885F5D" w:rsidP="00DF14C0">
            <w:pPr>
              <w:rPr>
                <w:rFonts w:ascii="Calibri" w:hAnsi="Calibri" w:cs="Calibri"/>
                <w:sz w:val="24"/>
                <w:szCs w:val="24"/>
              </w:rPr>
            </w:pPr>
            <w:r w:rsidRPr="00885F5D">
              <w:rPr>
                <w:rFonts w:ascii="Calibri" w:hAnsi="Calibri" w:cs="Calibri"/>
                <w:sz w:val="24"/>
                <w:szCs w:val="24"/>
              </w:rPr>
              <w:t>Tạo chủ đề thảo luận</w:t>
            </w:r>
          </w:p>
        </w:tc>
      </w:tr>
      <w:tr w:rsidR="00885F5D" w:rsidRPr="00885F5D" w14:paraId="4E847417" w14:textId="77777777" w:rsidTr="00DF14C0">
        <w:tc>
          <w:tcPr>
            <w:tcW w:w="2660" w:type="dxa"/>
          </w:tcPr>
          <w:p w14:paraId="1F43269C"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Mục tiêu</w:t>
            </w:r>
          </w:p>
        </w:tc>
        <w:tc>
          <w:tcPr>
            <w:tcW w:w="6916" w:type="dxa"/>
          </w:tcPr>
          <w:p w14:paraId="6E2CFA1F" w14:textId="2F633627" w:rsidR="00885F5D" w:rsidRPr="00885F5D" w:rsidRDefault="00885F5D" w:rsidP="00885F5D">
            <w:pPr>
              <w:rPr>
                <w:rFonts w:ascii="Calibri" w:hAnsi="Calibri" w:cs="Calibri"/>
                <w:sz w:val="24"/>
                <w:szCs w:val="24"/>
              </w:rPr>
            </w:pPr>
            <w:r w:rsidRPr="00885F5D">
              <w:rPr>
                <w:rFonts w:ascii="Calibri" w:hAnsi="Calibri" w:cs="Calibri"/>
                <w:sz w:val="24"/>
                <w:szCs w:val="24"/>
              </w:rPr>
              <w:t>Tạo 1 chủ đề để cùng mọi người thảo luận</w:t>
            </w:r>
          </w:p>
        </w:tc>
      </w:tr>
      <w:tr w:rsidR="00885F5D" w:rsidRPr="00885F5D" w14:paraId="2F504395" w14:textId="77777777" w:rsidTr="00DF14C0">
        <w:tc>
          <w:tcPr>
            <w:tcW w:w="2660" w:type="dxa"/>
          </w:tcPr>
          <w:p w14:paraId="4A6687DF"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Người thực hiện</w:t>
            </w:r>
          </w:p>
        </w:tc>
        <w:tc>
          <w:tcPr>
            <w:tcW w:w="6916" w:type="dxa"/>
          </w:tcPr>
          <w:p w14:paraId="5A7756F8" w14:textId="77777777" w:rsidR="00885F5D" w:rsidRPr="00885F5D" w:rsidRDefault="00885F5D" w:rsidP="00DF14C0">
            <w:pPr>
              <w:rPr>
                <w:rFonts w:ascii="Calibri" w:hAnsi="Calibri" w:cs="Calibri"/>
                <w:sz w:val="24"/>
                <w:szCs w:val="24"/>
              </w:rPr>
            </w:pPr>
            <w:r w:rsidRPr="00885F5D">
              <w:rPr>
                <w:rFonts w:ascii="Calibri" w:hAnsi="Calibri" w:cs="Calibri"/>
                <w:sz w:val="24"/>
                <w:szCs w:val="24"/>
              </w:rPr>
              <w:t>Thành viên</w:t>
            </w:r>
          </w:p>
        </w:tc>
      </w:tr>
      <w:tr w:rsidR="00885F5D" w:rsidRPr="00885F5D" w14:paraId="3A93CDF0" w14:textId="77777777" w:rsidTr="00DF14C0">
        <w:tc>
          <w:tcPr>
            <w:tcW w:w="2660" w:type="dxa"/>
          </w:tcPr>
          <w:p w14:paraId="353D7CA7"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Ràng buộc tác vụ</w:t>
            </w:r>
          </w:p>
        </w:tc>
        <w:tc>
          <w:tcPr>
            <w:tcW w:w="6916" w:type="dxa"/>
          </w:tcPr>
          <w:p w14:paraId="4ACD21BB" w14:textId="64EDE0B0" w:rsidR="00885F5D" w:rsidRPr="00885F5D" w:rsidRDefault="00885F5D" w:rsidP="00885F5D">
            <w:pPr>
              <w:rPr>
                <w:rFonts w:ascii="Calibri" w:hAnsi="Calibri" w:cs="Calibri"/>
                <w:sz w:val="24"/>
                <w:szCs w:val="24"/>
              </w:rPr>
            </w:pPr>
            <w:r w:rsidRPr="00885F5D">
              <w:rPr>
                <w:rFonts w:ascii="Calibri" w:hAnsi="Calibri" w:cs="Calibri"/>
                <w:sz w:val="24"/>
                <w:szCs w:val="24"/>
              </w:rPr>
              <w:t>Đã đăng nhập thành công</w:t>
            </w:r>
          </w:p>
        </w:tc>
      </w:tr>
      <w:tr w:rsidR="00885F5D" w:rsidRPr="00885F5D" w14:paraId="31B73352" w14:textId="77777777" w:rsidTr="00DF14C0">
        <w:tc>
          <w:tcPr>
            <w:tcW w:w="2660" w:type="dxa"/>
          </w:tcPr>
          <w:p w14:paraId="53504335"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 xml:space="preserve">Tần suất </w:t>
            </w:r>
          </w:p>
        </w:tc>
        <w:tc>
          <w:tcPr>
            <w:tcW w:w="6916" w:type="dxa"/>
          </w:tcPr>
          <w:p w14:paraId="492F2BFC"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Sử dụng thường xuyên</w:t>
            </w:r>
          </w:p>
        </w:tc>
      </w:tr>
      <w:tr w:rsidR="00885F5D" w:rsidRPr="00885F5D" w14:paraId="5075D900" w14:textId="77777777" w:rsidTr="00DF14C0">
        <w:trPr>
          <w:trHeight w:val="53"/>
        </w:trPr>
        <w:tc>
          <w:tcPr>
            <w:tcW w:w="2660" w:type="dxa"/>
          </w:tcPr>
          <w:p w14:paraId="5C38A349" w14:textId="77777777" w:rsidR="00885F5D" w:rsidRPr="00885F5D" w:rsidRDefault="00885F5D" w:rsidP="00885F5D">
            <w:pPr>
              <w:rPr>
                <w:rFonts w:ascii="Calibri" w:hAnsi="Calibri" w:cs="Calibri"/>
                <w:sz w:val="24"/>
                <w:szCs w:val="24"/>
              </w:rPr>
            </w:pPr>
            <w:r w:rsidRPr="00885F5D">
              <w:rPr>
                <w:rFonts w:ascii="Calibri" w:hAnsi="Calibri" w:cs="Calibri"/>
                <w:sz w:val="24"/>
                <w:szCs w:val="24"/>
              </w:rPr>
              <w:t>Thông tin khác</w:t>
            </w:r>
          </w:p>
        </w:tc>
        <w:tc>
          <w:tcPr>
            <w:tcW w:w="6916" w:type="dxa"/>
          </w:tcPr>
          <w:p w14:paraId="03DD00D7" w14:textId="77777777" w:rsidR="00885F5D" w:rsidRPr="00885F5D" w:rsidRDefault="00885F5D" w:rsidP="00885F5D">
            <w:pPr>
              <w:rPr>
                <w:rFonts w:ascii="Calibri" w:hAnsi="Calibri" w:cs="Calibri"/>
                <w:sz w:val="24"/>
                <w:szCs w:val="24"/>
              </w:rPr>
            </w:pPr>
          </w:p>
        </w:tc>
      </w:tr>
    </w:tbl>
    <w:p w14:paraId="5A9D0219" w14:textId="77777777" w:rsidR="00885F5D" w:rsidRPr="00FB530F" w:rsidRDefault="00885F5D" w:rsidP="00FB530F">
      <w:pPr>
        <w:pStyle w:val="BodyText"/>
      </w:pPr>
    </w:p>
    <w:p w14:paraId="1402F3EA" w14:textId="77777777" w:rsidR="00F81399" w:rsidRDefault="000439F1">
      <w:pPr>
        <w:pStyle w:val="Heading2"/>
      </w:pPr>
      <w:bookmarkStart w:id="35" w:name="_Toc452813589"/>
      <w:bookmarkStart w:id="36" w:name="_Toc512930914"/>
      <w:bookmarkStart w:id="37" w:name="_Toc477214793"/>
      <w:r>
        <w:t>Alternatives and Competition</w:t>
      </w:r>
      <w:bookmarkEnd w:id="35"/>
      <w:bookmarkEnd w:id="36"/>
      <w:bookmarkEnd w:id="37"/>
    </w:p>
    <w:p w14:paraId="339D1FDC" w14:textId="77777777" w:rsidR="00B14AE8" w:rsidRDefault="00B14AE8" w:rsidP="00B14AE8">
      <w:pPr>
        <w:pStyle w:val="BodyText"/>
      </w:pPr>
      <w:r>
        <w:t>https://www.goodreads.com</w:t>
      </w:r>
    </w:p>
    <w:p w14:paraId="10FCB81B" w14:textId="050D7C6A" w:rsidR="00B14AE8" w:rsidRDefault="007477FE" w:rsidP="00B14AE8">
      <w:pPr>
        <w:pStyle w:val="BodyText"/>
      </w:pPr>
      <w:r w:rsidRPr="007477FE">
        <w:t>https://gacsach.com/</w:t>
      </w:r>
    </w:p>
    <w:p w14:paraId="716AA25B" w14:textId="142213A5" w:rsidR="007477FE" w:rsidRPr="00B14AE8" w:rsidRDefault="007477FE" w:rsidP="00B14AE8">
      <w:pPr>
        <w:pStyle w:val="BodyText"/>
      </w:pPr>
      <w:r w:rsidRPr="007477FE">
        <w:t>http://thichdocsach.org/</w:t>
      </w:r>
    </w:p>
    <w:p w14:paraId="121230E2" w14:textId="23A9E296" w:rsidR="00F81399" w:rsidRDefault="000439F1">
      <w:pPr>
        <w:pStyle w:val="Heading1"/>
      </w:pPr>
      <w:bookmarkStart w:id="38" w:name="_Toc436203402"/>
      <w:bookmarkStart w:id="39" w:name="_Toc452813596"/>
      <w:bookmarkStart w:id="40" w:name="_Toc512930918"/>
      <w:bookmarkStart w:id="41" w:name="_Toc477214794"/>
      <w:bookmarkEnd w:id="22"/>
      <w:r>
        <w:t>Product Features</w:t>
      </w:r>
      <w:bookmarkEnd w:id="38"/>
      <w:bookmarkEnd w:id="39"/>
      <w:bookmarkEnd w:id="40"/>
      <w:bookmarkEnd w:id="41"/>
    </w:p>
    <w:p w14:paraId="44A755AF" w14:textId="22C8993A" w:rsidR="005C355A" w:rsidRPr="00BB0550"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Đăng nhậ</w:t>
      </w:r>
      <w:r w:rsidR="00377A0C">
        <w:rPr>
          <w:rFonts w:ascii="Times New Roman" w:hAnsi="Times New Roman" w:cs="Times New Roman"/>
          <w:color w:val="auto"/>
          <w:sz w:val="24"/>
          <w:szCs w:val="24"/>
          <w:lang w:val="vi-VN"/>
        </w:rPr>
        <w:t>p, đăng ký qua facebook</w:t>
      </w:r>
      <w:r w:rsidR="00377A0C">
        <w:rPr>
          <w:rFonts w:ascii="Times New Roman" w:hAnsi="Times New Roman" w:cs="Times New Roman"/>
          <w:color w:val="auto"/>
          <w:sz w:val="24"/>
          <w:szCs w:val="24"/>
        </w:rPr>
        <w:t>: chức năng đăng nhập vào tài khoản và đăng ký qua tài khoản facebook giúp việc đăng ký nhanh gọn và ko phức tạp.</w:t>
      </w:r>
    </w:p>
    <w:p w14:paraId="628EEE6B" w14:textId="00888A47" w:rsidR="005C355A" w:rsidRPr="00377A0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377A0C">
        <w:rPr>
          <w:rFonts w:ascii="Times New Roman" w:hAnsi="Times New Roman" w:cs="Times New Roman"/>
          <w:color w:val="auto"/>
          <w:sz w:val="24"/>
          <w:szCs w:val="24"/>
          <w:lang w:val="vi-VN"/>
        </w:rPr>
        <w:t>Tìm sách, tác giả</w:t>
      </w:r>
      <w:r w:rsidR="00E47EF5">
        <w:rPr>
          <w:rFonts w:ascii="Times New Roman" w:hAnsi="Times New Roman" w:cs="Times New Roman"/>
          <w:color w:val="auto"/>
          <w:sz w:val="24"/>
          <w:szCs w:val="24"/>
          <w:lang w:val="vi-VN"/>
        </w:rPr>
        <w:t>.</w:t>
      </w:r>
    </w:p>
    <w:p w14:paraId="205D6287" w14:textId="1CC53D58" w:rsidR="005C355A" w:rsidRPr="00E47EF5"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E47EF5">
        <w:rPr>
          <w:rFonts w:ascii="Times New Roman" w:hAnsi="Times New Roman" w:cs="Times New Roman"/>
          <w:color w:val="auto"/>
          <w:sz w:val="24"/>
          <w:szCs w:val="24"/>
          <w:lang w:val="vi-VN"/>
        </w:rPr>
        <w:t>Thêm sách vào danh sách “</w:t>
      </w:r>
      <w:r w:rsidRPr="00BB0550">
        <w:rPr>
          <w:rFonts w:ascii="Times New Roman" w:hAnsi="Times New Roman" w:cs="Times New Roman"/>
          <w:color w:val="auto"/>
          <w:sz w:val="24"/>
          <w:szCs w:val="24"/>
          <w:lang w:val="vi-VN"/>
        </w:rPr>
        <w:t>BookShelf</w:t>
      </w:r>
      <w:r w:rsidR="0078214C">
        <w:rPr>
          <w:rFonts w:ascii="Times New Roman" w:hAnsi="Times New Roman" w:cs="Times New Roman"/>
          <w:color w:val="auto"/>
          <w:sz w:val="24"/>
          <w:szCs w:val="24"/>
          <w:lang w:val="vi-VN"/>
        </w:rPr>
        <w:t>”</w:t>
      </w:r>
      <w:r w:rsidR="0078214C" w:rsidRPr="0078214C">
        <w:rPr>
          <w:rFonts w:ascii="Times New Roman" w:hAnsi="Times New Roman" w:cs="Times New Roman"/>
          <w:color w:val="auto"/>
          <w:sz w:val="24"/>
          <w:szCs w:val="24"/>
          <w:lang w:val="vi-VN"/>
        </w:rPr>
        <w:t xml:space="preserve"> và phân loại sách</w:t>
      </w:r>
      <w:r w:rsidR="00E47EF5" w:rsidRPr="00E47EF5">
        <w:rPr>
          <w:rFonts w:ascii="Times New Roman" w:hAnsi="Times New Roman" w:cs="Times New Roman"/>
          <w:color w:val="auto"/>
          <w:sz w:val="24"/>
          <w:szCs w:val="24"/>
          <w:lang w:val="vi-VN"/>
        </w:rPr>
        <w:t xml:space="preserve">: đánh dấu các quyển sách vào BookShelf và phân chia vào các mục </w:t>
      </w:r>
      <w:r w:rsidR="0078214C" w:rsidRPr="0078214C">
        <w:rPr>
          <w:rFonts w:ascii="Times New Roman" w:hAnsi="Times New Roman" w:cs="Times New Roman"/>
          <w:color w:val="auto"/>
          <w:sz w:val="24"/>
          <w:szCs w:val="24"/>
          <w:lang w:val="vi-VN"/>
        </w:rPr>
        <w:t>phân loại sách: “Đã đọc”, “Đang đọc”, “Muốn đọc”.</w:t>
      </w:r>
    </w:p>
    <w:p w14:paraId="556FC173" w14:textId="3AED6F08"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Xem chi tiết sách (hình ảnh, tên, mô tả, bình luậ</w:t>
      </w:r>
      <w:r w:rsidR="0078214C">
        <w:rPr>
          <w:rFonts w:ascii="Times New Roman" w:hAnsi="Times New Roman" w:cs="Times New Roman"/>
          <w:color w:val="auto"/>
          <w:sz w:val="24"/>
          <w:szCs w:val="24"/>
          <w:lang w:val="vi-VN"/>
        </w:rPr>
        <w:t>n, vote 5 *).</w:t>
      </w:r>
    </w:p>
    <w:p w14:paraId="3B5D31B8" w14:textId="2C502315"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 xml:space="preserve">Hiển thị những quyển sách nổi bật (best seller, </w:t>
      </w:r>
      <w:r w:rsidR="0078214C" w:rsidRPr="0078214C">
        <w:rPr>
          <w:rFonts w:ascii="Times New Roman" w:hAnsi="Times New Roman" w:cs="Times New Roman"/>
          <w:color w:val="auto"/>
          <w:sz w:val="24"/>
          <w:szCs w:val="24"/>
          <w:lang w:val="vi-VN"/>
        </w:rPr>
        <w:t>award, most voted book in year): sẽ hiện danh sách những gợi ý các quyển sách nổi bật làm gợi ý cho việc đọc sách của mọi thành viên tham gia vào Online Book Shelf.</w:t>
      </w:r>
    </w:p>
    <w:p w14:paraId="39683EDA" w14:textId="1E50E122"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Hiển thị nhắc nhở các quyển sách bạn muốn đọ</w:t>
      </w:r>
      <w:r w:rsidR="0078214C" w:rsidRPr="0078214C">
        <w:rPr>
          <w:rFonts w:ascii="Times New Roman" w:hAnsi="Times New Roman" w:cs="Times New Roman"/>
          <w:color w:val="auto"/>
          <w:sz w:val="24"/>
          <w:szCs w:val="24"/>
          <w:lang w:val="vi-VN"/>
        </w:rPr>
        <w:t>c: Các quyển sách trong danh sách bạn muốn đọc sẽ luôn được hiện lên nhắc nhở</w:t>
      </w:r>
      <w:r w:rsidR="00004FB7">
        <w:rPr>
          <w:rFonts w:ascii="Times New Roman" w:hAnsi="Times New Roman" w:cs="Times New Roman"/>
          <w:color w:val="auto"/>
          <w:sz w:val="24"/>
          <w:szCs w:val="24"/>
          <w:lang w:val="vi-VN"/>
        </w:rPr>
        <w:t xml:space="preserve">. </w:t>
      </w:r>
    </w:p>
    <w:p w14:paraId="024771B9" w14:textId="4BD7A8C1" w:rsidR="005C355A" w:rsidRPr="0078214C" w:rsidRDefault="005C355A" w:rsidP="005C355A">
      <w:pPr>
        <w:pStyle w:val="ListParagraph"/>
        <w:numPr>
          <w:ilvl w:val="0"/>
          <w:numId w:val="34"/>
        </w:numPr>
        <w:spacing w:after="120" w:line="360" w:lineRule="auto"/>
        <w:ind w:left="709"/>
        <w:jc w:val="both"/>
        <w:rPr>
          <w:rFonts w:ascii="Times New Roman" w:hAnsi="Times New Roman" w:cs="Times New Roman"/>
          <w:color w:val="auto"/>
          <w:sz w:val="24"/>
          <w:szCs w:val="24"/>
          <w:lang w:val="vi-VN"/>
        </w:rPr>
      </w:pPr>
      <w:r w:rsidRPr="0078214C">
        <w:rPr>
          <w:rFonts w:ascii="Times New Roman" w:hAnsi="Times New Roman" w:cs="Times New Roman"/>
          <w:color w:val="auto"/>
          <w:sz w:val="24"/>
          <w:szCs w:val="24"/>
          <w:lang w:val="vi-VN"/>
        </w:rPr>
        <w:t>Tạo chủ đề thảo luậ</w:t>
      </w:r>
      <w:r w:rsidR="00004FB7">
        <w:rPr>
          <w:rFonts w:ascii="Times New Roman" w:hAnsi="Times New Roman" w:cs="Times New Roman"/>
          <w:color w:val="auto"/>
          <w:sz w:val="24"/>
          <w:szCs w:val="24"/>
          <w:lang w:val="vi-VN"/>
        </w:rPr>
        <w:t xml:space="preserve">n: tạo chủ để thảo luận về một số chủ đề bạn quan tâm với những người cùng sở thích để nhận và chia sẻ. </w:t>
      </w:r>
    </w:p>
    <w:p w14:paraId="72AAB807" w14:textId="77777777" w:rsidR="00F81399" w:rsidRDefault="00396EAE">
      <w:pPr>
        <w:pStyle w:val="Heading1"/>
      </w:pPr>
      <w:bookmarkStart w:id="42" w:name="_Toc436203408"/>
      <w:bookmarkStart w:id="43" w:name="_Toc452813602"/>
      <w:bookmarkStart w:id="44" w:name="_Toc512930919"/>
      <w:bookmarkStart w:id="45" w:name="_Toc477214795"/>
      <w:r>
        <w:t>Non-Functional</w:t>
      </w:r>
      <w:r w:rsidR="000439F1">
        <w:t xml:space="preserve"> Requirements</w:t>
      </w:r>
      <w:bookmarkEnd w:id="42"/>
      <w:bookmarkEnd w:id="43"/>
      <w:bookmarkEnd w:id="44"/>
      <w:bookmarkEnd w:id="45"/>
    </w:p>
    <w:p w14:paraId="39F66C43" w14:textId="3902486E" w:rsidR="00997AB1" w:rsidRDefault="00AB4DFB" w:rsidP="00AB4DFB">
      <w:pPr>
        <w:pStyle w:val="BodyText"/>
        <w:numPr>
          <w:ilvl w:val="0"/>
          <w:numId w:val="36"/>
        </w:numPr>
      </w:pPr>
      <w:r>
        <w:t xml:space="preserve">Khả năng phản hồi nhanh. </w:t>
      </w:r>
    </w:p>
    <w:p w14:paraId="27A17B08" w14:textId="453AB039" w:rsidR="00AB4DFB" w:rsidRDefault="00AB4DFB" w:rsidP="00AB4DFB">
      <w:pPr>
        <w:pStyle w:val="BodyText"/>
        <w:numPr>
          <w:ilvl w:val="0"/>
          <w:numId w:val="36"/>
        </w:numPr>
      </w:pPr>
      <w:r>
        <w:t>Bảo mật về thông tin tài khoản.</w:t>
      </w:r>
    </w:p>
    <w:p w14:paraId="77875392" w14:textId="551EB370" w:rsidR="00AB4DFB" w:rsidRDefault="00AB4DFB" w:rsidP="00AB4DFB">
      <w:pPr>
        <w:pStyle w:val="BodyText"/>
        <w:numPr>
          <w:ilvl w:val="0"/>
          <w:numId w:val="36"/>
        </w:numPr>
      </w:pPr>
      <w:r>
        <w:t>Các tính năng giao diện đặt ở vị trí dễ dùng, dễ nhớ và không gây rối mắt.</w:t>
      </w:r>
    </w:p>
    <w:p w14:paraId="15D6B5F8" w14:textId="77777777" w:rsidR="00AB4DFB" w:rsidRPr="00997AB1" w:rsidRDefault="00AB4DFB" w:rsidP="00AB4DFB">
      <w:pPr>
        <w:pStyle w:val="BodyText"/>
      </w:pPr>
    </w:p>
    <w:sectPr w:rsidR="00AB4DFB" w:rsidRPr="00997AB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56125" w14:textId="77777777" w:rsidR="00971E01" w:rsidRDefault="00971E01">
      <w:pPr>
        <w:spacing w:line="240" w:lineRule="auto"/>
      </w:pPr>
      <w:r>
        <w:separator/>
      </w:r>
    </w:p>
  </w:endnote>
  <w:endnote w:type="continuationSeparator" w:id="0">
    <w:p w14:paraId="4EFA0E41" w14:textId="77777777" w:rsidR="00971E01" w:rsidRDefault="00971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151299F9" w:rsidR="00F81399" w:rsidRDefault="000439F1" w:rsidP="00F413D7">
          <w:pPr>
            <w:jc w:val="center"/>
          </w:pPr>
          <w:r>
            <w:sym w:font="Symbol" w:char="F0D3"/>
          </w:r>
          <w:r w:rsidR="00F413D7">
            <w:t>CIC – Creative Is Core</w:t>
          </w:r>
          <w:r w:rsidR="00C5251E">
            <w:fldChar w:fldCharType="begin"/>
          </w:r>
          <w:r w:rsidR="00C5251E">
            <w:instrText xml:space="preserve"> DOCPROPERTY "Company"  \* MERGEFORMAT </w:instrText>
          </w:r>
          <w:r w:rsidR="00C5251E">
            <w:fldChar w:fldCharType="end"/>
          </w:r>
          <w:r>
            <w:t xml:space="preserve">, </w:t>
          </w:r>
          <w:r>
            <w:fldChar w:fldCharType="begin"/>
          </w:r>
          <w:r>
            <w:instrText xml:space="preserve"> DATE \@ "yyyy" </w:instrText>
          </w:r>
          <w:r>
            <w:fldChar w:fldCharType="separate"/>
          </w:r>
          <w:r w:rsidR="00200587">
            <w:rPr>
              <w:noProof/>
            </w:rPr>
            <w:t>2017</w:t>
          </w:r>
          <w:r>
            <w:fldChar w:fldCharType="end"/>
          </w:r>
        </w:p>
      </w:tc>
      <w:tc>
        <w:tcPr>
          <w:tcW w:w="3162" w:type="dxa"/>
          <w:tcBorders>
            <w:top w:val="nil"/>
            <w:left w:val="nil"/>
            <w:bottom w:val="nil"/>
            <w:right w:val="nil"/>
          </w:tcBorders>
        </w:tcPr>
        <w:p w14:paraId="2BAE8D08" w14:textId="10D853C4"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00587">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7D8AE" w14:textId="77777777" w:rsidR="00971E01" w:rsidRDefault="00971E01">
      <w:pPr>
        <w:spacing w:line="240" w:lineRule="auto"/>
      </w:pPr>
      <w:r>
        <w:separator/>
      </w:r>
    </w:p>
  </w:footnote>
  <w:footnote w:type="continuationSeparator" w:id="0">
    <w:p w14:paraId="57AFBFF1" w14:textId="77777777" w:rsidR="00971E01" w:rsidRDefault="00971E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CC602E6" w:rsidR="00F81399" w:rsidRDefault="0033581A">
    <w:pPr>
      <w:pBdr>
        <w:bottom w:val="single" w:sz="6" w:space="1" w:color="auto"/>
      </w:pBdr>
      <w:jc w:val="right"/>
      <w:rPr>
        <w:rFonts w:ascii="Arial" w:hAnsi="Arial"/>
        <w:b/>
        <w:sz w:val="36"/>
      </w:rPr>
    </w:pPr>
    <w:r>
      <w:rPr>
        <w:rFonts w:ascii="Arial" w:hAnsi="Arial"/>
        <w:b/>
        <w:sz w:val="36"/>
      </w:rPr>
      <w:t>CIC - Creative Is Core</w:t>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5F350" w:rsidR="00F81399" w:rsidRPr="00F413D7" w:rsidRDefault="00F413D7">
          <w:r w:rsidRPr="00F413D7">
            <w:t xml:space="preserve">Website Online Book Shelf </w:t>
          </w:r>
        </w:p>
      </w:tc>
      <w:tc>
        <w:tcPr>
          <w:tcW w:w="3179" w:type="dxa"/>
        </w:tcPr>
        <w:p w14:paraId="4814E878" w14:textId="38673757" w:rsidR="00F81399" w:rsidRDefault="00F413D7">
          <w:pPr>
            <w:tabs>
              <w:tab w:val="left" w:pos="1135"/>
            </w:tabs>
            <w:spacing w:before="40"/>
            <w:ind w:right="68"/>
          </w:pPr>
          <w:r>
            <w:t xml:space="preserve">  Version:           1.0</w:t>
          </w:r>
        </w:p>
      </w:tc>
    </w:tr>
    <w:tr w:rsidR="00F81399" w14:paraId="35B1D48F" w14:textId="77777777">
      <w:tc>
        <w:tcPr>
          <w:tcW w:w="6379" w:type="dxa"/>
        </w:tcPr>
        <w:p w14:paraId="29647434" w14:textId="77777777" w:rsidR="00F81399" w:rsidRDefault="00971E01"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0DCABC98" w14:textId="77777777" w:rsidR="00F81399" w:rsidRDefault="000439F1">
          <w:r>
            <w:t xml:space="preserve">  Date:  &lt;dd/mmm/yy&gt;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515B09"/>
    <w:multiLevelType w:val="hybridMultilevel"/>
    <w:tmpl w:val="00D683E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0835E7"/>
    <w:multiLevelType w:val="hybridMultilevel"/>
    <w:tmpl w:val="4A16B2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733116"/>
    <w:multiLevelType w:val="hybridMultilevel"/>
    <w:tmpl w:val="359C0F30"/>
    <w:lvl w:ilvl="0" w:tplc="4B00D710">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2630186"/>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4"/>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4"/>
  </w:num>
  <w:num w:numId="12">
    <w:abstractNumId w:val="15"/>
  </w:num>
  <w:num w:numId="13">
    <w:abstractNumId w:val="13"/>
  </w:num>
  <w:num w:numId="14">
    <w:abstractNumId w:val="32"/>
  </w:num>
  <w:num w:numId="15">
    <w:abstractNumId w:val="12"/>
  </w:num>
  <w:num w:numId="16">
    <w:abstractNumId w:val="6"/>
  </w:num>
  <w:num w:numId="17">
    <w:abstractNumId w:val="30"/>
  </w:num>
  <w:num w:numId="18">
    <w:abstractNumId w:val="20"/>
  </w:num>
  <w:num w:numId="19">
    <w:abstractNumId w:val="7"/>
  </w:num>
  <w:num w:numId="20">
    <w:abstractNumId w:val="18"/>
  </w:num>
  <w:num w:numId="21">
    <w:abstractNumId w:val="11"/>
  </w:num>
  <w:num w:numId="22">
    <w:abstractNumId w:val="29"/>
  </w:num>
  <w:num w:numId="23">
    <w:abstractNumId w:val="10"/>
  </w:num>
  <w:num w:numId="24">
    <w:abstractNumId w:val="9"/>
  </w:num>
  <w:num w:numId="25">
    <w:abstractNumId w:val="8"/>
  </w:num>
  <w:num w:numId="26">
    <w:abstractNumId w:val="26"/>
  </w:num>
  <w:num w:numId="27">
    <w:abstractNumId w:val="28"/>
  </w:num>
  <w:num w:numId="28">
    <w:abstractNumId w:val="35"/>
  </w:num>
  <w:num w:numId="29">
    <w:abstractNumId w:val="16"/>
  </w:num>
  <w:num w:numId="30">
    <w:abstractNumId w:val="19"/>
  </w:num>
  <w:num w:numId="31">
    <w:abstractNumId w:val="24"/>
  </w:num>
  <w:num w:numId="32">
    <w:abstractNumId w:val="21"/>
  </w:num>
  <w:num w:numId="33">
    <w:abstractNumId w:val="5"/>
  </w:num>
  <w:num w:numId="34">
    <w:abstractNumId w:val="25"/>
  </w:num>
  <w:num w:numId="35">
    <w:abstractNumId w:val="31"/>
  </w:num>
  <w:num w:numId="36">
    <w:abstractNumId w:val="17"/>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4FB7"/>
    <w:rsid w:val="000439F1"/>
    <w:rsid w:val="00050FD1"/>
    <w:rsid w:val="0006309C"/>
    <w:rsid w:val="000976BA"/>
    <w:rsid w:val="000E74E5"/>
    <w:rsid w:val="000F4836"/>
    <w:rsid w:val="0011379F"/>
    <w:rsid w:val="00163297"/>
    <w:rsid w:val="00200587"/>
    <w:rsid w:val="00237D27"/>
    <w:rsid w:val="002461A6"/>
    <w:rsid w:val="002F5175"/>
    <w:rsid w:val="00307221"/>
    <w:rsid w:val="003106F9"/>
    <w:rsid w:val="0033581A"/>
    <w:rsid w:val="00353E9F"/>
    <w:rsid w:val="00377A0C"/>
    <w:rsid w:val="00396EAE"/>
    <w:rsid w:val="003F7AB9"/>
    <w:rsid w:val="0040079B"/>
    <w:rsid w:val="00405275"/>
    <w:rsid w:val="004756DB"/>
    <w:rsid w:val="00491B20"/>
    <w:rsid w:val="004D18B4"/>
    <w:rsid w:val="004D71FC"/>
    <w:rsid w:val="005233B6"/>
    <w:rsid w:val="00552C5B"/>
    <w:rsid w:val="005B72BB"/>
    <w:rsid w:val="005C355A"/>
    <w:rsid w:val="0065029B"/>
    <w:rsid w:val="00667EF9"/>
    <w:rsid w:val="006B423E"/>
    <w:rsid w:val="006F0D0E"/>
    <w:rsid w:val="007477FE"/>
    <w:rsid w:val="0078214C"/>
    <w:rsid w:val="00885F5D"/>
    <w:rsid w:val="008A5DAF"/>
    <w:rsid w:val="008E71FC"/>
    <w:rsid w:val="008F4175"/>
    <w:rsid w:val="0090385B"/>
    <w:rsid w:val="00916188"/>
    <w:rsid w:val="00917D26"/>
    <w:rsid w:val="00971E01"/>
    <w:rsid w:val="00997AB1"/>
    <w:rsid w:val="009A3958"/>
    <w:rsid w:val="009B2DEF"/>
    <w:rsid w:val="00A240EE"/>
    <w:rsid w:val="00AA6BF8"/>
    <w:rsid w:val="00AB47BE"/>
    <w:rsid w:val="00AB4DFB"/>
    <w:rsid w:val="00AE5E46"/>
    <w:rsid w:val="00B14AE8"/>
    <w:rsid w:val="00B243D1"/>
    <w:rsid w:val="00BA4CCE"/>
    <w:rsid w:val="00C5251E"/>
    <w:rsid w:val="00C93725"/>
    <w:rsid w:val="00D04831"/>
    <w:rsid w:val="00D061EA"/>
    <w:rsid w:val="00DB368B"/>
    <w:rsid w:val="00E47EF5"/>
    <w:rsid w:val="00E71F4D"/>
    <w:rsid w:val="00E77E9B"/>
    <w:rsid w:val="00E960E0"/>
    <w:rsid w:val="00EE010D"/>
    <w:rsid w:val="00F32530"/>
    <w:rsid w:val="00F413D7"/>
    <w:rsid w:val="00F81399"/>
    <w:rsid w:val="00F868DB"/>
    <w:rsid w:val="00FA38CF"/>
    <w:rsid w:val="00FB530F"/>
    <w:rsid w:val="00FD1EEC"/>
    <w:rsid w:val="00FD688E"/>
    <w:rsid w:val="00FE09AA"/>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customStyle="1" w:styleId="SubtitleChar">
    <w:name w:val="Subtitle Char"/>
    <w:basedOn w:val="DefaultParagraphFont"/>
    <w:link w:val="Subtitle"/>
    <w:uiPriority w:val="11"/>
    <w:rsid w:val="005C355A"/>
    <w:rPr>
      <w:rFonts w:ascii="Arial" w:hAnsi="Arial"/>
      <w:i/>
      <w:sz w:val="36"/>
      <w:lang w:val="en-AU" w:eastAsia="en-US"/>
    </w:rPr>
  </w:style>
  <w:style w:type="paragraph" w:styleId="ListParagraph">
    <w:name w:val="List Paragraph"/>
    <w:basedOn w:val="Normal"/>
    <w:uiPriority w:val="34"/>
    <w:qFormat/>
    <w:rsid w:val="005C355A"/>
    <w:pPr>
      <w:widowControl/>
      <w:spacing w:before="120" w:after="200" w:line="264" w:lineRule="auto"/>
      <w:ind w:left="720"/>
      <w:contextualSpacing/>
    </w:pPr>
    <w:rPr>
      <w:rFonts w:asciiTheme="minorHAnsi" w:eastAsiaTheme="minorHAnsi" w:hAnsiTheme="minorHAnsi" w:cstheme="minorBidi"/>
      <w:color w:val="595959" w:themeColor="text1" w:themeTint="A6"/>
      <w:lang w:eastAsia="ja-JP"/>
    </w:rPr>
  </w:style>
  <w:style w:type="character" w:customStyle="1" w:styleId="BodyTextChar">
    <w:name w:val="Body Text Char"/>
    <w:basedOn w:val="DefaultParagraphFont"/>
    <w:link w:val="BodyText"/>
    <w:semiHidden/>
    <w:rsid w:val="005C355A"/>
    <w:rPr>
      <w:lang w:val="en-US" w:eastAsia="en-US"/>
    </w:rPr>
  </w:style>
  <w:style w:type="table" w:styleId="TableGrid">
    <w:name w:val="Table Grid"/>
    <w:basedOn w:val="TableNormal"/>
    <w:uiPriority w:val="59"/>
    <w:rsid w:val="005233B6"/>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633</TotalTime>
  <Pages>8</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nguyen hoai anh</cp:lastModifiedBy>
  <cp:revision>39</cp:revision>
  <cp:lastPrinted>2001-03-15T07:26:00Z</cp:lastPrinted>
  <dcterms:created xsi:type="dcterms:W3CDTF">2014-09-19T12:16:00Z</dcterms:created>
  <dcterms:modified xsi:type="dcterms:W3CDTF">2017-03-19T08:50:00Z</dcterms:modified>
</cp:coreProperties>
</file>