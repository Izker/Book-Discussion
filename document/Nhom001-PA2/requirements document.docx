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FC7F6D" w:rsidRDefault="00FC7F6D">
      <w:pPr>
        <w:pStyle w:val="Title"/>
        <w:jc w:val="right"/>
        <w:rPr>
          <w:lang w:val="vi-VN"/>
        </w:rPr>
      </w:pPr>
      <w:r>
        <w:rPr>
          <w:lang w:val="vi-VN"/>
        </w:rPr>
        <w:t>Online Bookshelf</w:t>
      </w:r>
    </w:p>
    <w:p w:rsidR="009C307A" w:rsidRPr="00D81D3F" w:rsidRDefault="00D81D3F">
      <w:pPr>
        <w:pStyle w:val="Title"/>
        <w:jc w:val="right"/>
      </w:pPr>
      <w:r>
        <w:t>Requirements Document</w:t>
      </w:r>
    </w:p>
    <w:p w:rsidR="009C307A" w:rsidRPr="00FC7F6D" w:rsidRDefault="009C307A">
      <w:pPr>
        <w:pStyle w:val="Title"/>
        <w:jc w:val="right"/>
        <w:rPr>
          <w:lang w:val="vi-VN"/>
        </w:rPr>
      </w:pPr>
    </w:p>
    <w:p w:rsidR="009C307A" w:rsidRDefault="006D7FD8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9C307A" w:rsidRDefault="009C307A"/>
    <w:p w:rsidR="009C307A" w:rsidRDefault="00630073">
      <w:pPr>
        <w:pStyle w:val="InfoBlue"/>
      </w:pPr>
      <w:r>
        <w:t xml:space="preserve"> </w:t>
      </w:r>
    </w:p>
    <w:p w:rsidR="009C307A" w:rsidRDefault="009C307A"/>
    <w:p w:rsidR="009C307A" w:rsidRDefault="009C307A">
      <w:pPr>
        <w:pStyle w:val="BodyText"/>
      </w:pPr>
    </w:p>
    <w:p w:rsidR="009C307A" w:rsidRDefault="009C307A">
      <w:pPr>
        <w:pStyle w:val="BodyText"/>
      </w:pPr>
    </w:p>
    <w:p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>
        <w:tc>
          <w:tcPr>
            <w:tcW w:w="2304" w:type="dxa"/>
          </w:tcPr>
          <w:p w:rsidR="009C307A" w:rsidRDefault="00FC7F6D" w:rsidP="00FC7F6D">
            <w:pPr>
              <w:pStyle w:val="Tabletext"/>
            </w:pPr>
            <w:r>
              <w:t>10</w:t>
            </w:r>
            <w:r w:rsidR="00630073">
              <w:t>/</w:t>
            </w:r>
            <w:r>
              <w:rPr>
                <w:lang w:val="vi-VN"/>
              </w:rPr>
              <w:t>03</w:t>
            </w:r>
            <w:r w:rsidR="00630073">
              <w:t>/</w:t>
            </w:r>
            <w:r>
              <w:rPr>
                <w:lang w:val="vi-VN"/>
              </w:rPr>
              <w:t>2017</w:t>
            </w:r>
          </w:p>
        </w:tc>
        <w:tc>
          <w:tcPr>
            <w:tcW w:w="1152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Thực hiện mô tả usecase</w:t>
            </w:r>
          </w:p>
        </w:tc>
        <w:tc>
          <w:tcPr>
            <w:tcW w:w="2304" w:type="dxa"/>
          </w:tcPr>
          <w:p w:rsidR="009C307A" w:rsidRDefault="00FC7F6D">
            <w:pPr>
              <w:pStyle w:val="Tabletext"/>
            </w:pPr>
            <w:r>
              <w:t>Phan Bá Đạt</w:t>
            </w:r>
          </w:p>
        </w:tc>
      </w:tr>
      <w:tr w:rsidR="009C307A">
        <w:tc>
          <w:tcPr>
            <w:tcW w:w="230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10/03/2017</w:t>
            </w:r>
          </w:p>
        </w:tc>
        <w:tc>
          <w:tcPr>
            <w:tcW w:w="1152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Thực hiện chỉnh sửa</w:t>
            </w:r>
          </w:p>
        </w:tc>
        <w:tc>
          <w:tcPr>
            <w:tcW w:w="230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Nguyễn Hoài Anh</w:t>
            </w:r>
          </w:p>
        </w:tc>
      </w:tr>
      <w:tr w:rsidR="009C307A">
        <w:tc>
          <w:tcPr>
            <w:tcW w:w="2304" w:type="dxa"/>
          </w:tcPr>
          <w:p w:rsidR="009C307A" w:rsidRDefault="0079293A">
            <w:pPr>
              <w:pStyle w:val="Tabletext"/>
            </w:pPr>
            <w:r>
              <w:t>20/03/2017</w:t>
            </w:r>
          </w:p>
        </w:tc>
        <w:tc>
          <w:tcPr>
            <w:tcW w:w="1152" w:type="dxa"/>
          </w:tcPr>
          <w:p w:rsidR="009C307A" w:rsidRDefault="0079293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9C307A" w:rsidRDefault="0079293A">
            <w:pPr>
              <w:pStyle w:val="Tabletext"/>
            </w:pPr>
            <w:r>
              <w:t xml:space="preserve">Bổ sung </w:t>
            </w:r>
            <w:r w:rsidR="00BC74EB">
              <w:t xml:space="preserve">use case, </w:t>
            </w:r>
            <w:r>
              <w:t>model, Alternative flows</w:t>
            </w:r>
          </w:p>
        </w:tc>
        <w:tc>
          <w:tcPr>
            <w:tcW w:w="2304" w:type="dxa"/>
          </w:tcPr>
          <w:p w:rsidR="009C307A" w:rsidRDefault="0079293A">
            <w:pPr>
              <w:pStyle w:val="Tabletext"/>
            </w:pPr>
            <w:r>
              <w:t>Phan Bá Đạt</w:t>
            </w:r>
          </w:p>
        </w:tc>
      </w:tr>
      <w:tr w:rsidR="009C307A">
        <w:tc>
          <w:tcPr>
            <w:tcW w:w="2304" w:type="dxa"/>
          </w:tcPr>
          <w:p w:rsidR="009C307A" w:rsidRDefault="00940DD2">
            <w:pPr>
              <w:pStyle w:val="Tabletext"/>
            </w:pPr>
            <w:r>
              <w:t>21/03/2017</w:t>
            </w:r>
          </w:p>
        </w:tc>
        <w:tc>
          <w:tcPr>
            <w:tcW w:w="1152" w:type="dxa"/>
          </w:tcPr>
          <w:p w:rsidR="009C307A" w:rsidRDefault="00940DD2">
            <w:pPr>
              <w:pStyle w:val="Tabletext"/>
            </w:pPr>
            <w:r>
              <w:t xml:space="preserve">1.2 </w:t>
            </w:r>
          </w:p>
        </w:tc>
        <w:tc>
          <w:tcPr>
            <w:tcW w:w="3744" w:type="dxa"/>
          </w:tcPr>
          <w:p w:rsidR="009C307A" w:rsidRDefault="00940DD2">
            <w:pPr>
              <w:pStyle w:val="Tabletext"/>
            </w:pPr>
            <w:r>
              <w:t>Bổ dung phần kỹ thuật phân tích người dùng</w:t>
            </w:r>
          </w:p>
        </w:tc>
        <w:tc>
          <w:tcPr>
            <w:tcW w:w="2304" w:type="dxa"/>
          </w:tcPr>
          <w:p w:rsidR="009C307A" w:rsidRDefault="00940DD2">
            <w:pPr>
              <w:pStyle w:val="Tabletext"/>
            </w:pPr>
            <w:r>
              <w:t>Bùi Văn Dương</w:t>
            </w:r>
          </w:p>
        </w:tc>
      </w:tr>
    </w:tbl>
    <w:p w:rsidR="009C307A" w:rsidRDefault="009C307A"/>
    <w:p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:rsidR="006A3E10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A3E10">
        <w:rPr>
          <w:noProof/>
        </w:rPr>
        <w:t>1.</w:t>
      </w:r>
      <w:r w:rsidR="006A3E10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6A3E10">
        <w:rPr>
          <w:noProof/>
        </w:rPr>
        <w:t>Use-case Model</w:t>
      </w:r>
      <w:r w:rsidR="006A3E10">
        <w:rPr>
          <w:noProof/>
        </w:rPr>
        <w:tab/>
      </w:r>
      <w:r w:rsidR="006A3E10">
        <w:rPr>
          <w:noProof/>
        </w:rPr>
        <w:fldChar w:fldCharType="begin"/>
      </w:r>
      <w:r w:rsidR="006A3E10">
        <w:rPr>
          <w:noProof/>
        </w:rPr>
        <w:instrText xml:space="preserve"> PAGEREF _Toc477889965 \h </w:instrText>
      </w:r>
      <w:r w:rsidR="006A3E10">
        <w:rPr>
          <w:noProof/>
        </w:rPr>
      </w:r>
      <w:r w:rsidR="006A3E10">
        <w:rPr>
          <w:noProof/>
        </w:rPr>
        <w:fldChar w:fldCharType="separate"/>
      </w:r>
      <w:r w:rsidR="006A3E10">
        <w:rPr>
          <w:noProof/>
        </w:rPr>
        <w:t>4</w:t>
      </w:r>
      <w:r w:rsidR="006A3E10">
        <w:rPr>
          <w:noProof/>
        </w:rPr>
        <w:fldChar w:fldCharType="end"/>
      </w:r>
    </w:p>
    <w:p w:rsidR="00C51B1B" w:rsidRDefault="006A3E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C51B1B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>Actor Specifications</w:t>
      </w:r>
    </w:p>
    <w:p w:rsidR="006A3E10" w:rsidRDefault="00C51B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6A3E10">
        <w:rPr>
          <w:noProof/>
        </w:rPr>
        <w:t>Use-case Specifications</w:t>
      </w:r>
      <w:r w:rsidR="006A3E10">
        <w:rPr>
          <w:noProof/>
        </w:rPr>
        <w:tab/>
      </w:r>
      <w:r w:rsidR="006A3E10">
        <w:rPr>
          <w:noProof/>
        </w:rPr>
        <w:fldChar w:fldCharType="begin"/>
      </w:r>
      <w:r w:rsidR="006A3E10">
        <w:rPr>
          <w:noProof/>
        </w:rPr>
        <w:instrText xml:space="preserve"> PAGEREF _Toc477889966 \h </w:instrText>
      </w:r>
      <w:r w:rsidR="006A3E10">
        <w:rPr>
          <w:noProof/>
        </w:rPr>
      </w:r>
      <w:r w:rsidR="006A3E10">
        <w:rPr>
          <w:noProof/>
        </w:rPr>
        <w:fldChar w:fldCharType="separate"/>
      </w:r>
      <w:r w:rsidR="006A3E10">
        <w:rPr>
          <w:noProof/>
        </w:rPr>
        <w:t>4</w:t>
      </w:r>
      <w:r w:rsidR="006A3E10">
        <w:rPr>
          <w:noProof/>
        </w:rPr>
        <w:fldChar w:fldCharType="end"/>
      </w:r>
    </w:p>
    <w:p w:rsidR="006A3E10" w:rsidRDefault="006A3E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3E10" w:rsidRDefault="006A3E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Đăng ký tài khoản (thông qua facebook)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3E10" w:rsidRDefault="006A3E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Tìm kiếm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Thêm sách vào My 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Phân loại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Xem chi tiết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Tạo chủ đề thảo luận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4EE2" w:rsidRDefault="000E4EE2" w:rsidP="004E3DCC"/>
    <w:p w:rsidR="004E3DCC" w:rsidRDefault="000E4EE2" w:rsidP="00C9792C">
      <w:pPr>
        <w:tabs>
          <w:tab w:val="right" w:pos="9356"/>
        </w:tabs>
      </w:pPr>
      <w:r>
        <w:t xml:space="preserve">4. </w:t>
      </w:r>
      <w:r w:rsidR="00630073">
        <w:fldChar w:fldCharType="end"/>
      </w:r>
      <w:r w:rsidR="00C9792C">
        <w:t>User Analysis</w:t>
      </w:r>
      <w:r w:rsidR="00C9792C">
        <w:tab/>
      </w:r>
      <w:bookmarkStart w:id="0" w:name="_GoBack"/>
      <w:bookmarkEnd w:id="0"/>
      <w:r w:rsidR="00C9792C">
        <w:t>6</w:t>
      </w:r>
      <w:r w:rsidR="00630073">
        <w:br w:type="page"/>
      </w:r>
    </w:p>
    <w:p w:rsidR="00C14063" w:rsidRDefault="00C14063" w:rsidP="00407F7E"/>
    <w:p w:rsidR="004E3DCC" w:rsidRDefault="0079293A" w:rsidP="0079293A">
      <w:pPr>
        <w:pStyle w:val="Heading1"/>
      </w:pPr>
      <w:bookmarkStart w:id="1" w:name="_Toc477889965"/>
      <w:r>
        <w:t>Use-case Model</w:t>
      </w:r>
      <w:bookmarkEnd w:id="1"/>
    </w:p>
    <w:p w:rsidR="0079293A" w:rsidRPr="0079293A" w:rsidRDefault="0079293A" w:rsidP="0079293A"/>
    <w:p w:rsidR="0079293A" w:rsidRDefault="00944ECF" w:rsidP="00C14063">
      <w:pPr>
        <w:jc w:val="both"/>
      </w:pPr>
      <w:r>
        <w:rPr>
          <w:noProof/>
          <w:lang w:val="vi-VN" w:eastAsia="vi-VN"/>
        </w:rPr>
        <w:drawing>
          <wp:inline distT="0" distB="0" distL="0" distR="0">
            <wp:extent cx="5943600" cy="322643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DC" w:rsidRDefault="00DF2ADC" w:rsidP="00C14063">
      <w:pPr>
        <w:jc w:val="both"/>
      </w:pPr>
    </w:p>
    <w:p w:rsidR="00C51B1B" w:rsidRDefault="00C51B1B" w:rsidP="00876F9C">
      <w:pPr>
        <w:pStyle w:val="Heading1"/>
      </w:pPr>
      <w:bookmarkStart w:id="2" w:name="_Toc477889966"/>
      <w:r>
        <w:t>Actor specifications</w:t>
      </w:r>
    </w:p>
    <w:p w:rsidR="00C51B1B" w:rsidRPr="00C51B1B" w:rsidRDefault="00C51B1B" w:rsidP="00C51B1B"/>
    <w:p w:rsidR="004E3DCC" w:rsidRDefault="00591379" w:rsidP="00876F9C">
      <w:pPr>
        <w:pStyle w:val="Heading1"/>
      </w:pPr>
      <w:r>
        <w:t xml:space="preserve">Use-case </w:t>
      </w:r>
      <w:r w:rsidR="00016409">
        <w:t>Specifications</w:t>
      </w:r>
      <w:bookmarkEnd w:id="2"/>
    </w:p>
    <w:p w:rsidR="004E3DCC" w:rsidRDefault="00B84F54" w:rsidP="00876F9C">
      <w:pPr>
        <w:pStyle w:val="Heading2"/>
      </w:pPr>
      <w:bookmarkStart w:id="3" w:name="_Toc477889967"/>
      <w:r>
        <w:t>Use-case</w:t>
      </w:r>
      <w:r w:rsidR="00675C32">
        <w:t>:</w:t>
      </w:r>
      <w:r w:rsidR="00496A9A">
        <w:t xml:space="preserve"> Đăng nhập</w:t>
      </w:r>
      <w:bookmarkEnd w:id="3"/>
    </w:p>
    <w:p w:rsidR="00496A9A" w:rsidRPr="00496A9A" w:rsidRDefault="00496A9A" w:rsidP="00496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Tr="00644A23">
        <w:tc>
          <w:tcPr>
            <w:tcW w:w="2088" w:type="dxa"/>
          </w:tcPr>
          <w:p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:rsidR="004E3DCC" w:rsidRDefault="00675C32" w:rsidP="007201F3">
            <w:r>
              <w:t>Đăng nhập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:rsidR="004E3DCC" w:rsidRDefault="00675C32" w:rsidP="00D8281D">
            <w:r>
              <w:t>Người dùng đăng nhập vào trang web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:rsidR="004E3DCC" w:rsidRDefault="00675C32" w:rsidP="00644A23">
            <w:r>
              <w:t>Thành viên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:rsidR="009B420A" w:rsidRDefault="00675C32" w:rsidP="00675C32">
            <w:pPr>
              <w:pStyle w:val="ListParagrap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Nhập tên đăng nhập &amp; mật khẩu vào ô tài khoản &amp; ô mật khẩu</w:t>
            </w:r>
          </w:p>
          <w:p w:rsidR="00675C32" w:rsidRPr="00F02F9F" w:rsidRDefault="00675C32" w:rsidP="00675C32">
            <w:pPr>
              <w:pStyle w:val="ListParagrap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Ấn nút đăng nhập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:rsidR="00366692" w:rsidRDefault="00366692" w:rsidP="00D35282"/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:rsidR="004E3DCC" w:rsidRDefault="00675C32" w:rsidP="00644A23">
            <w:r>
              <w:t>Đã đăng ký tài khoản trước đó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:rsidR="004E3DCC" w:rsidRDefault="00675C32" w:rsidP="000A0E7B">
            <w:r>
              <w:t>Đăng nhập thành công</w:t>
            </w:r>
          </w:p>
        </w:tc>
      </w:tr>
    </w:tbl>
    <w:p w:rsidR="004E3DCC" w:rsidRDefault="004E3DCC" w:rsidP="004E3DCC"/>
    <w:p w:rsidR="00496A9A" w:rsidRPr="00496A9A" w:rsidRDefault="00F25C41" w:rsidP="00496A9A">
      <w:pPr>
        <w:pStyle w:val="Heading2"/>
      </w:pPr>
      <w:bookmarkStart w:id="4" w:name="_Toc477889968"/>
      <w:r>
        <w:t>Use-case</w:t>
      </w:r>
      <w:r w:rsidR="00AB5284">
        <w:t>: Đăng ký tài khoản (thông qua facebook)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B5284" w:rsidTr="008B4C49">
        <w:tc>
          <w:tcPr>
            <w:tcW w:w="2088" w:type="dxa"/>
          </w:tcPr>
          <w:p w:rsidR="00AB5284" w:rsidRDefault="00AB5284" w:rsidP="008B4C49">
            <w:r>
              <w:t>Use case Name</w:t>
            </w:r>
          </w:p>
        </w:tc>
        <w:tc>
          <w:tcPr>
            <w:tcW w:w="7488" w:type="dxa"/>
          </w:tcPr>
          <w:p w:rsidR="0053350C" w:rsidRDefault="0053350C" w:rsidP="008B4C49">
            <w:r>
              <w:t>Đăng ký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Brief description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Người dùng đăng </w:t>
            </w:r>
            <w:r w:rsidR="00496A9A">
              <w:t>ký tài khoản 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Actors</w:t>
            </w:r>
          </w:p>
        </w:tc>
        <w:tc>
          <w:tcPr>
            <w:tcW w:w="7488" w:type="dxa"/>
          </w:tcPr>
          <w:p w:rsidR="00AB5284" w:rsidRDefault="00AB5284" w:rsidP="008B4C49">
            <w:r>
              <w:t>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Basic Flow</w:t>
            </w:r>
          </w:p>
        </w:tc>
        <w:tc>
          <w:tcPr>
            <w:tcW w:w="7488" w:type="dxa"/>
          </w:tcPr>
          <w:p w:rsidR="00AB5284" w:rsidRDefault="002C5F3B" w:rsidP="00496A9A">
            <w:pPr>
              <w:pStyle w:val="ListParagrap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Click vào nút đăng ký tài khoản</w:t>
            </w:r>
            <w:r w:rsidR="00496A9A">
              <w:t xml:space="preserve"> qua facebook</w:t>
            </w:r>
          </w:p>
          <w:p w:rsidR="00AB5284" w:rsidRPr="00F02F9F" w:rsidRDefault="00AB5284" w:rsidP="00496A9A">
            <w:pPr>
              <w:pStyle w:val="ListParagrap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Ấn nút </w:t>
            </w:r>
            <w:r w:rsidR="00496A9A">
              <w:t>xác nhận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Alternative Flows</w:t>
            </w:r>
          </w:p>
        </w:tc>
        <w:tc>
          <w:tcPr>
            <w:tcW w:w="7488" w:type="dxa"/>
          </w:tcPr>
          <w:p w:rsidR="00AB5284" w:rsidRDefault="00AB5284" w:rsidP="008B4C49"/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lastRenderedPageBreak/>
              <w:t>Pre-conditions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>Đã đăng ký tài khoản</w:t>
            </w:r>
            <w:r w:rsidR="00496A9A">
              <w:t xml:space="preserve"> facebook &amp; đăng nhập facebook trên thiết bị hiện tại</w:t>
            </w:r>
            <w:r>
              <w:t xml:space="preserve"> trước đó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Post-conditions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Đăng </w:t>
            </w:r>
            <w:r w:rsidR="00496A9A">
              <w:t>ký</w:t>
            </w:r>
            <w:r>
              <w:t xml:space="preserve"> thành công</w:t>
            </w:r>
          </w:p>
        </w:tc>
      </w:tr>
    </w:tbl>
    <w:p w:rsidR="00496A9A" w:rsidRDefault="00496A9A" w:rsidP="00496A9A"/>
    <w:p w:rsidR="00496A9A" w:rsidRDefault="00496A9A" w:rsidP="00496A9A"/>
    <w:p w:rsidR="00496A9A" w:rsidRDefault="00496A9A" w:rsidP="00496A9A">
      <w:pPr>
        <w:pStyle w:val="Heading2"/>
      </w:pPr>
      <w:bookmarkStart w:id="5" w:name="_Toc477889969"/>
      <w:r>
        <w:t xml:space="preserve">Use-case: Tìm </w:t>
      </w:r>
      <w:r w:rsidR="00021042">
        <w:t>kiếm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96A9A" w:rsidTr="008B4C49">
        <w:tc>
          <w:tcPr>
            <w:tcW w:w="2088" w:type="dxa"/>
          </w:tcPr>
          <w:p w:rsidR="00496A9A" w:rsidRDefault="00496A9A" w:rsidP="008B4C49">
            <w:r>
              <w:t>Use case Name</w:t>
            </w:r>
          </w:p>
        </w:tc>
        <w:tc>
          <w:tcPr>
            <w:tcW w:w="7488" w:type="dxa"/>
          </w:tcPr>
          <w:p w:rsidR="00496A9A" w:rsidRDefault="00496A9A" w:rsidP="008B4C49">
            <w:r>
              <w:t xml:space="preserve">Tìm </w:t>
            </w:r>
            <w:r w:rsidR="00021042">
              <w:t>kiếm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Brief description</w:t>
            </w:r>
          </w:p>
        </w:tc>
        <w:tc>
          <w:tcPr>
            <w:tcW w:w="7488" w:type="dxa"/>
          </w:tcPr>
          <w:p w:rsidR="00496A9A" w:rsidRDefault="00496A9A" w:rsidP="008B4C49">
            <w:r>
              <w:t>Người dùng tìm sách, tác giả trên trang web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Actors</w:t>
            </w:r>
          </w:p>
        </w:tc>
        <w:tc>
          <w:tcPr>
            <w:tcW w:w="7488" w:type="dxa"/>
          </w:tcPr>
          <w:p w:rsidR="00496A9A" w:rsidRDefault="00496A9A" w:rsidP="008B4C49">
            <w:r>
              <w:t>Thành viên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Basic Flow</w:t>
            </w:r>
          </w:p>
        </w:tc>
        <w:tc>
          <w:tcPr>
            <w:tcW w:w="7488" w:type="dxa"/>
          </w:tcPr>
          <w:p w:rsidR="00496A9A" w:rsidRDefault="008F46BE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Nhập tên sách hoặc tên tác giả vào ô tìm kiếm</w:t>
            </w:r>
          </w:p>
          <w:p w:rsidR="00496A9A" w:rsidRDefault="00CB4719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Bấm nút tìm kiếm</w:t>
            </w:r>
          </w:p>
          <w:p w:rsidR="00CB4719" w:rsidRPr="00F02F9F" w:rsidRDefault="00CB4719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Người dùng chọn sách/tác giả từ danh sách kết quả tìm kiếm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Alternative Flows</w:t>
            </w:r>
          </w:p>
        </w:tc>
        <w:tc>
          <w:tcPr>
            <w:tcW w:w="7488" w:type="dxa"/>
          </w:tcPr>
          <w:p w:rsidR="00496A9A" w:rsidRDefault="00496A9A" w:rsidP="008B4C49"/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Pre-conditions</w:t>
            </w:r>
          </w:p>
        </w:tc>
        <w:tc>
          <w:tcPr>
            <w:tcW w:w="7488" w:type="dxa"/>
          </w:tcPr>
          <w:p w:rsidR="00496A9A" w:rsidRDefault="00CB4719" w:rsidP="008B4C49">
            <w:r>
              <w:t>Đã đăng nhập thành công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Post-conditions</w:t>
            </w:r>
          </w:p>
        </w:tc>
        <w:tc>
          <w:tcPr>
            <w:tcW w:w="7488" w:type="dxa"/>
          </w:tcPr>
          <w:p w:rsidR="00496A9A" w:rsidRDefault="00CB4719" w:rsidP="008B4C49">
            <w:r>
              <w:t>Tìm kiếm được sách/tác giả mong muốn</w:t>
            </w:r>
          </w:p>
        </w:tc>
      </w:tr>
    </w:tbl>
    <w:p w:rsidR="00496A9A" w:rsidRPr="00496A9A" w:rsidRDefault="00496A9A" w:rsidP="00496A9A"/>
    <w:p w:rsidR="00A9580F" w:rsidRPr="00A9580F" w:rsidRDefault="00A9580F" w:rsidP="00A9580F">
      <w:pPr>
        <w:pStyle w:val="Heading2"/>
      </w:pPr>
      <w:bookmarkStart w:id="6" w:name="_Toc477889970"/>
      <w:r>
        <w:t>Use-case: Thêm sách vào My books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Tr="00AC6BCC">
        <w:tc>
          <w:tcPr>
            <w:tcW w:w="2088" w:type="dxa"/>
          </w:tcPr>
          <w:p w:rsidR="00A9580F" w:rsidRDefault="00A9580F" w:rsidP="00AC6BCC">
            <w:r>
              <w:t>Use case Name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sách vào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Brief description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sách vào mục My books, khi thêm có thể chia sách làm 3 loại (đã đọc, đang đọc, sẽ đọc)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Actors</w:t>
            </w:r>
          </w:p>
        </w:tc>
        <w:tc>
          <w:tcPr>
            <w:tcW w:w="7488" w:type="dxa"/>
          </w:tcPr>
          <w:p w:rsidR="00A9580F" w:rsidRDefault="00A9580F" w:rsidP="00AC6BCC">
            <w:r>
              <w:t>Thành viên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Basic Flow</w:t>
            </w:r>
          </w:p>
        </w:tc>
        <w:tc>
          <w:tcPr>
            <w:tcW w:w="7488" w:type="dxa"/>
          </w:tcPr>
          <w:p w:rsidR="00A9580F" w:rsidRDefault="00A9580F" w:rsidP="00A9580F">
            <w:pPr>
              <w:pStyle w:val="ListParagraph"/>
              <w:numPr>
                <w:ilvl w:val="0"/>
                <w:numId w:val="29"/>
              </w:numPr>
              <w:tabs>
                <w:tab w:val="left" w:pos="319"/>
              </w:tabs>
              <w:spacing w:after="0" w:line="240" w:lineRule="auto"/>
              <w:ind w:left="36" w:firstLine="0"/>
            </w:pPr>
            <w:r>
              <w:t>Chọn sách cần thêm</w:t>
            </w:r>
          </w:p>
          <w:p w:rsidR="00A9580F" w:rsidRPr="00F02F9F" w:rsidRDefault="00A9580F" w:rsidP="00A9580F">
            <w:pPr>
              <w:pStyle w:val="ListParagraph"/>
              <w:numPr>
                <w:ilvl w:val="0"/>
                <w:numId w:val="29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Bấm nút Want to read để thêm vào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Alternative Flows</w:t>
            </w:r>
          </w:p>
        </w:tc>
        <w:tc>
          <w:tcPr>
            <w:tcW w:w="7488" w:type="dxa"/>
          </w:tcPr>
          <w:p w:rsidR="00A9580F" w:rsidRDefault="00A9580F" w:rsidP="00AC6BCC"/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Pre-conditions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Đã đăng nhập thành công</w:t>
            </w:r>
          </w:p>
          <w:p w:rsidR="00A9580F" w:rsidRDefault="00A9580F" w:rsidP="00AC6BCC">
            <w:r>
              <w:t>Tìm được sách muốn thêm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Post-conditions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được sách vào My books</w:t>
            </w:r>
          </w:p>
        </w:tc>
      </w:tr>
    </w:tbl>
    <w:p w:rsidR="00496A9A" w:rsidRDefault="00496A9A" w:rsidP="00496A9A">
      <w:pPr>
        <w:rPr>
          <w:rFonts w:ascii="Arial" w:hAnsi="Arial" w:cs="Arial"/>
        </w:rPr>
      </w:pPr>
    </w:p>
    <w:p w:rsidR="00A9580F" w:rsidRPr="00A9580F" w:rsidRDefault="00A9580F" w:rsidP="00A9580F">
      <w:pPr>
        <w:pStyle w:val="Heading2"/>
      </w:pPr>
      <w:bookmarkStart w:id="7" w:name="_Toc477889971"/>
      <w:r>
        <w:t>Use-case: Phân loại sách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Tr="00AC6BCC">
        <w:tc>
          <w:tcPr>
            <w:tcW w:w="2088" w:type="dxa"/>
          </w:tcPr>
          <w:p w:rsidR="00A9580F" w:rsidRDefault="00A9580F" w:rsidP="00AC6BCC">
            <w:r>
              <w:t>Use case Name</w:t>
            </w:r>
          </w:p>
        </w:tc>
        <w:tc>
          <w:tcPr>
            <w:tcW w:w="7488" w:type="dxa"/>
          </w:tcPr>
          <w:p w:rsidR="00A9580F" w:rsidRDefault="00A9580F" w:rsidP="00AC6BCC">
            <w:r>
              <w:t>Phân loại sách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Brief description</w:t>
            </w:r>
          </w:p>
        </w:tc>
        <w:tc>
          <w:tcPr>
            <w:tcW w:w="7488" w:type="dxa"/>
          </w:tcPr>
          <w:p w:rsidR="00A9580F" w:rsidRDefault="007B7356" w:rsidP="00AC6BCC">
            <w:r>
              <w:t>Phân loại sách thành 3 loạ</w:t>
            </w:r>
            <w:r w:rsidR="00021042">
              <w:t>i (Đ</w:t>
            </w:r>
            <w:r>
              <w:t>ã đọ</w:t>
            </w:r>
            <w:r w:rsidR="00021042">
              <w:t>c, Đ</w:t>
            </w:r>
            <w:r>
              <w:t>ang đọ</w:t>
            </w:r>
            <w:r w:rsidR="00021042">
              <w:t>c, S</w:t>
            </w:r>
            <w:r>
              <w:t>ẽ đọc) đồng thời tự động thêm vào My books nếu sách đó chưa có trong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Actors</w:t>
            </w:r>
          </w:p>
        </w:tc>
        <w:tc>
          <w:tcPr>
            <w:tcW w:w="7488" w:type="dxa"/>
          </w:tcPr>
          <w:p w:rsidR="00A9580F" w:rsidRDefault="00A9580F" w:rsidP="00AC6BCC">
            <w:r>
              <w:t>Thành viên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Basic Flow</w:t>
            </w:r>
          </w:p>
        </w:tc>
        <w:tc>
          <w:tcPr>
            <w:tcW w:w="7488" w:type="dxa"/>
          </w:tcPr>
          <w:p w:rsidR="00A9580F" w:rsidRDefault="00A9580F" w:rsidP="007B7356">
            <w:pPr>
              <w:pStyle w:val="ListParagraph"/>
              <w:numPr>
                <w:ilvl w:val="0"/>
                <w:numId w:val="30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 xml:space="preserve">Chọn sách cần </w:t>
            </w:r>
            <w:r w:rsidR="007B7356">
              <w:t>phân loại</w:t>
            </w:r>
          </w:p>
          <w:p w:rsidR="00A9580F" w:rsidRPr="00F02F9F" w:rsidRDefault="00A9580F" w:rsidP="007B7356">
            <w:pPr>
              <w:pStyle w:val="ListParagraph"/>
              <w:numPr>
                <w:ilvl w:val="0"/>
                <w:numId w:val="30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Bấm nút Want to read để </w:t>
            </w:r>
            <w:r w:rsidR="007B7356">
              <w:t>phân thành sách sẽ đọc</w:t>
            </w:r>
          </w:p>
        </w:tc>
      </w:tr>
      <w:tr w:rsidR="00021042" w:rsidTr="00AC6BCC">
        <w:tc>
          <w:tcPr>
            <w:tcW w:w="2088" w:type="dxa"/>
            <w:vMerge w:val="restart"/>
          </w:tcPr>
          <w:p w:rsidR="00021042" w:rsidRDefault="00021042" w:rsidP="00AC6BCC">
            <w:r>
              <w:t>Alternative Flows</w:t>
            </w:r>
          </w:p>
        </w:tc>
        <w:tc>
          <w:tcPr>
            <w:tcW w:w="7488" w:type="dxa"/>
          </w:tcPr>
          <w:p w:rsidR="00021042" w:rsidRDefault="00021042" w:rsidP="00021042">
            <w:pPr>
              <w:pStyle w:val="ListParagraph"/>
              <w:numPr>
                <w:ilvl w:val="0"/>
                <w:numId w:val="33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</w:pPr>
            <w:r>
              <w:t>Chọn sách cần phân loại</w:t>
            </w:r>
          </w:p>
          <w:p w:rsidR="00021042" w:rsidRPr="00021042" w:rsidRDefault="00021042" w:rsidP="00021042">
            <w:pPr>
              <w:pStyle w:val="ListParagraph"/>
              <w:numPr>
                <w:ilvl w:val="0"/>
                <w:numId w:val="33"/>
              </w:numPr>
              <w:tabs>
                <w:tab w:val="left" w:pos="325"/>
                <w:tab w:val="left" w:pos="601"/>
              </w:tabs>
              <w:ind w:left="34" w:firstLine="0"/>
            </w:pPr>
            <w:r w:rsidRPr="00021042">
              <w:t xml:space="preserve">Bấm nút </w:t>
            </w:r>
            <w:r>
              <w:t>Read</w:t>
            </w:r>
            <w:r w:rsidRPr="00021042">
              <w:t xml:space="preserve"> để </w:t>
            </w:r>
            <w:r>
              <w:t>phân thành sách đã</w:t>
            </w:r>
            <w:r w:rsidRPr="00021042">
              <w:t xml:space="preserve"> đọc</w:t>
            </w:r>
          </w:p>
        </w:tc>
      </w:tr>
      <w:tr w:rsidR="00021042" w:rsidTr="00AC6BCC">
        <w:tc>
          <w:tcPr>
            <w:tcW w:w="2088" w:type="dxa"/>
            <w:vMerge/>
          </w:tcPr>
          <w:p w:rsidR="00021042" w:rsidRDefault="00021042" w:rsidP="00AC6BCC"/>
        </w:tc>
        <w:tc>
          <w:tcPr>
            <w:tcW w:w="7488" w:type="dxa"/>
          </w:tcPr>
          <w:p w:rsidR="00021042" w:rsidRDefault="00021042" w:rsidP="00021042">
            <w:pPr>
              <w:pStyle w:val="ListParagraph"/>
              <w:numPr>
                <w:ilvl w:val="0"/>
                <w:numId w:val="34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</w:pPr>
            <w:r>
              <w:t>Chọn sách cần phân loại</w:t>
            </w:r>
          </w:p>
          <w:p w:rsidR="00021042" w:rsidRDefault="00021042" w:rsidP="00021042">
            <w:pPr>
              <w:pStyle w:val="ListParagraph"/>
              <w:numPr>
                <w:ilvl w:val="0"/>
                <w:numId w:val="34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</w:pPr>
            <w:r>
              <w:t>Bấm nút Readinh để phân thành sách đang đọc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Pre-conditions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Đã đăng nhập thành công</w:t>
            </w:r>
          </w:p>
          <w:p w:rsidR="00A9580F" w:rsidRDefault="00A9580F" w:rsidP="00AC6BCC">
            <w:r>
              <w:t xml:space="preserve">Tìm được sách muốn </w:t>
            </w:r>
            <w:r w:rsidR="007B7356">
              <w:t>phân loại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Post-conditions</w:t>
            </w:r>
          </w:p>
        </w:tc>
        <w:tc>
          <w:tcPr>
            <w:tcW w:w="7488" w:type="dxa"/>
          </w:tcPr>
          <w:p w:rsidR="00A9580F" w:rsidRDefault="007B7356" w:rsidP="00AC6BCC">
            <w:r>
              <w:t>Sách được phân loại</w:t>
            </w:r>
          </w:p>
        </w:tc>
      </w:tr>
    </w:tbl>
    <w:p w:rsidR="00A9580F" w:rsidRDefault="00A9580F" w:rsidP="00496A9A">
      <w:pPr>
        <w:rPr>
          <w:rFonts w:ascii="Arial" w:hAnsi="Arial" w:cs="Arial"/>
        </w:rPr>
      </w:pPr>
    </w:p>
    <w:p w:rsidR="007B7356" w:rsidRPr="00A9580F" w:rsidRDefault="007B7356" w:rsidP="007B7356">
      <w:pPr>
        <w:pStyle w:val="Heading2"/>
      </w:pPr>
      <w:bookmarkStart w:id="8" w:name="_Toc477889972"/>
      <w:r>
        <w:lastRenderedPageBreak/>
        <w:t>Use-case: Xem chi tiết sách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Tr="00AC6BCC">
        <w:tc>
          <w:tcPr>
            <w:tcW w:w="2088" w:type="dxa"/>
          </w:tcPr>
          <w:p w:rsidR="007B7356" w:rsidRDefault="007B7356" w:rsidP="00AC6BCC">
            <w:r>
              <w:t>Use case Name</w:t>
            </w:r>
          </w:p>
        </w:tc>
        <w:tc>
          <w:tcPr>
            <w:tcW w:w="7488" w:type="dxa"/>
          </w:tcPr>
          <w:p w:rsidR="007B7356" w:rsidRDefault="007B7356" w:rsidP="00AC6BCC">
            <w:r>
              <w:t>Xem chi tiết sách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Brief description</w:t>
            </w:r>
          </w:p>
        </w:tc>
        <w:tc>
          <w:tcPr>
            <w:tcW w:w="7488" w:type="dxa"/>
          </w:tcPr>
          <w:p w:rsidR="007B7356" w:rsidRDefault="007B7356" w:rsidP="00AC6BCC">
            <w:r>
              <w:t>Xem các thông tin chi tiết của sách (tên, ảnh bìa, mô tả, bình luận, số sao)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Actors</w:t>
            </w:r>
          </w:p>
        </w:tc>
        <w:tc>
          <w:tcPr>
            <w:tcW w:w="7488" w:type="dxa"/>
          </w:tcPr>
          <w:p w:rsidR="007B7356" w:rsidRDefault="007B7356" w:rsidP="00AC6BCC">
            <w:r>
              <w:t>Thành viên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Basic Flow</w:t>
            </w:r>
          </w:p>
        </w:tc>
        <w:tc>
          <w:tcPr>
            <w:tcW w:w="7488" w:type="dxa"/>
          </w:tcPr>
          <w:p w:rsidR="007B7356" w:rsidRPr="00F02F9F" w:rsidRDefault="007B7356" w:rsidP="007B7356">
            <w:pPr>
              <w:tabs>
                <w:tab w:val="left" w:pos="326"/>
              </w:tabs>
              <w:spacing w:line="240" w:lineRule="auto"/>
            </w:pPr>
            <w:r>
              <w:t>Bấm vào tên sách cần xem thông tin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Alternative Flows</w:t>
            </w:r>
          </w:p>
        </w:tc>
        <w:tc>
          <w:tcPr>
            <w:tcW w:w="7488" w:type="dxa"/>
          </w:tcPr>
          <w:p w:rsidR="007B7356" w:rsidRDefault="00021042" w:rsidP="00AC6BCC">
            <w:r>
              <w:t>Bấm vào ảnh bìa của sách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Pre-conditions</w:t>
            </w:r>
          </w:p>
        </w:tc>
        <w:tc>
          <w:tcPr>
            <w:tcW w:w="7488" w:type="dxa"/>
          </w:tcPr>
          <w:p w:rsidR="007B7356" w:rsidRDefault="007B7356" w:rsidP="00AC6BCC">
            <w:r>
              <w:t>Đã đăng nhập thành công</w:t>
            </w:r>
          </w:p>
          <w:p w:rsidR="007B7356" w:rsidRDefault="007B7356" w:rsidP="00AC6BCC">
            <w:r>
              <w:t>Tìm được sách muốn xem thông tin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Post-conditions</w:t>
            </w:r>
          </w:p>
        </w:tc>
        <w:tc>
          <w:tcPr>
            <w:tcW w:w="7488" w:type="dxa"/>
          </w:tcPr>
          <w:p w:rsidR="007B7356" w:rsidRDefault="007B7356" w:rsidP="00AC6BCC">
            <w:r>
              <w:t>Xuất hiện thông tin của sách cần xem</w:t>
            </w:r>
          </w:p>
        </w:tc>
      </w:tr>
    </w:tbl>
    <w:p w:rsidR="007B7356" w:rsidRDefault="007B7356" w:rsidP="00496A9A">
      <w:pPr>
        <w:rPr>
          <w:rFonts w:ascii="Arial" w:hAnsi="Arial" w:cs="Arial"/>
        </w:rPr>
      </w:pPr>
    </w:p>
    <w:p w:rsidR="007B7356" w:rsidRPr="00A9580F" w:rsidRDefault="007B7356" w:rsidP="007B7356">
      <w:pPr>
        <w:pStyle w:val="Heading2"/>
      </w:pPr>
      <w:bookmarkStart w:id="9" w:name="_Toc477889973"/>
      <w:r>
        <w:t>Use-case: Tạo chủ đề thảo luận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Tr="00AC6BCC">
        <w:tc>
          <w:tcPr>
            <w:tcW w:w="2088" w:type="dxa"/>
          </w:tcPr>
          <w:p w:rsidR="007B7356" w:rsidRDefault="007B7356" w:rsidP="00AC6BCC">
            <w:r>
              <w:t>Use case Name</w:t>
            </w:r>
          </w:p>
        </w:tc>
        <w:tc>
          <w:tcPr>
            <w:tcW w:w="7488" w:type="dxa"/>
          </w:tcPr>
          <w:p w:rsidR="007B7356" w:rsidRDefault="007B7356" w:rsidP="00AC6BCC">
            <w:r>
              <w:t>Tạo chủ đề thảo luận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Brief description</w:t>
            </w:r>
          </w:p>
        </w:tc>
        <w:tc>
          <w:tcPr>
            <w:tcW w:w="7488" w:type="dxa"/>
          </w:tcPr>
          <w:p w:rsidR="007B7356" w:rsidRDefault="007B7356" w:rsidP="00AC6BCC">
            <w:r>
              <w:t>Tạo 1 chủ đề để cùng mọi người thảo luận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Actors</w:t>
            </w:r>
          </w:p>
        </w:tc>
        <w:tc>
          <w:tcPr>
            <w:tcW w:w="7488" w:type="dxa"/>
          </w:tcPr>
          <w:p w:rsidR="007B7356" w:rsidRDefault="007B7356" w:rsidP="00AC6BCC">
            <w:r>
              <w:t>Thành viên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Basic Flow</w:t>
            </w:r>
          </w:p>
        </w:tc>
        <w:tc>
          <w:tcPr>
            <w:tcW w:w="7488" w:type="dxa"/>
          </w:tcPr>
          <w:p w:rsidR="007B7356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Rê chuột đến nút Community</w:t>
            </w:r>
          </w:p>
          <w:p w:rsidR="007B7356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Chọn Discussions</w:t>
            </w:r>
          </w:p>
          <w:p w:rsidR="00461033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Bấm Create new topic</w:t>
            </w:r>
          </w:p>
          <w:p w:rsidR="00461033" w:rsidRPr="00F02F9F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Nhập tên topic, nội dung đầu tiên của topic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Alternative Flows</w:t>
            </w:r>
          </w:p>
        </w:tc>
        <w:tc>
          <w:tcPr>
            <w:tcW w:w="7488" w:type="dxa"/>
          </w:tcPr>
          <w:p w:rsidR="007B7356" w:rsidRDefault="007B7356" w:rsidP="00AC6BCC"/>
        </w:tc>
      </w:tr>
      <w:tr w:rsidR="007B7356" w:rsidTr="00396CD0">
        <w:trPr>
          <w:trHeight w:val="145"/>
        </w:trPr>
        <w:tc>
          <w:tcPr>
            <w:tcW w:w="2088" w:type="dxa"/>
          </w:tcPr>
          <w:p w:rsidR="007B7356" w:rsidRDefault="007B7356" w:rsidP="00AC6BCC">
            <w:r>
              <w:t>Pre-conditions</w:t>
            </w:r>
          </w:p>
        </w:tc>
        <w:tc>
          <w:tcPr>
            <w:tcW w:w="7488" w:type="dxa"/>
          </w:tcPr>
          <w:p w:rsidR="007B7356" w:rsidRDefault="007B7356" w:rsidP="00461033">
            <w:r>
              <w:t>Đã đăng nhập thành công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Post-conditions</w:t>
            </w:r>
          </w:p>
        </w:tc>
        <w:tc>
          <w:tcPr>
            <w:tcW w:w="7488" w:type="dxa"/>
          </w:tcPr>
          <w:p w:rsidR="007B7356" w:rsidRDefault="00461033" w:rsidP="00AC6BCC">
            <w:r>
              <w:t>Tạo topic thành công</w:t>
            </w:r>
          </w:p>
        </w:tc>
      </w:tr>
    </w:tbl>
    <w:p w:rsidR="007B7356" w:rsidRDefault="007B7356" w:rsidP="00496A9A">
      <w:pPr>
        <w:rPr>
          <w:rFonts w:ascii="Arial" w:hAnsi="Arial" w:cs="Arial"/>
        </w:rPr>
      </w:pPr>
    </w:p>
    <w:p w:rsidR="00CB5D55" w:rsidRDefault="000E4EE2" w:rsidP="00CB5D55">
      <w:pPr>
        <w:pStyle w:val="Heading1"/>
      </w:pPr>
      <w:r>
        <w:t>User analysis</w:t>
      </w:r>
      <w:r w:rsidR="00CB5D55">
        <w:t>:</w:t>
      </w:r>
    </w:p>
    <w:p w:rsidR="000E4D31" w:rsidRDefault="000E4D31" w:rsidP="000E4D31">
      <w:pPr>
        <w:rPr>
          <w:sz w:val="24"/>
          <w:szCs w:val="24"/>
        </w:rPr>
      </w:pPr>
    </w:p>
    <w:p w:rsidR="000E4D31" w:rsidRPr="000E4D31" w:rsidRDefault="000E4D31" w:rsidP="000E4D31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Kỹ thuật: phỏng vấn (semi – structure)</w:t>
      </w:r>
    </w:p>
    <w:p w:rsidR="000E4D31" w:rsidRPr="000E4D31" w:rsidRDefault="000E4D31" w:rsidP="000E4D31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thực hiện phỏng vấn: Nguyễn Hoài Anh.</w:t>
      </w:r>
    </w:p>
    <w:p w:rsidR="000E4D31" w:rsidRPr="000E4D31" w:rsidRDefault="000E4D31" w:rsidP="000E4D31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 phỏng vấn: 30 phút/1 người. </w:t>
      </w:r>
    </w:p>
    <w:p w:rsidR="000E4D31" w:rsidRDefault="000E4D31" w:rsidP="000E4D31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Đối tượng phỏng vấn: người trong độ tuổi từ 12 đến 50 tuổ</w:t>
      </w:r>
      <w:r w:rsidR="007E1C92">
        <w:rPr>
          <w:sz w:val="24"/>
          <w:szCs w:val="24"/>
        </w:rPr>
        <w:t>i (đã phỏng vấn 2 đối tượng)</w:t>
      </w:r>
    </w:p>
    <w:p w:rsidR="000E4D31" w:rsidRDefault="000E4D31" w:rsidP="000E4D31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Áp dụng phương pháp: </w:t>
      </w:r>
      <w:r w:rsidR="007E1C92">
        <w:rPr>
          <w:sz w:val="24"/>
          <w:szCs w:val="24"/>
        </w:rPr>
        <w:t>semi-structured.</w:t>
      </w:r>
    </w:p>
    <w:p w:rsidR="007E1C92" w:rsidRDefault="007E1C92" w:rsidP="000E4D31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Thông tin thu thập đươc: </w:t>
      </w:r>
    </w:p>
    <w:p w:rsidR="007E1C92" w:rsidRDefault="007E1C92" w:rsidP="007E1C9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Chủ đề sách được quan tâm nhiều nhất.</w:t>
      </w:r>
    </w:p>
    <w:p w:rsidR="007E1C92" w:rsidRDefault="007E1C92" w:rsidP="007E1C9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Chủ đề sách thường tìm qua các diễn đàn. </w:t>
      </w:r>
    </w:p>
    <w:p w:rsidR="007E1C92" w:rsidRDefault="007E1C92" w:rsidP="007E1C9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Cách lựa chọn một quyển sách để đọc.</w:t>
      </w:r>
    </w:p>
    <w:p w:rsidR="007E1C92" w:rsidRDefault="007E1C92" w:rsidP="007E1C9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Cách thường dùng để đánh giá một quyển sách của người dùng.</w:t>
      </w:r>
    </w:p>
    <w:p w:rsidR="007E1C92" w:rsidRDefault="007E1C92" w:rsidP="007E1C9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Các kênh tìm sách và tác giả thường sử dụng.</w:t>
      </w:r>
    </w:p>
    <w:p w:rsidR="007E1C92" w:rsidRDefault="007E1C92" w:rsidP="007E1C9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Các kênh cùng nhau thảo luận về các chủ đề về sách. </w:t>
      </w:r>
    </w:p>
    <w:p w:rsidR="007E1C92" w:rsidRDefault="007E1C92" w:rsidP="007E1C9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Chất lượng của một quyển sách có được phản ánh đúng qua đánh giá sách của người dùng trên mạng hay không. </w:t>
      </w:r>
    </w:p>
    <w:p w:rsidR="007E1C92" w:rsidRDefault="007E1C92" w:rsidP="007E1C92">
      <w:pPr>
        <w:pStyle w:val="ListParagraph"/>
        <w:rPr>
          <w:sz w:val="24"/>
          <w:szCs w:val="24"/>
        </w:rPr>
      </w:pPr>
    </w:p>
    <w:p w:rsidR="007E1C92" w:rsidRDefault="007E1C92" w:rsidP="007E1C92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Kỹ thuật: tìm tài liệu.</w:t>
      </w:r>
    </w:p>
    <w:p w:rsidR="00134BB0" w:rsidRDefault="0058219A" w:rsidP="00134BB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Thông tin tìm hiểu: tìm hiểu về các trang web có đã hình thanh trên thị trường.</w:t>
      </w:r>
    </w:p>
    <w:p w:rsidR="0058219A" w:rsidRDefault="0058219A" w:rsidP="0058219A">
      <w:pPr>
        <w:pStyle w:val="ListParagraph"/>
        <w:rPr>
          <w:sz w:val="24"/>
          <w:szCs w:val="24"/>
        </w:rPr>
      </w:pPr>
    </w:p>
    <w:p w:rsidR="00CB5D55" w:rsidRPr="000E4D31" w:rsidRDefault="00CB5D55" w:rsidP="00CB5D55">
      <w:pPr>
        <w:rPr>
          <w:sz w:val="24"/>
          <w:szCs w:val="24"/>
        </w:rPr>
      </w:pPr>
    </w:p>
    <w:sectPr w:rsidR="00CB5D55" w:rsidRPr="000E4D31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0AE" w:rsidRDefault="003450AE">
      <w:pPr>
        <w:spacing w:line="240" w:lineRule="auto"/>
      </w:pPr>
      <w:r>
        <w:separator/>
      </w:r>
    </w:p>
  </w:endnote>
  <w:endnote w:type="continuationSeparator" w:id="0">
    <w:p w:rsidR="003450AE" w:rsidRDefault="00345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396B71">
          <w:pPr>
            <w:jc w:val="center"/>
          </w:pPr>
          <w:r>
            <w:rPr>
              <w:lang w:val="vi-VN"/>
            </w:rPr>
            <w:t>CIC – Creative Is Core</w:t>
          </w:r>
          <w:r w:rsidR="00C60255">
            <w:fldChar w:fldCharType="begin"/>
          </w:r>
          <w:r w:rsidR="00C60255">
            <w:instrText xml:space="preserve"> DOCPROPERTY "Company"  \* MERGEFORMAT </w:instrText>
          </w:r>
          <w:r w:rsidR="00C60255">
            <w:fldChar w:fldCharType="end"/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C51B1B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9792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0AE" w:rsidRDefault="003450AE">
      <w:pPr>
        <w:spacing w:line="240" w:lineRule="auto"/>
      </w:pPr>
      <w:r>
        <w:separator/>
      </w:r>
    </w:p>
  </w:footnote>
  <w:footnote w:type="continuationSeparator" w:id="0">
    <w:p w:rsidR="003450AE" w:rsidRDefault="003450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FC7F6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9C307A" w:rsidRDefault="003450AE" w:rsidP="00FC7F6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 xml:space="preserve">Use-Case Specification: </w:t>
          </w:r>
          <w:r w:rsidR="00FC7F6D">
            <w:rPr>
              <w:lang w:val="vi-VN"/>
            </w:rPr>
            <w:t>Mô tả tình huống sử dụng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FC7F6D">
            <w:rPr>
              <w:lang w:val="vi-VN"/>
            </w:rPr>
            <w:t>10/3/2017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F12DCE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8B559D"/>
    <w:multiLevelType w:val="hybridMultilevel"/>
    <w:tmpl w:val="24401DB2"/>
    <w:lvl w:ilvl="0" w:tplc="12C426E2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3" w:hanging="360"/>
      </w:pPr>
    </w:lvl>
    <w:lvl w:ilvl="2" w:tplc="0809001B" w:tentative="1">
      <w:start w:val="1"/>
      <w:numFmt w:val="lowerRoman"/>
      <w:lvlText w:val="%3."/>
      <w:lvlJc w:val="right"/>
      <w:pPr>
        <w:ind w:left="1843" w:hanging="180"/>
      </w:pPr>
    </w:lvl>
    <w:lvl w:ilvl="3" w:tplc="0809000F" w:tentative="1">
      <w:start w:val="1"/>
      <w:numFmt w:val="decimal"/>
      <w:lvlText w:val="%4."/>
      <w:lvlJc w:val="left"/>
      <w:pPr>
        <w:ind w:left="2563" w:hanging="360"/>
      </w:pPr>
    </w:lvl>
    <w:lvl w:ilvl="4" w:tplc="08090019" w:tentative="1">
      <w:start w:val="1"/>
      <w:numFmt w:val="lowerLetter"/>
      <w:lvlText w:val="%5."/>
      <w:lvlJc w:val="left"/>
      <w:pPr>
        <w:ind w:left="3283" w:hanging="360"/>
      </w:pPr>
    </w:lvl>
    <w:lvl w:ilvl="5" w:tplc="0809001B" w:tentative="1">
      <w:start w:val="1"/>
      <w:numFmt w:val="lowerRoman"/>
      <w:lvlText w:val="%6."/>
      <w:lvlJc w:val="right"/>
      <w:pPr>
        <w:ind w:left="4003" w:hanging="180"/>
      </w:pPr>
    </w:lvl>
    <w:lvl w:ilvl="6" w:tplc="0809000F" w:tentative="1">
      <w:start w:val="1"/>
      <w:numFmt w:val="decimal"/>
      <w:lvlText w:val="%7."/>
      <w:lvlJc w:val="left"/>
      <w:pPr>
        <w:ind w:left="4723" w:hanging="360"/>
      </w:pPr>
    </w:lvl>
    <w:lvl w:ilvl="7" w:tplc="08090019" w:tentative="1">
      <w:start w:val="1"/>
      <w:numFmt w:val="lowerLetter"/>
      <w:lvlText w:val="%8."/>
      <w:lvlJc w:val="left"/>
      <w:pPr>
        <w:ind w:left="5443" w:hanging="360"/>
      </w:pPr>
    </w:lvl>
    <w:lvl w:ilvl="8" w:tplc="08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6E78A5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D95539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7013EDB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8A32AD2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87FFE"/>
    <w:multiLevelType w:val="hybridMultilevel"/>
    <w:tmpl w:val="0026FFD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BAF5519"/>
    <w:multiLevelType w:val="hybridMultilevel"/>
    <w:tmpl w:val="07663CB6"/>
    <w:lvl w:ilvl="0" w:tplc="2D403F9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382B0C"/>
    <w:multiLevelType w:val="hybridMultilevel"/>
    <w:tmpl w:val="62F60468"/>
    <w:lvl w:ilvl="0" w:tplc="EF5A1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2"/>
  </w:num>
  <w:num w:numId="13">
    <w:abstractNumId w:val="31"/>
  </w:num>
  <w:num w:numId="14">
    <w:abstractNumId w:val="11"/>
  </w:num>
  <w:num w:numId="15">
    <w:abstractNumId w:val="5"/>
  </w:num>
  <w:num w:numId="16">
    <w:abstractNumId w:val="29"/>
  </w:num>
  <w:num w:numId="17">
    <w:abstractNumId w:val="20"/>
  </w:num>
  <w:num w:numId="18">
    <w:abstractNumId w:val="8"/>
  </w:num>
  <w:num w:numId="19">
    <w:abstractNumId w:val="17"/>
  </w:num>
  <w:num w:numId="20">
    <w:abstractNumId w:val="10"/>
  </w:num>
  <w:num w:numId="21">
    <w:abstractNumId w:val="28"/>
  </w:num>
  <w:num w:numId="22">
    <w:abstractNumId w:val="24"/>
  </w:num>
  <w:num w:numId="23">
    <w:abstractNumId w:val="7"/>
  </w:num>
  <w:num w:numId="24">
    <w:abstractNumId w:val="6"/>
  </w:num>
  <w:num w:numId="25">
    <w:abstractNumId w:val="14"/>
  </w:num>
  <w:num w:numId="26">
    <w:abstractNumId w:val="26"/>
  </w:num>
  <w:num w:numId="27">
    <w:abstractNumId w:val="23"/>
  </w:num>
  <w:num w:numId="28">
    <w:abstractNumId w:val="33"/>
  </w:num>
  <w:num w:numId="29">
    <w:abstractNumId w:val="18"/>
  </w:num>
  <w:num w:numId="30">
    <w:abstractNumId w:val="16"/>
  </w:num>
  <w:num w:numId="31">
    <w:abstractNumId w:val="9"/>
  </w:num>
  <w:num w:numId="32">
    <w:abstractNumId w:val="4"/>
  </w:num>
  <w:num w:numId="33">
    <w:abstractNumId w:val="19"/>
  </w:num>
  <w:num w:numId="34">
    <w:abstractNumId w:val="30"/>
  </w:num>
  <w:num w:numId="35">
    <w:abstractNumId w:val="2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1042"/>
    <w:rsid w:val="000266C1"/>
    <w:rsid w:val="000379FC"/>
    <w:rsid w:val="0005448B"/>
    <w:rsid w:val="0006638F"/>
    <w:rsid w:val="000A0E7B"/>
    <w:rsid w:val="000A4D5C"/>
    <w:rsid w:val="000C0AE6"/>
    <w:rsid w:val="000C5EAE"/>
    <w:rsid w:val="000C7E2A"/>
    <w:rsid w:val="000D02B5"/>
    <w:rsid w:val="000E4D31"/>
    <w:rsid w:val="000E4EE2"/>
    <w:rsid w:val="000F6A6F"/>
    <w:rsid w:val="00134BB0"/>
    <w:rsid w:val="0014579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5F3B"/>
    <w:rsid w:val="002C788A"/>
    <w:rsid w:val="002C7CB2"/>
    <w:rsid w:val="00303B75"/>
    <w:rsid w:val="00310A8D"/>
    <w:rsid w:val="003450AE"/>
    <w:rsid w:val="00366692"/>
    <w:rsid w:val="003912F0"/>
    <w:rsid w:val="00396B71"/>
    <w:rsid w:val="00396CD0"/>
    <w:rsid w:val="003A75AC"/>
    <w:rsid w:val="003B55A1"/>
    <w:rsid w:val="003D081E"/>
    <w:rsid w:val="003F741E"/>
    <w:rsid w:val="004078A2"/>
    <w:rsid w:val="00407F7E"/>
    <w:rsid w:val="0041056D"/>
    <w:rsid w:val="00461033"/>
    <w:rsid w:val="00496A9A"/>
    <w:rsid w:val="004A46CA"/>
    <w:rsid w:val="004B144A"/>
    <w:rsid w:val="004D146C"/>
    <w:rsid w:val="004D14DB"/>
    <w:rsid w:val="004E3DCC"/>
    <w:rsid w:val="004F051D"/>
    <w:rsid w:val="00512D5C"/>
    <w:rsid w:val="00512FAF"/>
    <w:rsid w:val="0053350C"/>
    <w:rsid w:val="00581F60"/>
    <w:rsid w:val="0058219A"/>
    <w:rsid w:val="005835BF"/>
    <w:rsid w:val="00591379"/>
    <w:rsid w:val="005B2D99"/>
    <w:rsid w:val="005B6CA7"/>
    <w:rsid w:val="0060650E"/>
    <w:rsid w:val="00621BED"/>
    <w:rsid w:val="00630073"/>
    <w:rsid w:val="00661C90"/>
    <w:rsid w:val="00675C32"/>
    <w:rsid w:val="006A3E10"/>
    <w:rsid w:val="006D0A9A"/>
    <w:rsid w:val="006D7FD8"/>
    <w:rsid w:val="006E1270"/>
    <w:rsid w:val="00705E25"/>
    <w:rsid w:val="007201F3"/>
    <w:rsid w:val="00722628"/>
    <w:rsid w:val="00727D12"/>
    <w:rsid w:val="00735E6A"/>
    <w:rsid w:val="0079293A"/>
    <w:rsid w:val="007B7356"/>
    <w:rsid w:val="007C150D"/>
    <w:rsid w:val="007E1C92"/>
    <w:rsid w:val="00804E89"/>
    <w:rsid w:val="00810936"/>
    <w:rsid w:val="00876F9C"/>
    <w:rsid w:val="008A070A"/>
    <w:rsid w:val="008A0730"/>
    <w:rsid w:val="008A7F64"/>
    <w:rsid w:val="008C235D"/>
    <w:rsid w:val="008F46BE"/>
    <w:rsid w:val="00930E23"/>
    <w:rsid w:val="00940DD2"/>
    <w:rsid w:val="00941ADF"/>
    <w:rsid w:val="00944EC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F7300"/>
    <w:rsid w:val="00B017E2"/>
    <w:rsid w:val="00B27476"/>
    <w:rsid w:val="00B305DC"/>
    <w:rsid w:val="00B50DB6"/>
    <w:rsid w:val="00B808A1"/>
    <w:rsid w:val="00B84F54"/>
    <w:rsid w:val="00BA460E"/>
    <w:rsid w:val="00BC74EB"/>
    <w:rsid w:val="00BF2D2B"/>
    <w:rsid w:val="00BF554F"/>
    <w:rsid w:val="00C14063"/>
    <w:rsid w:val="00C51B1B"/>
    <w:rsid w:val="00C55CA7"/>
    <w:rsid w:val="00C60255"/>
    <w:rsid w:val="00C63672"/>
    <w:rsid w:val="00C71211"/>
    <w:rsid w:val="00C940E9"/>
    <w:rsid w:val="00C95372"/>
    <w:rsid w:val="00C975CC"/>
    <w:rsid w:val="00C9792C"/>
    <w:rsid w:val="00CB4719"/>
    <w:rsid w:val="00CB5D55"/>
    <w:rsid w:val="00CC1AB1"/>
    <w:rsid w:val="00CC554D"/>
    <w:rsid w:val="00CD4E74"/>
    <w:rsid w:val="00CE05C2"/>
    <w:rsid w:val="00CE34B6"/>
    <w:rsid w:val="00CF47BE"/>
    <w:rsid w:val="00D35282"/>
    <w:rsid w:val="00D4008C"/>
    <w:rsid w:val="00D81D3F"/>
    <w:rsid w:val="00D8281D"/>
    <w:rsid w:val="00D931B6"/>
    <w:rsid w:val="00D95CAB"/>
    <w:rsid w:val="00DC44DD"/>
    <w:rsid w:val="00DE2F23"/>
    <w:rsid w:val="00DF2ADC"/>
    <w:rsid w:val="00E03F5B"/>
    <w:rsid w:val="00E06BE7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0FC7F6D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51566F4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EB4A26-3B87-454F-8E06-BAE4B391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393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169</cp:revision>
  <cp:lastPrinted>1900-12-31T17:00:00Z</cp:lastPrinted>
  <dcterms:created xsi:type="dcterms:W3CDTF">2015-04-06T09:23:00Z</dcterms:created>
  <dcterms:modified xsi:type="dcterms:W3CDTF">2017-03-22T03:17:00Z</dcterms:modified>
</cp:coreProperties>
</file>