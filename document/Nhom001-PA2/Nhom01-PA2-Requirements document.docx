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D81D3F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872DCC">
        <w:rPr>
          <w:rFonts w:ascii="Times New Roman" w:hAnsi="Times New Roman"/>
          <w:sz w:val="44"/>
          <w:szCs w:val="44"/>
        </w:rPr>
        <w:t>Requirements Document</w:t>
      </w:r>
    </w:p>
    <w:p w:rsidR="009C307A" w:rsidRPr="00872DCC" w:rsidRDefault="009C307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</w:p>
    <w:p w:rsidR="009C307A" w:rsidRPr="00872DCC" w:rsidRDefault="006D7FD8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872DCC">
        <w:rPr>
          <w:rFonts w:ascii="Times New Roman" w:hAnsi="Times New Roman"/>
          <w:sz w:val="44"/>
          <w:szCs w:val="44"/>
        </w:rPr>
        <w:t>Version 1.1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872DCC" w:rsidRDefault="00630073">
      <w:pPr>
        <w:pStyle w:val="Title"/>
        <w:rPr>
          <w:rFonts w:ascii="Times New Roman" w:hAnsi="Times New Roman"/>
          <w:sz w:val="24"/>
          <w:szCs w:val="24"/>
        </w:rPr>
      </w:pPr>
      <w:r w:rsidRPr="00872DCC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872DCC">
        <w:tc>
          <w:tcPr>
            <w:tcW w:w="230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Author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FC7F6D" w:rsidP="00FC7F6D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10</w:t>
            </w:r>
            <w:r w:rsidR="00630073" w:rsidRPr="00872DCC">
              <w:rPr>
                <w:sz w:val="24"/>
                <w:szCs w:val="24"/>
              </w:rPr>
              <w:t>/</w:t>
            </w:r>
            <w:r w:rsidRPr="00872DCC">
              <w:rPr>
                <w:sz w:val="24"/>
                <w:szCs w:val="24"/>
                <w:lang w:val="vi-VN"/>
              </w:rPr>
              <w:t>03</w:t>
            </w:r>
            <w:r w:rsidR="00630073" w:rsidRPr="00872DCC">
              <w:rPr>
                <w:sz w:val="24"/>
                <w:szCs w:val="24"/>
              </w:rPr>
              <w:t>/</w:t>
            </w:r>
            <w:r w:rsidRPr="00872DCC">
              <w:rPr>
                <w:sz w:val="24"/>
                <w:szCs w:val="24"/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Thực hiện mô tả usecase</w:t>
            </w:r>
          </w:p>
        </w:tc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Phan Bá Đạt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Thực hiện chỉnh sửa</w:t>
            </w:r>
          </w:p>
        </w:tc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Nguyễn Hoài Anh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20/03/2017</w:t>
            </w:r>
          </w:p>
        </w:tc>
        <w:tc>
          <w:tcPr>
            <w:tcW w:w="1152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 xml:space="preserve">Bổ sung </w:t>
            </w:r>
            <w:r w:rsidR="00BC74EB" w:rsidRPr="00872DCC">
              <w:rPr>
                <w:sz w:val="24"/>
                <w:szCs w:val="24"/>
              </w:rPr>
              <w:t xml:space="preserve">use case, </w:t>
            </w:r>
            <w:r w:rsidRPr="00872DCC">
              <w:rPr>
                <w:sz w:val="24"/>
                <w:szCs w:val="24"/>
              </w:rPr>
              <w:t>model, Alternative flows</w:t>
            </w:r>
          </w:p>
        </w:tc>
        <w:tc>
          <w:tcPr>
            <w:tcW w:w="230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Phan Bá Đạt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21/03/2017</w:t>
            </w:r>
          </w:p>
        </w:tc>
        <w:tc>
          <w:tcPr>
            <w:tcW w:w="1152" w:type="dxa"/>
          </w:tcPr>
          <w:p w:rsidR="009C307A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Bổ dung phần kỹ thuật phân tích người dùng</w:t>
            </w:r>
          </w:p>
        </w:tc>
        <w:tc>
          <w:tcPr>
            <w:tcW w:w="230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Bùi Văn Dương</w:t>
            </w:r>
          </w:p>
        </w:tc>
      </w:tr>
      <w:tr w:rsidR="00872DCC" w:rsidRPr="00872DCC">
        <w:tc>
          <w:tcPr>
            <w:tcW w:w="230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24/03/2017</w:t>
            </w:r>
          </w:p>
        </w:tc>
        <w:tc>
          <w:tcPr>
            <w:tcW w:w="1152" w:type="dxa"/>
          </w:tcPr>
          <w:p w:rsid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Bổ sung tần suất sử dụng, sơ đồ use case</w:t>
            </w:r>
          </w:p>
        </w:tc>
        <w:tc>
          <w:tcPr>
            <w:tcW w:w="230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Bá Đạt</w:t>
            </w: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872DCC" w:rsidRDefault="00630073">
      <w:pPr>
        <w:pStyle w:val="Title"/>
        <w:rPr>
          <w:rFonts w:ascii="Times New Roman" w:hAnsi="Times New Roman"/>
          <w:sz w:val="24"/>
          <w:szCs w:val="24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r w:rsidRPr="00872DCC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192A52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72DCC">
        <w:rPr>
          <w:sz w:val="24"/>
          <w:szCs w:val="24"/>
        </w:rPr>
        <w:fldChar w:fldCharType="begin"/>
      </w:r>
      <w:r w:rsidRPr="00872DCC">
        <w:rPr>
          <w:sz w:val="24"/>
          <w:szCs w:val="24"/>
        </w:rPr>
        <w:instrText xml:space="preserve"> TOC \o "1-3" </w:instrText>
      </w:r>
      <w:r w:rsidRPr="00872DCC">
        <w:rPr>
          <w:sz w:val="24"/>
          <w:szCs w:val="24"/>
        </w:rPr>
        <w:fldChar w:fldCharType="separate"/>
      </w:r>
      <w:r w:rsidR="00192A52" w:rsidRPr="0082767B">
        <w:rPr>
          <w:noProof/>
        </w:rPr>
        <w:t>1.</w:t>
      </w:r>
      <w:r w:rsidR="00192A52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192A52" w:rsidRPr="0082767B">
        <w:rPr>
          <w:noProof/>
        </w:rPr>
        <w:t>Use-case Model</w:t>
      </w:r>
      <w:r w:rsidR="00192A52">
        <w:rPr>
          <w:noProof/>
        </w:rPr>
        <w:tab/>
      </w:r>
      <w:r w:rsidR="00192A52">
        <w:rPr>
          <w:noProof/>
        </w:rPr>
        <w:fldChar w:fldCharType="begin"/>
      </w:r>
      <w:r w:rsidR="00192A52">
        <w:rPr>
          <w:noProof/>
        </w:rPr>
        <w:instrText xml:space="preserve"> PAGEREF _Toc478115846 \h </w:instrText>
      </w:r>
      <w:r w:rsidR="00192A52">
        <w:rPr>
          <w:noProof/>
        </w:rPr>
      </w:r>
      <w:r w:rsidR="00192A52">
        <w:rPr>
          <w:noProof/>
        </w:rPr>
        <w:fldChar w:fldCharType="separate"/>
      </w:r>
      <w:r w:rsidR="00192A52">
        <w:rPr>
          <w:noProof/>
        </w:rPr>
        <w:t>4</w:t>
      </w:r>
      <w:r w:rsidR="00192A52">
        <w:rPr>
          <w:noProof/>
        </w:rPr>
        <w:fldChar w:fldCharType="end"/>
      </w:r>
    </w:p>
    <w:p w:rsidR="00192A52" w:rsidRDefault="00192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Actor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A52" w:rsidRDefault="00192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Đăng ký tài khoản (thông qua facebook)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Tìm kiếm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Thêm sách vào My 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Phân loại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Xem chi tiết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Use-case: Tạo chủ đề thảo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2A52" w:rsidRDefault="00192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2767B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Pr="0082767B">
        <w:rPr>
          <w:noProof/>
        </w:rPr>
        <w:t>User analysis: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_Toc478115856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E3DCC" w:rsidRPr="00872DCC" w:rsidRDefault="00630073" w:rsidP="00C9792C">
      <w:pPr>
        <w:tabs>
          <w:tab w:val="right" w:pos="9356"/>
        </w:tabs>
        <w:rPr>
          <w:sz w:val="24"/>
          <w:szCs w:val="24"/>
        </w:rPr>
      </w:pPr>
      <w:r w:rsidRPr="00872DCC">
        <w:rPr>
          <w:sz w:val="24"/>
          <w:szCs w:val="24"/>
        </w:rPr>
        <w:fldChar w:fldCharType="end"/>
      </w:r>
      <w:r w:rsidRPr="00872DCC">
        <w:rPr>
          <w:sz w:val="24"/>
          <w:szCs w:val="24"/>
        </w:rPr>
        <w:br w:type="page"/>
      </w:r>
    </w:p>
    <w:p w:rsidR="00C14063" w:rsidRPr="00872DCC" w:rsidRDefault="00C14063" w:rsidP="00407F7E">
      <w:pPr>
        <w:rPr>
          <w:sz w:val="24"/>
          <w:szCs w:val="24"/>
        </w:rPr>
      </w:pPr>
    </w:p>
    <w:p w:rsidR="004E3DCC" w:rsidRPr="00872DCC" w:rsidRDefault="0079293A" w:rsidP="0079293A">
      <w:pPr>
        <w:pStyle w:val="Heading1"/>
        <w:rPr>
          <w:rFonts w:ascii="Times New Roman" w:hAnsi="Times New Roman"/>
          <w:szCs w:val="24"/>
        </w:rPr>
      </w:pPr>
      <w:bookmarkStart w:id="0" w:name="_Toc478115846"/>
      <w:r w:rsidRPr="00872DCC">
        <w:rPr>
          <w:rFonts w:ascii="Times New Roman" w:hAnsi="Times New Roman"/>
          <w:szCs w:val="24"/>
        </w:rPr>
        <w:t>Use-case Model</w:t>
      </w:r>
      <w:bookmarkEnd w:id="0"/>
    </w:p>
    <w:p w:rsidR="0079293A" w:rsidRPr="00872DCC" w:rsidRDefault="0079293A" w:rsidP="0079293A">
      <w:pPr>
        <w:rPr>
          <w:sz w:val="24"/>
          <w:szCs w:val="24"/>
        </w:rPr>
      </w:pPr>
    </w:p>
    <w:p w:rsidR="0079293A" w:rsidRPr="00872DCC" w:rsidRDefault="00653E65" w:rsidP="00C14063">
      <w:pPr>
        <w:jc w:val="both"/>
        <w:rPr>
          <w:sz w:val="24"/>
          <w:szCs w:val="24"/>
        </w:rPr>
      </w:pPr>
      <w:r w:rsidRPr="00872DCC">
        <w:rPr>
          <w:noProof/>
          <w:sz w:val="24"/>
          <w:szCs w:val="24"/>
          <w:lang w:val="vi-VN" w:eastAsia="vi-VN"/>
        </w:rPr>
        <w:drawing>
          <wp:inline distT="0" distB="0" distL="0" distR="0" wp14:anchorId="02E07BB9" wp14:editId="15FA7B6C">
            <wp:extent cx="5943600" cy="38049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C" w:rsidRPr="00872DCC" w:rsidRDefault="00DF2ADC" w:rsidP="00C14063">
      <w:pPr>
        <w:jc w:val="both"/>
        <w:rPr>
          <w:sz w:val="24"/>
          <w:szCs w:val="24"/>
        </w:rPr>
      </w:pPr>
    </w:p>
    <w:p w:rsidR="00C51B1B" w:rsidRPr="00872DCC" w:rsidRDefault="00C51B1B" w:rsidP="00876F9C">
      <w:pPr>
        <w:pStyle w:val="Heading1"/>
        <w:rPr>
          <w:rFonts w:ascii="Times New Roman" w:hAnsi="Times New Roman"/>
          <w:szCs w:val="24"/>
        </w:rPr>
      </w:pPr>
      <w:bookmarkStart w:id="1" w:name="_Toc478115847"/>
      <w:r w:rsidRPr="00872DCC">
        <w:rPr>
          <w:rFonts w:ascii="Times New Roman" w:hAnsi="Times New Roman"/>
          <w:szCs w:val="24"/>
        </w:rPr>
        <w:t>Actor specifications</w:t>
      </w:r>
      <w:bookmarkEnd w:id="1"/>
    </w:p>
    <w:p w:rsidR="00C51B1B" w:rsidRPr="00872DCC" w:rsidRDefault="00C51B1B" w:rsidP="00C51B1B">
      <w:pPr>
        <w:rPr>
          <w:sz w:val="24"/>
          <w:szCs w:val="24"/>
        </w:rPr>
      </w:pPr>
    </w:p>
    <w:p w:rsidR="004E3DCC" w:rsidRPr="00872DCC" w:rsidRDefault="00591379" w:rsidP="00876F9C">
      <w:pPr>
        <w:pStyle w:val="Heading1"/>
        <w:rPr>
          <w:rFonts w:ascii="Times New Roman" w:hAnsi="Times New Roman"/>
          <w:szCs w:val="24"/>
        </w:rPr>
      </w:pPr>
      <w:bookmarkStart w:id="2" w:name="_Toc478115848"/>
      <w:r w:rsidRPr="00872DCC">
        <w:rPr>
          <w:rFonts w:ascii="Times New Roman" w:hAnsi="Times New Roman"/>
          <w:szCs w:val="24"/>
        </w:rPr>
        <w:t xml:space="preserve">Use-case </w:t>
      </w:r>
      <w:r w:rsidR="00016409" w:rsidRPr="00872DCC">
        <w:rPr>
          <w:rFonts w:ascii="Times New Roman" w:hAnsi="Times New Roman"/>
          <w:szCs w:val="24"/>
        </w:rPr>
        <w:t>Specifications</w:t>
      </w:r>
      <w:bookmarkEnd w:id="2"/>
    </w:p>
    <w:p w:rsidR="004E3DCC" w:rsidRPr="00872DCC" w:rsidRDefault="00B84F54" w:rsidP="00876F9C">
      <w:pPr>
        <w:pStyle w:val="Heading2"/>
        <w:rPr>
          <w:rFonts w:ascii="Times New Roman" w:hAnsi="Times New Roman"/>
          <w:sz w:val="24"/>
          <w:szCs w:val="24"/>
        </w:rPr>
      </w:pPr>
      <w:bookmarkStart w:id="3" w:name="_Toc478115849"/>
      <w:r w:rsidRPr="00872DCC">
        <w:rPr>
          <w:rFonts w:ascii="Times New Roman" w:hAnsi="Times New Roman"/>
          <w:sz w:val="24"/>
          <w:szCs w:val="24"/>
        </w:rPr>
        <w:t>Use-case</w:t>
      </w:r>
      <w:r w:rsidR="00675C32" w:rsidRPr="00872DCC">
        <w:rPr>
          <w:rFonts w:ascii="Times New Roman" w:hAnsi="Times New Roman"/>
          <w:sz w:val="24"/>
          <w:szCs w:val="24"/>
        </w:rPr>
        <w:t>:</w:t>
      </w:r>
      <w:r w:rsidR="00496A9A" w:rsidRPr="00872DCC">
        <w:rPr>
          <w:rFonts w:ascii="Times New Roman" w:hAnsi="Times New Roman"/>
          <w:sz w:val="24"/>
          <w:szCs w:val="24"/>
        </w:rPr>
        <w:t xml:space="preserve"> Đăng nhập</w:t>
      </w:r>
      <w:bookmarkEnd w:id="3"/>
    </w:p>
    <w:p w:rsidR="00496A9A" w:rsidRPr="00872DCC" w:rsidRDefault="00496A9A" w:rsidP="00496A9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:rsidRPr="00A37B21" w:rsidTr="00644A23">
        <w:tc>
          <w:tcPr>
            <w:tcW w:w="2088" w:type="dxa"/>
          </w:tcPr>
          <w:p w:rsidR="004E3DCC" w:rsidRPr="00A37B21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4E3DCC" w:rsidRPr="00A37B21" w:rsidRDefault="00675C32" w:rsidP="007201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</w:tr>
      <w:tr w:rsidR="004E3DCC" w:rsidRPr="00A37B21" w:rsidTr="00644A23">
        <w:tc>
          <w:tcPr>
            <w:tcW w:w="2088" w:type="dxa"/>
          </w:tcPr>
          <w:p w:rsidR="004E3DCC" w:rsidRPr="00A37B21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4E3DCC" w:rsidRPr="00A37B21" w:rsidRDefault="00675C32" w:rsidP="00D82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Người dùng đăng nhập vào trang web</w:t>
            </w:r>
          </w:p>
        </w:tc>
      </w:tr>
      <w:tr w:rsidR="004E3DCC" w:rsidRPr="00A37B21" w:rsidTr="00644A23">
        <w:tc>
          <w:tcPr>
            <w:tcW w:w="2088" w:type="dxa"/>
          </w:tcPr>
          <w:p w:rsidR="004E3DCC" w:rsidRPr="00A37B21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4E3DCC" w:rsidRPr="00A37B21" w:rsidRDefault="00675C32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4E3DCC" w:rsidRPr="00A37B21" w:rsidTr="00644A23">
        <w:tc>
          <w:tcPr>
            <w:tcW w:w="2088" w:type="dxa"/>
          </w:tcPr>
          <w:p w:rsidR="004E3DCC" w:rsidRPr="00A37B21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9B420A" w:rsidRPr="00A37B21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Nhập tên đăng nhập &amp; mật khẩu vào ô tài khoản &amp; ô mật khẩu</w:t>
            </w:r>
          </w:p>
          <w:p w:rsidR="00675C32" w:rsidRPr="00A37B21" w:rsidRDefault="00675C32" w:rsidP="00675C32">
            <w:pPr>
              <w:pStyle w:val="ListParagraph"/>
              <w:numPr>
                <w:ilvl w:val="0"/>
                <w:numId w:val="22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Ấn nút đăng nhập</w:t>
            </w:r>
          </w:p>
        </w:tc>
      </w:tr>
      <w:tr w:rsidR="004E3DCC" w:rsidRPr="00A37B21" w:rsidTr="00644A23">
        <w:tc>
          <w:tcPr>
            <w:tcW w:w="2088" w:type="dxa"/>
          </w:tcPr>
          <w:p w:rsidR="004E3DCC" w:rsidRPr="00A37B21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366692" w:rsidRPr="00A37B21" w:rsidRDefault="00366692" w:rsidP="00A37B21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 w:cs="Times New Roman"/>
                <w:i w:val="0"/>
                <w:sz w:val="22"/>
              </w:rPr>
            </w:pPr>
          </w:p>
        </w:tc>
      </w:tr>
      <w:tr w:rsidR="004E3DCC" w:rsidRPr="00A37B21" w:rsidTr="00644A23">
        <w:tc>
          <w:tcPr>
            <w:tcW w:w="2088" w:type="dxa"/>
          </w:tcPr>
          <w:p w:rsidR="004E3DCC" w:rsidRPr="00A37B21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4E3DCC" w:rsidRPr="00A37B21" w:rsidRDefault="00675C32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Đã đăng ký tài khoản trước đó</w:t>
            </w:r>
          </w:p>
        </w:tc>
      </w:tr>
      <w:tr w:rsidR="004E3DCC" w:rsidRPr="00A37B21" w:rsidTr="00644A23">
        <w:tc>
          <w:tcPr>
            <w:tcW w:w="2088" w:type="dxa"/>
          </w:tcPr>
          <w:p w:rsidR="004E3DCC" w:rsidRPr="00A37B21" w:rsidRDefault="004E3DCC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4E3DCC" w:rsidRPr="00A37B21" w:rsidRDefault="00675C32" w:rsidP="000A0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Đăng nhập thành công</w:t>
            </w:r>
          </w:p>
        </w:tc>
      </w:tr>
      <w:tr w:rsidR="00653E65" w:rsidRPr="00A37B21" w:rsidTr="00644A23">
        <w:tc>
          <w:tcPr>
            <w:tcW w:w="2088" w:type="dxa"/>
          </w:tcPr>
          <w:p w:rsidR="00653E65" w:rsidRPr="00A37B21" w:rsidRDefault="00653E65" w:rsidP="00644A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B21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A37B21" w:rsidRDefault="00653E65" w:rsidP="000A0E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3DCC" w:rsidRDefault="004E3DCC" w:rsidP="004E3DCC">
      <w:pPr>
        <w:rPr>
          <w:sz w:val="24"/>
          <w:szCs w:val="24"/>
        </w:rPr>
      </w:pPr>
    </w:p>
    <w:p w:rsidR="00192A52" w:rsidRPr="00872DCC" w:rsidRDefault="00192A52" w:rsidP="004E3DCC">
      <w:pPr>
        <w:rPr>
          <w:sz w:val="24"/>
          <w:szCs w:val="24"/>
        </w:rPr>
      </w:pPr>
    </w:p>
    <w:p w:rsidR="00496A9A" w:rsidRPr="00872DCC" w:rsidRDefault="00F25C41" w:rsidP="00496A9A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78115850"/>
      <w:r w:rsidRPr="00872DCC">
        <w:rPr>
          <w:rFonts w:ascii="Times New Roman" w:hAnsi="Times New Roman"/>
          <w:sz w:val="24"/>
          <w:szCs w:val="24"/>
        </w:rPr>
        <w:lastRenderedPageBreak/>
        <w:t>Use-case</w:t>
      </w:r>
      <w:r w:rsidR="00AB5284" w:rsidRPr="00872DCC">
        <w:rPr>
          <w:rFonts w:ascii="Times New Roman" w:hAnsi="Times New Roman"/>
          <w:sz w:val="24"/>
          <w:szCs w:val="24"/>
        </w:rPr>
        <w:t>: Đăng ký tài khoản (thông qua facebook)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B5284" w:rsidRPr="00A37B21" w:rsidTr="008B4C49">
        <w:tc>
          <w:tcPr>
            <w:tcW w:w="20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88" w:type="dxa"/>
          </w:tcPr>
          <w:p w:rsidR="0053350C" w:rsidRPr="00A37B21" w:rsidRDefault="0053350C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Đăng ký</w:t>
            </w:r>
          </w:p>
        </w:tc>
      </w:tr>
      <w:tr w:rsidR="00AB5284" w:rsidRPr="00A37B21" w:rsidTr="008B4C49">
        <w:tc>
          <w:tcPr>
            <w:tcW w:w="20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Brief description</w:t>
            </w:r>
          </w:p>
        </w:tc>
        <w:tc>
          <w:tcPr>
            <w:tcW w:w="74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 xml:space="preserve">Người dùng đăng </w:t>
            </w:r>
            <w:r w:rsidR="00496A9A" w:rsidRPr="00A37B21">
              <w:rPr>
                <w:rFonts w:ascii="Times New Roman" w:hAnsi="Times New Roman" w:cs="Times New Roman"/>
              </w:rPr>
              <w:t>ký tài khoản thành viên</w:t>
            </w:r>
          </w:p>
        </w:tc>
      </w:tr>
      <w:tr w:rsidR="00AB5284" w:rsidRPr="00A37B21" w:rsidTr="008B4C49">
        <w:tc>
          <w:tcPr>
            <w:tcW w:w="20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Thành viên</w:t>
            </w:r>
          </w:p>
        </w:tc>
      </w:tr>
      <w:tr w:rsidR="00AB5284" w:rsidRPr="00A37B21" w:rsidTr="008B4C49">
        <w:tc>
          <w:tcPr>
            <w:tcW w:w="20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88" w:type="dxa"/>
          </w:tcPr>
          <w:p w:rsidR="00AB5284" w:rsidRPr="00A37B21" w:rsidRDefault="002C5F3B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C</w:t>
            </w:r>
            <w:bookmarkStart w:id="5" w:name="_GoBack"/>
            <w:bookmarkEnd w:id="5"/>
            <w:r w:rsidRPr="00A37B21">
              <w:rPr>
                <w:rFonts w:ascii="Times New Roman" w:hAnsi="Times New Roman" w:cs="Times New Roman"/>
              </w:rPr>
              <w:t>lick vào nút đăng ký tài khoản</w:t>
            </w:r>
            <w:r w:rsidR="00496A9A" w:rsidRPr="00A37B21">
              <w:rPr>
                <w:rFonts w:ascii="Times New Roman" w:hAnsi="Times New Roman" w:cs="Times New Roman"/>
              </w:rPr>
              <w:t xml:space="preserve"> qua facebook</w:t>
            </w:r>
          </w:p>
          <w:p w:rsidR="00AB5284" w:rsidRPr="00A37B21" w:rsidRDefault="00AB5284" w:rsidP="00496A9A">
            <w:pPr>
              <w:pStyle w:val="ListParagraph"/>
              <w:numPr>
                <w:ilvl w:val="0"/>
                <w:numId w:val="27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 xml:space="preserve">Ấn nút </w:t>
            </w:r>
            <w:r w:rsidR="00496A9A" w:rsidRPr="00A37B21">
              <w:rPr>
                <w:rFonts w:ascii="Times New Roman" w:hAnsi="Times New Roman" w:cs="Times New Roman"/>
              </w:rPr>
              <w:t>xác nhận</w:t>
            </w:r>
          </w:p>
        </w:tc>
      </w:tr>
      <w:tr w:rsidR="00AB5284" w:rsidRPr="00A37B21" w:rsidTr="008B4C49">
        <w:tc>
          <w:tcPr>
            <w:tcW w:w="20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74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</w:p>
        </w:tc>
      </w:tr>
      <w:tr w:rsidR="00AB5284" w:rsidRPr="00A37B21" w:rsidTr="008B4C49">
        <w:tc>
          <w:tcPr>
            <w:tcW w:w="20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Đã đăng ký tài khoản</w:t>
            </w:r>
            <w:r w:rsidR="00496A9A" w:rsidRPr="00A37B21">
              <w:rPr>
                <w:rFonts w:ascii="Times New Roman" w:hAnsi="Times New Roman" w:cs="Times New Roman"/>
              </w:rPr>
              <w:t xml:space="preserve"> facebook &amp; đăng nhập facebook trên thiết bị hiện tại</w:t>
            </w:r>
            <w:r w:rsidRPr="00A37B21">
              <w:rPr>
                <w:rFonts w:ascii="Times New Roman" w:hAnsi="Times New Roman" w:cs="Times New Roman"/>
              </w:rPr>
              <w:t xml:space="preserve"> trước đó</w:t>
            </w:r>
          </w:p>
        </w:tc>
      </w:tr>
      <w:tr w:rsidR="00AB5284" w:rsidRPr="00A37B21" w:rsidTr="008B4C49">
        <w:tc>
          <w:tcPr>
            <w:tcW w:w="20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Post-conditions</w:t>
            </w:r>
          </w:p>
        </w:tc>
        <w:tc>
          <w:tcPr>
            <w:tcW w:w="7488" w:type="dxa"/>
          </w:tcPr>
          <w:p w:rsidR="00AB5284" w:rsidRPr="00A37B21" w:rsidRDefault="00AB5284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 xml:space="preserve">Đăng </w:t>
            </w:r>
            <w:r w:rsidR="00496A9A" w:rsidRPr="00A37B21">
              <w:rPr>
                <w:rFonts w:ascii="Times New Roman" w:hAnsi="Times New Roman" w:cs="Times New Roman"/>
              </w:rPr>
              <w:t>ký</w:t>
            </w:r>
            <w:r w:rsidRPr="00A37B21">
              <w:rPr>
                <w:rFonts w:ascii="Times New Roman" w:hAnsi="Times New Roman" w:cs="Times New Roman"/>
              </w:rPr>
              <w:t xml:space="preserve"> thành công</w:t>
            </w:r>
          </w:p>
        </w:tc>
      </w:tr>
      <w:tr w:rsidR="00653E65" w:rsidRPr="00A37B21" w:rsidTr="008B4C49">
        <w:tc>
          <w:tcPr>
            <w:tcW w:w="2088" w:type="dxa"/>
          </w:tcPr>
          <w:p w:rsidR="00653E65" w:rsidRPr="00A37B21" w:rsidRDefault="00653E65" w:rsidP="008B4C49">
            <w:pPr>
              <w:rPr>
                <w:rFonts w:ascii="Times New Roman" w:hAnsi="Times New Roman" w:cs="Times New Roman"/>
              </w:rPr>
            </w:pPr>
            <w:r w:rsidRPr="00A37B21">
              <w:rPr>
                <w:rFonts w:ascii="Times New Roman" w:hAnsi="Times New Roman" w:cs="Times New Roman"/>
              </w:rPr>
              <w:t>Usage frequency</w:t>
            </w:r>
          </w:p>
        </w:tc>
        <w:tc>
          <w:tcPr>
            <w:tcW w:w="7488" w:type="dxa"/>
          </w:tcPr>
          <w:p w:rsidR="00653E65" w:rsidRPr="00A37B21" w:rsidRDefault="00653E65" w:rsidP="008B4C49">
            <w:pPr>
              <w:rPr>
                <w:rFonts w:ascii="Times New Roman" w:hAnsi="Times New Roman" w:cs="Times New Roman"/>
              </w:rPr>
            </w:pPr>
          </w:p>
        </w:tc>
      </w:tr>
    </w:tbl>
    <w:p w:rsidR="00496A9A" w:rsidRDefault="00496A9A" w:rsidP="00496A9A"/>
    <w:p w:rsidR="00496A9A" w:rsidRDefault="00496A9A" w:rsidP="00496A9A"/>
    <w:p w:rsidR="00496A9A" w:rsidRPr="00872DCC" w:rsidRDefault="00496A9A" w:rsidP="00496A9A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78115851"/>
      <w:r w:rsidRPr="00872DCC">
        <w:rPr>
          <w:rFonts w:ascii="Times New Roman" w:hAnsi="Times New Roman"/>
          <w:sz w:val="24"/>
          <w:szCs w:val="24"/>
        </w:rPr>
        <w:t xml:space="preserve">Use-case: Tìm </w:t>
      </w:r>
      <w:r w:rsidR="00021042" w:rsidRPr="00872DCC">
        <w:rPr>
          <w:rFonts w:ascii="Times New Roman" w:hAnsi="Times New Roman"/>
          <w:sz w:val="24"/>
          <w:szCs w:val="24"/>
        </w:rPr>
        <w:t>kiếm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Tìm 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Người dùng tìm sách, tác giả trên trang web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496A9A" w:rsidRPr="00872DCC" w:rsidRDefault="008F46BE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Nhập tên sách hoặc tên tác giả vào ô tìm kiếm</w:t>
            </w:r>
          </w:p>
          <w:p w:rsidR="00496A9A" w:rsidRPr="00872DCC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tìm kiếm</w:t>
            </w:r>
          </w:p>
          <w:p w:rsidR="00CB4719" w:rsidRPr="00872DCC" w:rsidRDefault="00CB4719" w:rsidP="00496A9A">
            <w:pPr>
              <w:pStyle w:val="ListParagraph"/>
              <w:numPr>
                <w:ilvl w:val="0"/>
                <w:numId w:val="28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Người dùng chọn sách/tác giả từ danh sách kết quả tìm kiếm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496A9A" w:rsidRPr="00872DCC" w:rsidRDefault="00CB4719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496A9A" w:rsidRPr="00872DCC" w:rsidTr="008B4C49">
        <w:tc>
          <w:tcPr>
            <w:tcW w:w="20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496A9A" w:rsidRPr="00872DCC" w:rsidRDefault="00CB4719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Tìm kiếm được sách/tác giả mong muốn</w:t>
            </w:r>
          </w:p>
        </w:tc>
      </w:tr>
      <w:tr w:rsidR="00653E65" w:rsidRPr="00872DCC" w:rsidTr="008B4C49">
        <w:tc>
          <w:tcPr>
            <w:tcW w:w="2088" w:type="dxa"/>
          </w:tcPr>
          <w:p w:rsidR="00653E65" w:rsidRPr="00872DCC" w:rsidRDefault="00653E65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496A9A" w:rsidRPr="00872DCC" w:rsidRDefault="00496A9A" w:rsidP="00496A9A">
      <w:pPr>
        <w:rPr>
          <w:sz w:val="24"/>
          <w:szCs w:val="24"/>
        </w:rPr>
      </w:pPr>
    </w:p>
    <w:p w:rsidR="00A9580F" w:rsidRPr="00872DCC" w:rsidRDefault="00A9580F" w:rsidP="00A9580F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78115852"/>
      <w:r w:rsidRPr="00872DCC">
        <w:rPr>
          <w:rFonts w:ascii="Times New Roman" w:hAnsi="Times New Roman"/>
          <w:sz w:val="24"/>
          <w:szCs w:val="24"/>
        </w:rPr>
        <w:t>Use-case: Thêm sách vào My books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Thêm sách vào My books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Thêm sách vào mục My books, khi thêm có thể chia sách làm 3 loại (đã đọc, đang đọc, sẽ đọc)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A9580F" w:rsidRPr="00872DCC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19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Chọn sách cần thêm</w:t>
            </w:r>
          </w:p>
          <w:p w:rsidR="00A9580F" w:rsidRPr="00872DCC" w:rsidRDefault="00A9580F" w:rsidP="00A9580F">
            <w:pPr>
              <w:pStyle w:val="ListParagraph"/>
              <w:numPr>
                <w:ilvl w:val="0"/>
                <w:numId w:val="29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Want to read để thêm vào My books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Tìm được sách muốn thêm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Thêm được sách vào My books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496A9A" w:rsidRPr="00872DCC" w:rsidRDefault="00496A9A" w:rsidP="00496A9A">
      <w:pPr>
        <w:rPr>
          <w:sz w:val="24"/>
          <w:szCs w:val="24"/>
        </w:rPr>
      </w:pPr>
    </w:p>
    <w:p w:rsidR="00A9580F" w:rsidRPr="00872DCC" w:rsidRDefault="00A9580F" w:rsidP="00A9580F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78115853"/>
      <w:r w:rsidRPr="00872DCC">
        <w:rPr>
          <w:rFonts w:ascii="Times New Roman" w:hAnsi="Times New Roman"/>
          <w:sz w:val="24"/>
          <w:szCs w:val="24"/>
        </w:rPr>
        <w:t>Use-case: Phân loại sách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Phân loại sách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A9580F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Phân loại sách thành 3 loạ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i (Đ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ã đọ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c, Đ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ang đọ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c, S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ẽ đọc) đồng thời tự động thêm vào My books nếu sách đó chưa có trong My books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7488" w:type="dxa"/>
          </w:tcPr>
          <w:p w:rsidR="00A9580F" w:rsidRPr="00872DCC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Chọn sách cần </w:t>
            </w:r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>phân loại</w:t>
            </w:r>
          </w:p>
          <w:p w:rsidR="00A9580F" w:rsidRPr="00872DCC" w:rsidRDefault="00A9580F" w:rsidP="007B7356">
            <w:pPr>
              <w:pStyle w:val="ListParagraph"/>
              <w:numPr>
                <w:ilvl w:val="0"/>
                <w:numId w:val="30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Bấm nút Want to read để </w:t>
            </w:r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>phân thành sách sẽ đọc</w:t>
            </w:r>
          </w:p>
        </w:tc>
      </w:tr>
      <w:tr w:rsidR="00021042" w:rsidRPr="00872DCC" w:rsidTr="00AC6BCC">
        <w:tc>
          <w:tcPr>
            <w:tcW w:w="2088" w:type="dxa"/>
            <w:vMerge w:val="restart"/>
          </w:tcPr>
          <w:p w:rsidR="00021042" w:rsidRPr="00872DCC" w:rsidRDefault="00021042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021042" w:rsidRPr="00872DCC" w:rsidRDefault="00021042" w:rsidP="00021042">
            <w:pPr>
              <w:pStyle w:val="ListParagraph"/>
              <w:numPr>
                <w:ilvl w:val="0"/>
                <w:numId w:val="33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Chọn sách cần phân loại</w:t>
            </w:r>
          </w:p>
          <w:p w:rsidR="00021042" w:rsidRPr="00872DCC" w:rsidRDefault="00021042" w:rsidP="00021042">
            <w:pPr>
              <w:pStyle w:val="ListParagraph"/>
              <w:numPr>
                <w:ilvl w:val="0"/>
                <w:numId w:val="33"/>
              </w:numPr>
              <w:tabs>
                <w:tab w:val="left" w:pos="325"/>
                <w:tab w:val="left" w:pos="601"/>
              </w:tabs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Read để phân thành sách đã đọc</w:t>
            </w:r>
          </w:p>
        </w:tc>
      </w:tr>
      <w:tr w:rsidR="00021042" w:rsidRPr="00872DCC" w:rsidTr="00AC6BCC">
        <w:tc>
          <w:tcPr>
            <w:tcW w:w="2088" w:type="dxa"/>
            <w:vMerge/>
          </w:tcPr>
          <w:p w:rsidR="00021042" w:rsidRPr="00872DCC" w:rsidRDefault="00021042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8" w:type="dxa"/>
          </w:tcPr>
          <w:p w:rsidR="00021042" w:rsidRPr="00872DCC" w:rsidRDefault="00021042" w:rsidP="00021042">
            <w:pPr>
              <w:pStyle w:val="ListParagrap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Chọn sách cần phân loại</w:t>
            </w:r>
          </w:p>
          <w:p w:rsidR="00021042" w:rsidRPr="00872DCC" w:rsidRDefault="00021042" w:rsidP="00021042">
            <w:pPr>
              <w:pStyle w:val="ListParagraph"/>
              <w:numPr>
                <w:ilvl w:val="0"/>
                <w:numId w:val="34"/>
              </w:numPr>
              <w:tabs>
                <w:tab w:val="left" w:pos="325"/>
                <w:tab w:val="left" w:pos="601"/>
                <w:tab w:val="left" w:pos="886"/>
              </w:tabs>
              <w:spacing w:after="0" w:line="240" w:lineRule="auto"/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Readinh để phân thành sách đang đọc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Tìm được sách muốn </w:t>
            </w:r>
            <w:r w:rsidR="007B7356" w:rsidRPr="00872DCC">
              <w:rPr>
                <w:rFonts w:ascii="Times New Roman" w:hAnsi="Times New Roman" w:cs="Times New Roman"/>
                <w:sz w:val="24"/>
                <w:szCs w:val="24"/>
              </w:rPr>
              <w:t>phân loại</w:t>
            </w:r>
          </w:p>
        </w:tc>
      </w:tr>
      <w:tr w:rsidR="00A9580F" w:rsidRPr="00872DCC" w:rsidTr="00AC6BCC">
        <w:tc>
          <w:tcPr>
            <w:tcW w:w="2088" w:type="dxa"/>
          </w:tcPr>
          <w:p w:rsidR="00A9580F" w:rsidRPr="00872DCC" w:rsidRDefault="00A9580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A9580F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Sách được phân loại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A9580F" w:rsidRPr="00872DCC" w:rsidRDefault="00A9580F" w:rsidP="00496A9A">
      <w:pPr>
        <w:rPr>
          <w:sz w:val="24"/>
          <w:szCs w:val="24"/>
        </w:rPr>
      </w:pPr>
    </w:p>
    <w:p w:rsidR="007B7356" w:rsidRPr="00872DCC" w:rsidRDefault="007B7356" w:rsidP="007B7356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478115854"/>
      <w:r w:rsidRPr="00872DCC">
        <w:rPr>
          <w:rFonts w:ascii="Times New Roman" w:hAnsi="Times New Roman"/>
          <w:sz w:val="24"/>
          <w:szCs w:val="24"/>
        </w:rPr>
        <w:t>Use-case: Xem chi tiết sách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Xem chi tiết sách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Xem các thông tin chi tiết của sách (tên, ảnh bìa, mô tả, bình luận, số sao)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7B7356" w:rsidRPr="00872DCC" w:rsidRDefault="007B7356" w:rsidP="007B7356">
            <w:pPr>
              <w:tabs>
                <w:tab w:val="left" w:pos="326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vào tên sách cần xem thông tin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7B7356" w:rsidRPr="00872DCC" w:rsidRDefault="00021042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vào ảnh bìa của sách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Tìm được sách muốn xem thông tin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Xuất hiện thông tin của sách cần xem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7B7356" w:rsidRPr="00872DCC" w:rsidRDefault="007B7356" w:rsidP="00496A9A">
      <w:pPr>
        <w:rPr>
          <w:sz w:val="24"/>
          <w:szCs w:val="24"/>
        </w:rPr>
      </w:pPr>
    </w:p>
    <w:p w:rsidR="007B7356" w:rsidRPr="00872DCC" w:rsidRDefault="007B7356" w:rsidP="007B7356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78115855"/>
      <w:r w:rsidRPr="00872DCC">
        <w:rPr>
          <w:rFonts w:ascii="Times New Roman" w:hAnsi="Times New Roman"/>
          <w:sz w:val="24"/>
          <w:szCs w:val="24"/>
        </w:rPr>
        <w:t>Use-case: Tạo chủ đề thảo luận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chủ đề thảo luận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1 chủ đề để cùng mọi người thảo luận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7B7356" w:rsidRPr="00872DCC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Rê chuột đến nút Community</w:t>
            </w:r>
          </w:p>
          <w:p w:rsidR="007B7356" w:rsidRPr="00872DCC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Chọn Discussions</w:t>
            </w:r>
          </w:p>
          <w:p w:rsidR="00461033" w:rsidRPr="00872DCC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Create new topic</w:t>
            </w:r>
          </w:p>
          <w:p w:rsidR="00461033" w:rsidRPr="00872DCC" w:rsidRDefault="00461033" w:rsidP="00461033">
            <w:pPr>
              <w:pStyle w:val="ListParagraph"/>
              <w:numPr>
                <w:ilvl w:val="0"/>
                <w:numId w:val="32"/>
              </w:numPr>
              <w:tabs>
                <w:tab w:val="left" w:pos="319"/>
                <w:tab w:val="left" w:pos="886"/>
              </w:tabs>
              <w:spacing w:after="0" w:line="240" w:lineRule="auto"/>
              <w:ind w:left="36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Nhập tên topic, nội dung đầu tiên của topic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356" w:rsidRPr="00872DCC" w:rsidTr="00396CD0">
        <w:trPr>
          <w:trHeight w:val="145"/>
        </w:trPr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7B7356" w:rsidRPr="00872DCC" w:rsidRDefault="007B7356" w:rsidP="0046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7B7356" w:rsidRPr="00872DCC" w:rsidRDefault="00461033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topic thành công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33278C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3 lần/tuần</w:t>
            </w:r>
          </w:p>
        </w:tc>
      </w:tr>
    </w:tbl>
    <w:p w:rsidR="007B7356" w:rsidRPr="00872DCC" w:rsidRDefault="007B7356" w:rsidP="00496A9A">
      <w:pPr>
        <w:rPr>
          <w:sz w:val="24"/>
          <w:szCs w:val="24"/>
        </w:rPr>
      </w:pPr>
    </w:p>
    <w:p w:rsidR="00CB5D55" w:rsidRPr="00872DCC" w:rsidRDefault="000E4EE2" w:rsidP="00CB5D55">
      <w:pPr>
        <w:pStyle w:val="Heading1"/>
        <w:rPr>
          <w:rFonts w:ascii="Times New Roman" w:hAnsi="Times New Roman"/>
          <w:szCs w:val="24"/>
        </w:rPr>
      </w:pPr>
      <w:bookmarkStart w:id="11" w:name="_Toc478115856"/>
      <w:r w:rsidRPr="00872DCC">
        <w:rPr>
          <w:rFonts w:ascii="Times New Roman" w:hAnsi="Times New Roman"/>
          <w:szCs w:val="24"/>
        </w:rPr>
        <w:t>User analysis</w:t>
      </w:r>
      <w:r w:rsidR="00CB5D55" w:rsidRPr="00872DCC">
        <w:rPr>
          <w:rFonts w:ascii="Times New Roman" w:hAnsi="Times New Roman"/>
          <w:szCs w:val="24"/>
        </w:rPr>
        <w:t>:</w:t>
      </w:r>
      <w:bookmarkEnd w:id="11"/>
    </w:p>
    <w:p w:rsidR="000E4D31" w:rsidRPr="00872DCC" w:rsidRDefault="000E4D31" w:rsidP="000E4D31">
      <w:pPr>
        <w:rPr>
          <w:sz w:val="24"/>
          <w:szCs w:val="24"/>
        </w:rPr>
      </w:pPr>
    </w:p>
    <w:p w:rsidR="000E4D31" w:rsidRPr="00872DCC" w:rsidRDefault="000E4D31" w:rsidP="000E4D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Kỹ thuật: phỏng vấn (semi – structure)</w:t>
      </w:r>
    </w:p>
    <w:p w:rsidR="000E4D31" w:rsidRPr="00872DCC" w:rsidRDefault="000E4D31" w:rsidP="000E4D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Người thực hiện phỏng vấn: Nguyễn Hoài Anh.</w:t>
      </w:r>
    </w:p>
    <w:p w:rsidR="000E4D31" w:rsidRPr="00872DCC" w:rsidRDefault="000E4D31" w:rsidP="000E4D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Thời gian phỏng vấn: 30 phút/1 người. </w:t>
      </w:r>
    </w:p>
    <w:p w:rsidR="000E4D31" w:rsidRPr="00872DCC" w:rsidRDefault="000E4D31" w:rsidP="000E4D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Đối tượng phỏng vấn: người trong độ tuổi từ 12 đến 50 tuổ</w:t>
      </w:r>
      <w:r w:rsidR="007E1C92" w:rsidRPr="00872DCC">
        <w:rPr>
          <w:rFonts w:ascii="Times New Roman" w:hAnsi="Times New Roman" w:cs="Times New Roman"/>
          <w:sz w:val="24"/>
          <w:szCs w:val="24"/>
        </w:rPr>
        <w:t>i (đã phỏng vấn 2 đối tượng)</w:t>
      </w:r>
    </w:p>
    <w:p w:rsidR="000E4D31" w:rsidRPr="00872DCC" w:rsidRDefault="000E4D31" w:rsidP="000E4D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lastRenderedPageBreak/>
        <w:t xml:space="preserve">Áp dụng phương pháp: </w:t>
      </w:r>
      <w:r w:rsidR="007E1C92" w:rsidRPr="00872DCC">
        <w:rPr>
          <w:rFonts w:ascii="Times New Roman" w:hAnsi="Times New Roman" w:cs="Times New Roman"/>
          <w:sz w:val="24"/>
          <w:szCs w:val="24"/>
        </w:rPr>
        <w:t>semi-structured.</w:t>
      </w:r>
    </w:p>
    <w:p w:rsidR="007E1C92" w:rsidRPr="00872DCC" w:rsidRDefault="007E1C92" w:rsidP="000E4D3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Thông tin thu thập đươc: </w:t>
      </w:r>
    </w:p>
    <w:p w:rsidR="007E1C92" w:rsidRPr="00872DCC" w:rsidRDefault="007E1C92" w:rsidP="007E1C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Chủ đề sách được quan tâm nhiều nhất.</w:t>
      </w:r>
    </w:p>
    <w:p w:rsidR="007E1C92" w:rsidRPr="00872DCC" w:rsidRDefault="007E1C92" w:rsidP="007E1C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Chủ đề sách thường tìm qua các diễn đàn. </w:t>
      </w:r>
    </w:p>
    <w:p w:rsidR="007E1C92" w:rsidRPr="00872DCC" w:rsidRDefault="007E1C92" w:rsidP="007E1C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Cách lựa chọn một quyển sách để đọc.</w:t>
      </w:r>
    </w:p>
    <w:p w:rsidR="007E1C92" w:rsidRPr="00872DCC" w:rsidRDefault="007E1C92" w:rsidP="007E1C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Cách thường dùng để đánh giá một quyển sách của người dùng.</w:t>
      </w:r>
    </w:p>
    <w:p w:rsidR="007E1C92" w:rsidRPr="00872DCC" w:rsidRDefault="007E1C92" w:rsidP="007E1C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Các kênh tìm sách và tác giả thường sử dụng.</w:t>
      </w:r>
    </w:p>
    <w:p w:rsidR="007E1C92" w:rsidRPr="00872DCC" w:rsidRDefault="007E1C92" w:rsidP="007E1C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Các kênh cùng nhau thảo luận về các chủ đề về sách. </w:t>
      </w:r>
    </w:p>
    <w:p w:rsidR="007E1C92" w:rsidRPr="00872DCC" w:rsidRDefault="007E1C92" w:rsidP="007E1C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 xml:space="preserve">Chất lượng của một quyển sách có được phản ánh đúng qua đánh giá sách của người dùng trên mạng hay không. </w:t>
      </w:r>
    </w:p>
    <w:p w:rsidR="007E1C92" w:rsidRPr="00872DCC" w:rsidRDefault="007E1C92" w:rsidP="007E1C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1C92" w:rsidRPr="00872DCC" w:rsidRDefault="007E1C92" w:rsidP="007E1C9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Kỹ thuật: tìm tài liệu.</w:t>
      </w:r>
    </w:p>
    <w:p w:rsidR="00CB5D55" w:rsidRPr="00872DCC" w:rsidRDefault="0058219A" w:rsidP="00CB5D5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72DCC">
        <w:rPr>
          <w:rFonts w:ascii="Times New Roman" w:hAnsi="Times New Roman" w:cs="Times New Roman"/>
          <w:sz w:val="24"/>
          <w:szCs w:val="24"/>
        </w:rPr>
        <w:t>Thông tin tìm hiểu: tìm hiểu về các trang web có đã hình th</w:t>
      </w:r>
      <w:r w:rsidR="00211D30" w:rsidRPr="00872DCC">
        <w:rPr>
          <w:rFonts w:ascii="Times New Roman" w:hAnsi="Times New Roman" w:cs="Times New Roman"/>
          <w:sz w:val="24"/>
          <w:szCs w:val="24"/>
        </w:rPr>
        <w:t>à</w:t>
      </w:r>
      <w:r w:rsidRPr="00872DCC">
        <w:rPr>
          <w:rFonts w:ascii="Times New Roman" w:hAnsi="Times New Roman" w:cs="Times New Roman"/>
          <w:sz w:val="24"/>
          <w:szCs w:val="24"/>
        </w:rPr>
        <w:t>nh trên thị trường.</w:t>
      </w:r>
    </w:p>
    <w:sectPr w:rsidR="00CB5D55" w:rsidRPr="00872DC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20" w:rsidRDefault="00B15620">
      <w:pPr>
        <w:spacing w:line="240" w:lineRule="auto"/>
      </w:pPr>
      <w:r>
        <w:separator/>
      </w:r>
    </w:p>
  </w:endnote>
  <w:endnote w:type="continuationSeparator" w:id="0">
    <w:p w:rsidR="00B15620" w:rsidRDefault="00B15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396B71">
          <w:pPr>
            <w:jc w:val="center"/>
          </w:pPr>
          <w:r>
            <w:rPr>
              <w:lang w:val="vi-VN"/>
            </w:rPr>
            <w:t>CIC – Creative Is Core</w:t>
          </w:r>
          <w:r w:rsidR="00C60255">
            <w:fldChar w:fldCharType="begin"/>
          </w:r>
          <w:r w:rsidR="00C60255">
            <w:instrText xml:space="preserve"> DOCPROPERTY "Company"  \* MERGEFORMAT </w:instrText>
          </w:r>
          <w:r w:rsidR="00C60255">
            <w:fldChar w:fldCharType="end"/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A37B21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37B2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20" w:rsidRDefault="00B15620">
      <w:pPr>
        <w:spacing w:line="240" w:lineRule="auto"/>
      </w:pPr>
      <w:r>
        <w:separator/>
      </w:r>
    </w:p>
  </w:footnote>
  <w:footnote w:type="continuationSeparator" w:id="0">
    <w:p w:rsidR="00B15620" w:rsidRDefault="00B156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FC7F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9C307A" w:rsidRDefault="003450AE" w:rsidP="00FC7F6D">
          <w:fldSimple w:instr="title  \* Mergeformat ">
            <w:r w:rsidR="00512FAF">
              <w:t xml:space="preserve">Use-Case Specification: </w:t>
            </w:r>
            <w:r w:rsidR="00FC7F6D">
              <w:rPr>
                <w:lang w:val="vi-VN"/>
              </w:rPr>
              <w:t>Mô tả tình huống sử dụng</w:t>
            </w:r>
          </w:fldSimple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C7F6D">
            <w:rPr>
              <w:lang w:val="vi-VN"/>
            </w:rPr>
            <w:t>10/3/2017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F12DCE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51E497C"/>
    <w:multiLevelType w:val="hybridMultilevel"/>
    <w:tmpl w:val="8ACC5E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8B559D"/>
    <w:multiLevelType w:val="hybridMultilevel"/>
    <w:tmpl w:val="24401DB2"/>
    <w:lvl w:ilvl="0" w:tplc="12C426E2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1" w15:restartNumberingAfterBreak="0">
    <w:nsid w:val="260B31ED"/>
    <w:multiLevelType w:val="hybridMultilevel"/>
    <w:tmpl w:val="44E690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6E78A5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5D95539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7013EDB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77B019C"/>
    <w:multiLevelType w:val="hybridMultilevel"/>
    <w:tmpl w:val="46F6E1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5B08D0"/>
    <w:multiLevelType w:val="hybridMultilevel"/>
    <w:tmpl w:val="977C11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8A32AD2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87FFE"/>
    <w:multiLevelType w:val="hybridMultilevel"/>
    <w:tmpl w:val="0026FF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C0029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BAF5519"/>
    <w:multiLevelType w:val="hybridMultilevel"/>
    <w:tmpl w:val="07663CB6"/>
    <w:lvl w:ilvl="0" w:tplc="2D403F9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2382B0C"/>
    <w:multiLevelType w:val="hybridMultilevel"/>
    <w:tmpl w:val="62F60468"/>
    <w:lvl w:ilvl="0" w:tplc="EF5A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9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3"/>
  </w:num>
  <w:num w:numId="11">
    <w:abstractNumId w:val="17"/>
  </w:num>
  <w:num w:numId="12">
    <w:abstractNumId w:val="14"/>
  </w:num>
  <w:num w:numId="13">
    <w:abstractNumId w:val="36"/>
  </w:num>
  <w:num w:numId="14">
    <w:abstractNumId w:val="13"/>
  </w:num>
  <w:num w:numId="15">
    <w:abstractNumId w:val="6"/>
  </w:num>
  <w:num w:numId="16">
    <w:abstractNumId w:val="34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3"/>
  </w:num>
  <w:num w:numId="22">
    <w:abstractNumId w:val="28"/>
  </w:num>
  <w:num w:numId="23">
    <w:abstractNumId w:val="8"/>
  </w:num>
  <w:num w:numId="24">
    <w:abstractNumId w:val="7"/>
  </w:num>
  <w:num w:numId="25">
    <w:abstractNumId w:val="16"/>
  </w:num>
  <w:num w:numId="26">
    <w:abstractNumId w:val="31"/>
  </w:num>
  <w:num w:numId="27">
    <w:abstractNumId w:val="27"/>
  </w:num>
  <w:num w:numId="28">
    <w:abstractNumId w:val="38"/>
  </w:num>
  <w:num w:numId="29">
    <w:abstractNumId w:val="20"/>
  </w:num>
  <w:num w:numId="30">
    <w:abstractNumId w:val="18"/>
  </w:num>
  <w:num w:numId="31">
    <w:abstractNumId w:val="10"/>
  </w:num>
  <w:num w:numId="32">
    <w:abstractNumId w:val="4"/>
  </w:num>
  <w:num w:numId="33">
    <w:abstractNumId w:val="21"/>
  </w:num>
  <w:num w:numId="34">
    <w:abstractNumId w:val="35"/>
  </w:num>
  <w:num w:numId="35">
    <w:abstractNumId w:val="32"/>
  </w:num>
  <w:num w:numId="36">
    <w:abstractNumId w:val="29"/>
  </w:num>
  <w:num w:numId="37">
    <w:abstractNumId w:val="22"/>
  </w:num>
  <w:num w:numId="38">
    <w:abstractNumId w:val="25"/>
  </w:num>
  <w:num w:numId="39">
    <w:abstractNumId w:val="11"/>
  </w:num>
  <w:num w:numId="40">
    <w:abstractNumId w:val="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A0E7B"/>
    <w:rsid w:val="000A4D5C"/>
    <w:rsid w:val="000C0AE6"/>
    <w:rsid w:val="000C5EAE"/>
    <w:rsid w:val="000C7E2A"/>
    <w:rsid w:val="000D02B5"/>
    <w:rsid w:val="000E4D31"/>
    <w:rsid w:val="000E4EE2"/>
    <w:rsid w:val="000F6A6F"/>
    <w:rsid w:val="00134BB0"/>
    <w:rsid w:val="00145797"/>
    <w:rsid w:val="001926FD"/>
    <w:rsid w:val="00192A52"/>
    <w:rsid w:val="001C1F0A"/>
    <w:rsid w:val="001C21FD"/>
    <w:rsid w:val="001E597A"/>
    <w:rsid w:val="001E5E15"/>
    <w:rsid w:val="001F7DF6"/>
    <w:rsid w:val="00203A10"/>
    <w:rsid w:val="00211D30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10A8D"/>
    <w:rsid w:val="0033278C"/>
    <w:rsid w:val="003450AE"/>
    <w:rsid w:val="00366692"/>
    <w:rsid w:val="003912F0"/>
    <w:rsid w:val="00396B71"/>
    <w:rsid w:val="00396CD0"/>
    <w:rsid w:val="003A75AC"/>
    <w:rsid w:val="003B55A1"/>
    <w:rsid w:val="003D081E"/>
    <w:rsid w:val="003F741E"/>
    <w:rsid w:val="004078A2"/>
    <w:rsid w:val="00407F7E"/>
    <w:rsid w:val="0041056D"/>
    <w:rsid w:val="00461033"/>
    <w:rsid w:val="00496A9A"/>
    <w:rsid w:val="004A46CA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219A"/>
    <w:rsid w:val="005835BF"/>
    <w:rsid w:val="00591379"/>
    <w:rsid w:val="005B2D99"/>
    <w:rsid w:val="005B6CA7"/>
    <w:rsid w:val="0060650E"/>
    <w:rsid w:val="00621BED"/>
    <w:rsid w:val="00622EA7"/>
    <w:rsid w:val="00630073"/>
    <w:rsid w:val="00653E65"/>
    <w:rsid w:val="00661C90"/>
    <w:rsid w:val="00675C32"/>
    <w:rsid w:val="006A3E10"/>
    <w:rsid w:val="006D0A9A"/>
    <w:rsid w:val="006D7FD8"/>
    <w:rsid w:val="006E1270"/>
    <w:rsid w:val="00705E25"/>
    <w:rsid w:val="007201F3"/>
    <w:rsid w:val="00722628"/>
    <w:rsid w:val="00727D12"/>
    <w:rsid w:val="00735E6A"/>
    <w:rsid w:val="0079293A"/>
    <w:rsid w:val="007B7356"/>
    <w:rsid w:val="007C150D"/>
    <w:rsid w:val="007E1C92"/>
    <w:rsid w:val="00804E89"/>
    <w:rsid w:val="00810936"/>
    <w:rsid w:val="00872DCC"/>
    <w:rsid w:val="00876F9C"/>
    <w:rsid w:val="008A070A"/>
    <w:rsid w:val="008A0730"/>
    <w:rsid w:val="008A7F64"/>
    <w:rsid w:val="008C235D"/>
    <w:rsid w:val="008F46BE"/>
    <w:rsid w:val="00930E23"/>
    <w:rsid w:val="00940DD2"/>
    <w:rsid w:val="00941ADF"/>
    <w:rsid w:val="00944EC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7300"/>
    <w:rsid w:val="00B017E2"/>
    <w:rsid w:val="00B15620"/>
    <w:rsid w:val="00B27476"/>
    <w:rsid w:val="00B305DC"/>
    <w:rsid w:val="00B50DB6"/>
    <w:rsid w:val="00B808A1"/>
    <w:rsid w:val="00B84F54"/>
    <w:rsid w:val="00BA460E"/>
    <w:rsid w:val="00BC74EB"/>
    <w:rsid w:val="00BF2D2B"/>
    <w:rsid w:val="00BF554F"/>
    <w:rsid w:val="00C14063"/>
    <w:rsid w:val="00C51B1B"/>
    <w:rsid w:val="00C55CA7"/>
    <w:rsid w:val="00C60255"/>
    <w:rsid w:val="00C63672"/>
    <w:rsid w:val="00C71211"/>
    <w:rsid w:val="00C940E9"/>
    <w:rsid w:val="00C95372"/>
    <w:rsid w:val="00C975CC"/>
    <w:rsid w:val="00C9792C"/>
    <w:rsid w:val="00CB4719"/>
    <w:rsid w:val="00CB5D55"/>
    <w:rsid w:val="00CC1AB1"/>
    <w:rsid w:val="00CC554D"/>
    <w:rsid w:val="00CD4E74"/>
    <w:rsid w:val="00CE05C2"/>
    <w:rsid w:val="00CE34B6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00FC7F6D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308E669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556094-B1E9-49BC-95FB-875EFCBB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405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175</cp:revision>
  <cp:lastPrinted>1900-12-31T17:00:00Z</cp:lastPrinted>
  <dcterms:created xsi:type="dcterms:W3CDTF">2015-04-06T09:23:00Z</dcterms:created>
  <dcterms:modified xsi:type="dcterms:W3CDTF">2017-03-24T04:39:00Z</dcterms:modified>
</cp:coreProperties>
</file>