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D81D3F">
      <w:pPr>
        <w:pStyle w:val="Title"/>
        <w:jc w:val="right"/>
        <w:rPr>
          <w:rFonts w:ascii="Times New Roman" w:hAnsi="Times New Roman"/>
          <w:sz w:val="44"/>
          <w:szCs w:val="44"/>
        </w:rPr>
      </w:pPr>
      <w:r w:rsidRPr="00872DCC">
        <w:rPr>
          <w:rFonts w:ascii="Times New Roman" w:hAnsi="Times New Roman"/>
          <w:sz w:val="44"/>
          <w:szCs w:val="44"/>
        </w:rPr>
        <w:t>Requirements Document</w:t>
      </w:r>
    </w:p>
    <w:p w:rsidR="009C307A" w:rsidRPr="00872DCC" w:rsidRDefault="009C307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</w:p>
    <w:p w:rsidR="009C307A" w:rsidRPr="00872DCC" w:rsidRDefault="007D3B75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Version 1.2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872DCC" w:rsidRDefault="00630073">
      <w:pPr>
        <w:pStyle w:val="Title"/>
        <w:rPr>
          <w:rFonts w:ascii="Times New Roman" w:hAnsi="Times New Roman"/>
          <w:sz w:val="24"/>
          <w:szCs w:val="24"/>
        </w:rPr>
      </w:pPr>
      <w:r w:rsidRPr="00872DCC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872DCC">
        <w:tc>
          <w:tcPr>
            <w:tcW w:w="230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9C307A" w:rsidRPr="00872DCC" w:rsidRDefault="00630073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872DCC">
              <w:rPr>
                <w:b/>
                <w:sz w:val="24"/>
                <w:szCs w:val="24"/>
              </w:rPr>
              <w:t>Author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FC7F6D" w:rsidP="00FC7F6D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10</w:t>
            </w:r>
            <w:r w:rsidR="00630073" w:rsidRPr="00872DCC">
              <w:rPr>
                <w:sz w:val="24"/>
                <w:szCs w:val="24"/>
              </w:rPr>
              <w:t>/</w:t>
            </w:r>
            <w:r w:rsidRPr="00872DCC">
              <w:rPr>
                <w:sz w:val="24"/>
                <w:szCs w:val="24"/>
                <w:lang w:val="vi-VN"/>
              </w:rPr>
              <w:t>03</w:t>
            </w:r>
            <w:r w:rsidR="00630073" w:rsidRPr="00872DCC">
              <w:rPr>
                <w:sz w:val="24"/>
                <w:szCs w:val="24"/>
              </w:rPr>
              <w:t>/</w:t>
            </w:r>
            <w:r w:rsidRPr="00872DCC">
              <w:rPr>
                <w:sz w:val="24"/>
                <w:szCs w:val="24"/>
                <w:lang w:val="vi-VN"/>
              </w:rPr>
              <w:t>2017</w:t>
            </w:r>
          </w:p>
        </w:tc>
        <w:tc>
          <w:tcPr>
            <w:tcW w:w="1152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Thực hiện mô tả usecase</w:t>
            </w:r>
          </w:p>
        </w:tc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Phan Bá Đạt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10/03/2017</w:t>
            </w:r>
          </w:p>
        </w:tc>
        <w:tc>
          <w:tcPr>
            <w:tcW w:w="1152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1.0</w:t>
            </w:r>
          </w:p>
        </w:tc>
        <w:tc>
          <w:tcPr>
            <w:tcW w:w="374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Thực hiện chỉnh sửa</w:t>
            </w:r>
          </w:p>
        </w:tc>
        <w:tc>
          <w:tcPr>
            <w:tcW w:w="2304" w:type="dxa"/>
          </w:tcPr>
          <w:p w:rsidR="009C307A" w:rsidRPr="00872DCC" w:rsidRDefault="00FC7F6D">
            <w:pPr>
              <w:pStyle w:val="Tabletext"/>
              <w:rPr>
                <w:sz w:val="24"/>
                <w:szCs w:val="24"/>
                <w:lang w:val="vi-VN"/>
              </w:rPr>
            </w:pPr>
            <w:r w:rsidRPr="00872DCC">
              <w:rPr>
                <w:sz w:val="24"/>
                <w:szCs w:val="24"/>
                <w:lang w:val="vi-VN"/>
              </w:rPr>
              <w:t>Nguyễn Hoài Anh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20/03/2017</w:t>
            </w:r>
          </w:p>
        </w:tc>
        <w:tc>
          <w:tcPr>
            <w:tcW w:w="1152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 xml:space="preserve">Bổ sung </w:t>
            </w:r>
            <w:r w:rsidR="00BC74EB" w:rsidRPr="00872DCC">
              <w:rPr>
                <w:sz w:val="24"/>
                <w:szCs w:val="24"/>
              </w:rPr>
              <w:t xml:space="preserve">use case, </w:t>
            </w:r>
            <w:r w:rsidRPr="00872DCC">
              <w:rPr>
                <w:sz w:val="24"/>
                <w:szCs w:val="24"/>
              </w:rPr>
              <w:t>model, Alternative flows</w:t>
            </w:r>
          </w:p>
        </w:tc>
        <w:tc>
          <w:tcPr>
            <w:tcW w:w="2304" w:type="dxa"/>
          </w:tcPr>
          <w:p w:rsidR="009C307A" w:rsidRPr="00872DCC" w:rsidRDefault="0079293A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Phan Bá Đạt</w:t>
            </w:r>
          </w:p>
        </w:tc>
      </w:tr>
      <w:tr w:rsidR="009C307A" w:rsidRPr="00872DCC">
        <w:tc>
          <w:tcPr>
            <w:tcW w:w="230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21/03/2017</w:t>
            </w:r>
          </w:p>
        </w:tc>
        <w:tc>
          <w:tcPr>
            <w:tcW w:w="1152" w:type="dxa"/>
          </w:tcPr>
          <w:p w:rsidR="009C307A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Bổ dung phần kỹ thuật phân tích người dùng</w:t>
            </w:r>
          </w:p>
        </w:tc>
        <w:tc>
          <w:tcPr>
            <w:tcW w:w="2304" w:type="dxa"/>
          </w:tcPr>
          <w:p w:rsidR="009C307A" w:rsidRPr="00872DCC" w:rsidRDefault="00940DD2">
            <w:pPr>
              <w:pStyle w:val="Tabletext"/>
              <w:rPr>
                <w:sz w:val="24"/>
                <w:szCs w:val="24"/>
              </w:rPr>
            </w:pPr>
            <w:r w:rsidRPr="00872DCC">
              <w:rPr>
                <w:sz w:val="24"/>
                <w:szCs w:val="24"/>
              </w:rPr>
              <w:t>Bùi Văn Dương</w:t>
            </w:r>
          </w:p>
        </w:tc>
      </w:tr>
      <w:tr w:rsidR="00872DCC" w:rsidRPr="00872DCC">
        <w:tc>
          <w:tcPr>
            <w:tcW w:w="230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24/03/2017</w:t>
            </w:r>
          </w:p>
        </w:tc>
        <w:tc>
          <w:tcPr>
            <w:tcW w:w="1152" w:type="dxa"/>
          </w:tcPr>
          <w:p w:rsid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Bổ sung tần suất sử dụng, sơ đồ use case</w:t>
            </w:r>
          </w:p>
        </w:tc>
        <w:tc>
          <w:tcPr>
            <w:tcW w:w="2304" w:type="dxa"/>
          </w:tcPr>
          <w:p w:rsidR="00872DCC" w:rsidRPr="00872DCC" w:rsidRDefault="00872DC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Phan Bá Đạt</w:t>
            </w:r>
          </w:p>
        </w:tc>
      </w:tr>
      <w:tr w:rsidR="007D3B75" w:rsidRPr="00872DCC">
        <w:tc>
          <w:tcPr>
            <w:tcW w:w="2304" w:type="dxa"/>
          </w:tcPr>
          <w:p w:rsidR="007D3B75" w:rsidRDefault="007D3B7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11/04/2017</w:t>
            </w:r>
          </w:p>
        </w:tc>
        <w:tc>
          <w:tcPr>
            <w:tcW w:w="1152" w:type="dxa"/>
          </w:tcPr>
          <w:p w:rsidR="007D3B75" w:rsidRDefault="007D3B7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7D3B75" w:rsidRDefault="007D3B7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Sửa đổi lại các usecase chính </w:t>
            </w:r>
          </w:p>
        </w:tc>
        <w:tc>
          <w:tcPr>
            <w:tcW w:w="2304" w:type="dxa"/>
          </w:tcPr>
          <w:p w:rsidR="007D3B75" w:rsidRDefault="007D3B7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Hoài Anh</w:t>
            </w:r>
            <w:r w:rsidR="00EA0552">
              <w:rPr>
                <w:sz w:val="24"/>
                <w:szCs w:val="24"/>
              </w:rPr>
              <w:t xml:space="preserve">, </w:t>
            </w:r>
            <w:r w:rsidR="00EA0552">
              <w:rPr>
                <w:sz w:val="24"/>
                <w:szCs w:val="24"/>
              </w:rPr>
              <w:br/>
              <w:t>Thành Ngọc Đông</w:t>
            </w: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864B2A" w:rsidRDefault="00630073">
      <w:pPr>
        <w:pStyle w:val="Title"/>
        <w:rPr>
          <w:rFonts w:ascii="Times New Roman" w:hAnsi="Times New Roman"/>
          <w:sz w:val="52"/>
          <w:szCs w:val="5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r w:rsidR="00864B2A"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 lục</w:t>
      </w:r>
    </w:p>
    <w:sdt>
      <w:sdtPr>
        <w:id w:val="7898695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:rsidR="00BE4DAB" w:rsidRDefault="00BE4DAB">
          <w:pPr>
            <w:pStyle w:val="TOCHeading"/>
          </w:pPr>
        </w:p>
        <w:p w:rsidR="00730F29" w:rsidRPr="00730F29" w:rsidRDefault="00BE4DA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31857" w:history="1">
            <w:r w:rsidR="00730F29" w:rsidRPr="00730F29">
              <w:rPr>
                <w:rStyle w:val="Hyperlink"/>
                <w:noProof/>
                <w:sz w:val="26"/>
                <w:szCs w:val="26"/>
              </w:rPr>
              <w:t>1.</w:t>
            </w:r>
            <w:r w:rsidR="00730F29" w:rsidRPr="00730F2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30F29" w:rsidRPr="00730F29">
              <w:rPr>
                <w:rStyle w:val="Hyperlink"/>
                <w:noProof/>
                <w:sz w:val="26"/>
                <w:szCs w:val="26"/>
              </w:rPr>
              <w:t>Use-case Model</w:t>
            </w:r>
            <w:r w:rsidR="00730F29" w:rsidRPr="00730F29">
              <w:rPr>
                <w:noProof/>
                <w:webHidden/>
                <w:sz w:val="26"/>
                <w:szCs w:val="26"/>
              </w:rPr>
              <w:tab/>
            </w:r>
            <w:r w:rsidR="00730F29" w:rsidRPr="00730F29">
              <w:rPr>
                <w:noProof/>
                <w:webHidden/>
                <w:sz w:val="26"/>
                <w:szCs w:val="26"/>
              </w:rPr>
              <w:fldChar w:fldCharType="begin"/>
            </w:r>
            <w:r w:rsidR="00730F29" w:rsidRPr="00730F29">
              <w:rPr>
                <w:noProof/>
                <w:webHidden/>
                <w:sz w:val="26"/>
                <w:szCs w:val="26"/>
              </w:rPr>
              <w:instrText xml:space="preserve"> PAGEREF _Toc479831857 \h </w:instrText>
            </w:r>
            <w:r w:rsidR="00730F29" w:rsidRPr="00730F29">
              <w:rPr>
                <w:noProof/>
                <w:webHidden/>
                <w:sz w:val="26"/>
                <w:szCs w:val="26"/>
              </w:rPr>
            </w:r>
            <w:r w:rsidR="00730F29" w:rsidRPr="00730F2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00203">
              <w:rPr>
                <w:noProof/>
                <w:webHidden/>
                <w:sz w:val="26"/>
                <w:szCs w:val="26"/>
              </w:rPr>
              <w:t>4</w:t>
            </w:r>
            <w:r w:rsidR="00730F29" w:rsidRPr="00730F2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30F29" w:rsidRPr="00730F29" w:rsidRDefault="00730F2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1858" w:history="1">
            <w:r w:rsidRPr="00730F29">
              <w:rPr>
                <w:rStyle w:val="Hyperlink"/>
                <w:noProof/>
                <w:sz w:val="26"/>
                <w:szCs w:val="26"/>
              </w:rPr>
              <w:t>2.</w:t>
            </w:r>
            <w:r w:rsidRPr="00730F2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730F29">
              <w:rPr>
                <w:rStyle w:val="Hyperlink"/>
                <w:noProof/>
                <w:sz w:val="26"/>
                <w:szCs w:val="26"/>
              </w:rPr>
              <w:t>Use-case Specifications</w:t>
            </w:r>
            <w:r w:rsidRPr="00730F29">
              <w:rPr>
                <w:noProof/>
                <w:webHidden/>
                <w:sz w:val="26"/>
                <w:szCs w:val="26"/>
              </w:rPr>
              <w:tab/>
            </w:r>
            <w:r w:rsidRPr="00730F29">
              <w:rPr>
                <w:noProof/>
                <w:webHidden/>
                <w:sz w:val="26"/>
                <w:szCs w:val="26"/>
              </w:rPr>
              <w:fldChar w:fldCharType="begin"/>
            </w:r>
            <w:r w:rsidRPr="00730F29">
              <w:rPr>
                <w:noProof/>
                <w:webHidden/>
                <w:sz w:val="26"/>
                <w:szCs w:val="26"/>
              </w:rPr>
              <w:instrText xml:space="preserve"> PAGEREF _Toc479831858 \h </w:instrText>
            </w:r>
            <w:r w:rsidRPr="00730F29">
              <w:rPr>
                <w:noProof/>
                <w:webHidden/>
                <w:sz w:val="26"/>
                <w:szCs w:val="26"/>
              </w:rPr>
            </w:r>
            <w:r w:rsidRPr="00730F2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00203">
              <w:rPr>
                <w:noProof/>
                <w:webHidden/>
                <w:sz w:val="26"/>
                <w:szCs w:val="26"/>
              </w:rPr>
              <w:t>4</w:t>
            </w:r>
            <w:r w:rsidRPr="00730F2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30F29" w:rsidRPr="00730F29" w:rsidRDefault="00730F2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1859" w:history="1">
            <w:r w:rsidRPr="00730F29">
              <w:rPr>
                <w:rStyle w:val="Hyperlink"/>
                <w:noProof/>
                <w:sz w:val="26"/>
                <w:szCs w:val="26"/>
              </w:rPr>
              <w:t>2.1</w:t>
            </w:r>
            <w:r w:rsidRPr="00730F2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730F29">
              <w:rPr>
                <w:rStyle w:val="Hyperlink"/>
                <w:noProof/>
                <w:sz w:val="26"/>
                <w:szCs w:val="26"/>
              </w:rPr>
              <w:t>Use-case: Tìm kiếm</w:t>
            </w:r>
            <w:r w:rsidRPr="00730F29">
              <w:rPr>
                <w:noProof/>
                <w:webHidden/>
                <w:sz w:val="26"/>
                <w:szCs w:val="26"/>
              </w:rPr>
              <w:tab/>
            </w:r>
            <w:r w:rsidRPr="00730F29">
              <w:rPr>
                <w:noProof/>
                <w:webHidden/>
                <w:sz w:val="26"/>
                <w:szCs w:val="26"/>
              </w:rPr>
              <w:fldChar w:fldCharType="begin"/>
            </w:r>
            <w:r w:rsidRPr="00730F29">
              <w:rPr>
                <w:noProof/>
                <w:webHidden/>
                <w:sz w:val="26"/>
                <w:szCs w:val="26"/>
              </w:rPr>
              <w:instrText xml:space="preserve"> PAGEREF _Toc479831859 \h </w:instrText>
            </w:r>
            <w:r w:rsidRPr="00730F29">
              <w:rPr>
                <w:noProof/>
                <w:webHidden/>
                <w:sz w:val="26"/>
                <w:szCs w:val="26"/>
              </w:rPr>
            </w:r>
            <w:r w:rsidRPr="00730F2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00203">
              <w:rPr>
                <w:noProof/>
                <w:webHidden/>
                <w:sz w:val="26"/>
                <w:szCs w:val="26"/>
              </w:rPr>
              <w:t>4</w:t>
            </w:r>
            <w:r w:rsidRPr="00730F2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30F29" w:rsidRPr="00730F29" w:rsidRDefault="00730F2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1860" w:history="1">
            <w:r w:rsidRPr="00730F29">
              <w:rPr>
                <w:rStyle w:val="Hyperlink"/>
                <w:noProof/>
                <w:sz w:val="26"/>
                <w:szCs w:val="26"/>
              </w:rPr>
              <w:t>2.2</w:t>
            </w:r>
            <w:r w:rsidRPr="00730F2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730F29">
              <w:rPr>
                <w:rStyle w:val="Hyperlink"/>
                <w:noProof/>
                <w:sz w:val="26"/>
                <w:szCs w:val="26"/>
              </w:rPr>
              <w:t>Use-case: Xem gợi ý sách và xem chi tiết cuốn sách</w:t>
            </w:r>
            <w:r w:rsidRPr="00730F29">
              <w:rPr>
                <w:noProof/>
                <w:webHidden/>
                <w:sz w:val="26"/>
                <w:szCs w:val="26"/>
              </w:rPr>
              <w:tab/>
            </w:r>
            <w:r w:rsidRPr="00730F29">
              <w:rPr>
                <w:noProof/>
                <w:webHidden/>
                <w:sz w:val="26"/>
                <w:szCs w:val="26"/>
              </w:rPr>
              <w:fldChar w:fldCharType="begin"/>
            </w:r>
            <w:r w:rsidRPr="00730F29">
              <w:rPr>
                <w:noProof/>
                <w:webHidden/>
                <w:sz w:val="26"/>
                <w:szCs w:val="26"/>
              </w:rPr>
              <w:instrText xml:space="preserve"> PAGEREF _Toc479831860 \h </w:instrText>
            </w:r>
            <w:r w:rsidRPr="00730F29">
              <w:rPr>
                <w:noProof/>
                <w:webHidden/>
                <w:sz w:val="26"/>
                <w:szCs w:val="26"/>
              </w:rPr>
            </w:r>
            <w:r w:rsidRPr="00730F2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00203">
              <w:rPr>
                <w:noProof/>
                <w:webHidden/>
                <w:sz w:val="26"/>
                <w:szCs w:val="26"/>
              </w:rPr>
              <w:t>5</w:t>
            </w:r>
            <w:r w:rsidRPr="00730F2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730F29" w:rsidRPr="00730F29" w:rsidRDefault="00730F2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479831861" w:history="1">
            <w:r w:rsidRPr="00730F29">
              <w:rPr>
                <w:rStyle w:val="Hyperlink"/>
                <w:noProof/>
                <w:sz w:val="26"/>
                <w:szCs w:val="26"/>
              </w:rPr>
              <w:t>2.3</w:t>
            </w:r>
            <w:r w:rsidRPr="00730F29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Pr="00730F29">
              <w:rPr>
                <w:rStyle w:val="Hyperlink"/>
                <w:noProof/>
                <w:sz w:val="26"/>
                <w:szCs w:val="26"/>
              </w:rPr>
              <w:t>Use-case: Tạo chủ đề thảo luận</w:t>
            </w:r>
            <w:r w:rsidRPr="00730F29">
              <w:rPr>
                <w:noProof/>
                <w:webHidden/>
                <w:sz w:val="26"/>
                <w:szCs w:val="26"/>
              </w:rPr>
              <w:tab/>
            </w:r>
            <w:r w:rsidRPr="00730F29">
              <w:rPr>
                <w:noProof/>
                <w:webHidden/>
                <w:sz w:val="26"/>
                <w:szCs w:val="26"/>
              </w:rPr>
              <w:fldChar w:fldCharType="begin"/>
            </w:r>
            <w:r w:rsidRPr="00730F29">
              <w:rPr>
                <w:noProof/>
                <w:webHidden/>
                <w:sz w:val="26"/>
                <w:szCs w:val="26"/>
              </w:rPr>
              <w:instrText xml:space="preserve"> PAGEREF _Toc479831861 \h </w:instrText>
            </w:r>
            <w:r w:rsidRPr="00730F29">
              <w:rPr>
                <w:noProof/>
                <w:webHidden/>
                <w:sz w:val="26"/>
                <w:szCs w:val="26"/>
              </w:rPr>
            </w:r>
            <w:r w:rsidRPr="00730F2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00203">
              <w:rPr>
                <w:noProof/>
                <w:webHidden/>
                <w:sz w:val="26"/>
                <w:szCs w:val="26"/>
              </w:rPr>
              <w:t>5</w:t>
            </w:r>
            <w:r w:rsidRPr="00730F2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4DAB" w:rsidRDefault="00BE4DAB">
          <w:r>
            <w:rPr>
              <w:b/>
              <w:bCs/>
              <w:noProof/>
            </w:rPr>
            <w:fldChar w:fldCharType="end"/>
          </w:r>
        </w:p>
      </w:sdtContent>
    </w:sdt>
    <w:p w:rsidR="00BE4DAB" w:rsidRDefault="00630073" w:rsidP="00BE4D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72DCC">
        <w:rPr>
          <w:sz w:val="24"/>
          <w:szCs w:val="24"/>
        </w:rPr>
        <w:fldChar w:fldCharType="begin"/>
      </w:r>
      <w:r w:rsidRPr="00872DCC">
        <w:rPr>
          <w:sz w:val="24"/>
          <w:szCs w:val="24"/>
        </w:rPr>
        <w:instrText xml:space="preserve"> TOC \o "1-3" </w:instrText>
      </w:r>
      <w:r w:rsidRPr="00872DCC">
        <w:rPr>
          <w:sz w:val="24"/>
          <w:szCs w:val="24"/>
        </w:rPr>
        <w:fldChar w:fldCharType="separate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</w:p>
    <w:p w:rsidR="00192A52" w:rsidRDefault="00192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</w:p>
    <w:p w:rsidR="004E3DCC" w:rsidRPr="00872DCC" w:rsidRDefault="00630073" w:rsidP="00C9792C">
      <w:pPr>
        <w:tabs>
          <w:tab w:val="right" w:pos="9356"/>
        </w:tabs>
        <w:rPr>
          <w:sz w:val="24"/>
          <w:szCs w:val="24"/>
        </w:rPr>
      </w:pPr>
      <w:r w:rsidRPr="00872DCC">
        <w:rPr>
          <w:sz w:val="24"/>
          <w:szCs w:val="24"/>
        </w:rPr>
        <w:fldChar w:fldCharType="end"/>
      </w:r>
      <w:r w:rsidRPr="00872DCC">
        <w:rPr>
          <w:sz w:val="24"/>
          <w:szCs w:val="24"/>
        </w:rPr>
        <w:br w:type="page"/>
      </w:r>
    </w:p>
    <w:p w:rsidR="00C14063" w:rsidRPr="00872DCC" w:rsidRDefault="00C14063" w:rsidP="00407F7E">
      <w:pPr>
        <w:rPr>
          <w:sz w:val="24"/>
          <w:szCs w:val="24"/>
        </w:rPr>
      </w:pPr>
    </w:p>
    <w:p w:rsidR="004E3DCC" w:rsidRPr="00864B2A" w:rsidRDefault="0079293A" w:rsidP="0079293A">
      <w:pPr>
        <w:pStyle w:val="Heading1"/>
        <w:rPr>
          <w:rFonts w:ascii="Times New Roman" w:hAnsi="Times New Roman"/>
          <w:sz w:val="26"/>
          <w:szCs w:val="26"/>
        </w:rPr>
      </w:pPr>
      <w:bookmarkStart w:id="0" w:name="_Toc478115846"/>
      <w:bookmarkStart w:id="1" w:name="_Toc479831857"/>
      <w:r w:rsidRPr="00864B2A">
        <w:rPr>
          <w:rFonts w:ascii="Times New Roman" w:hAnsi="Times New Roman"/>
          <w:sz w:val="26"/>
          <w:szCs w:val="26"/>
        </w:rPr>
        <w:t>Use-case Model</w:t>
      </w:r>
      <w:bookmarkEnd w:id="0"/>
      <w:bookmarkEnd w:id="1"/>
    </w:p>
    <w:p w:rsidR="0079293A" w:rsidRPr="00872DCC" w:rsidRDefault="0079293A" w:rsidP="0079293A">
      <w:pPr>
        <w:rPr>
          <w:sz w:val="24"/>
          <w:szCs w:val="24"/>
        </w:rPr>
      </w:pPr>
    </w:p>
    <w:p w:rsidR="0079293A" w:rsidRPr="00872DCC" w:rsidRDefault="006F4BF1" w:rsidP="00C1406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vi-VN" w:eastAsia="vi-VN"/>
        </w:rPr>
        <w:drawing>
          <wp:inline distT="0" distB="0" distL="0" distR="0">
            <wp:extent cx="5943600" cy="401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DC" w:rsidRPr="00872DCC" w:rsidRDefault="00DF2ADC" w:rsidP="00C14063">
      <w:pPr>
        <w:jc w:val="both"/>
        <w:rPr>
          <w:sz w:val="24"/>
          <w:szCs w:val="24"/>
        </w:rPr>
      </w:pPr>
    </w:p>
    <w:p w:rsidR="00C51B1B" w:rsidRPr="00872DCC" w:rsidRDefault="00C51B1B" w:rsidP="00C51B1B">
      <w:pPr>
        <w:rPr>
          <w:sz w:val="24"/>
          <w:szCs w:val="24"/>
        </w:rPr>
      </w:pPr>
    </w:p>
    <w:p w:rsidR="00496A9A" w:rsidRPr="00730F29" w:rsidRDefault="00591379" w:rsidP="00496A9A">
      <w:pPr>
        <w:pStyle w:val="Heading1"/>
        <w:rPr>
          <w:rFonts w:ascii="Times New Roman" w:hAnsi="Times New Roman"/>
          <w:sz w:val="26"/>
          <w:szCs w:val="26"/>
        </w:rPr>
      </w:pPr>
      <w:bookmarkStart w:id="2" w:name="_Toc478115848"/>
      <w:bookmarkStart w:id="3" w:name="_Toc479831858"/>
      <w:r w:rsidRPr="00864B2A">
        <w:rPr>
          <w:rFonts w:ascii="Times New Roman" w:hAnsi="Times New Roman"/>
          <w:sz w:val="26"/>
          <w:szCs w:val="26"/>
        </w:rPr>
        <w:t xml:space="preserve">Use-case </w:t>
      </w:r>
      <w:r w:rsidR="00016409" w:rsidRPr="00864B2A">
        <w:rPr>
          <w:rFonts w:ascii="Times New Roman" w:hAnsi="Times New Roman"/>
          <w:sz w:val="26"/>
          <w:szCs w:val="26"/>
        </w:rPr>
        <w:t>Specifications</w:t>
      </w:r>
      <w:bookmarkEnd w:id="2"/>
      <w:bookmarkEnd w:id="3"/>
    </w:p>
    <w:p w:rsidR="00496A9A" w:rsidRPr="00872DCC" w:rsidRDefault="00496A9A" w:rsidP="00496A9A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78115851"/>
      <w:bookmarkStart w:id="5" w:name="_Toc479831859"/>
      <w:r w:rsidRPr="00872DCC">
        <w:rPr>
          <w:rFonts w:ascii="Times New Roman" w:hAnsi="Times New Roman"/>
          <w:sz w:val="24"/>
          <w:szCs w:val="24"/>
        </w:rPr>
        <w:t xml:space="preserve">Use-case: Tìm </w:t>
      </w:r>
      <w:r w:rsidR="00021042" w:rsidRPr="00872DCC">
        <w:rPr>
          <w:rFonts w:ascii="Times New Roman" w:hAnsi="Times New Roman"/>
          <w:sz w:val="24"/>
          <w:szCs w:val="24"/>
        </w:rPr>
        <w:t>kiếm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2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Tìm </w:t>
            </w:r>
            <w:r w:rsidR="00021042" w:rsidRPr="00872DCC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</w:p>
        </w:tc>
      </w:tr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2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Người dùng tìm sách, tác giả trên trang web</w:t>
            </w:r>
          </w:p>
        </w:tc>
      </w:tr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288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288" w:type="dxa"/>
          </w:tcPr>
          <w:p w:rsidR="00496A9A" w:rsidRPr="00872DCC" w:rsidRDefault="008F46BE" w:rsidP="009C0196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 w:rsidR="00375D9B">
              <w:rPr>
                <w:rFonts w:ascii="Times New Roman" w:hAnsi="Times New Roman" w:cs="Times New Roman"/>
                <w:sz w:val="24"/>
                <w:szCs w:val="24"/>
              </w:rPr>
              <w:t>p tên sách,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tên tác gi</w:t>
            </w:r>
            <w:r w:rsidR="00375D9B">
              <w:rPr>
                <w:rFonts w:ascii="Times New Roman" w:hAnsi="Times New Roman" w:cs="Times New Roman"/>
                <w:sz w:val="24"/>
                <w:szCs w:val="24"/>
              </w:rPr>
              <w:t>ả hoặc tên chủ đề thảo luận</w:t>
            </w: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 xml:space="preserve"> vào ô tìm kiếm</w:t>
            </w:r>
          </w:p>
          <w:p w:rsidR="00496A9A" w:rsidRPr="00872DCC" w:rsidRDefault="00CB4719" w:rsidP="009C0196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Bấm nút tìm kiếm</w:t>
            </w:r>
          </w:p>
          <w:p w:rsidR="00CB4719" w:rsidRPr="00872DCC" w:rsidRDefault="008E4A5D" w:rsidP="009C0196">
            <w:pPr>
              <w:pStyle w:val="ListParagraph"/>
              <w:numPr>
                <w:ilvl w:val="0"/>
                <w:numId w:val="3"/>
              </w:numPr>
              <w:tabs>
                <w:tab w:val="left" w:pos="326"/>
              </w:tabs>
              <w:spacing w:after="0" w:line="240" w:lineRule="auto"/>
              <w:ind w:left="4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Danh sách kết quả tìm kiếm sách sẽ đượ liệt kê. </w:t>
            </w:r>
          </w:p>
        </w:tc>
      </w:tr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288" w:type="dxa"/>
          </w:tcPr>
          <w:p w:rsidR="00496A9A" w:rsidRPr="00785B5D" w:rsidRDefault="00375D9B" w:rsidP="009C0196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85B5D">
              <w:rPr>
                <w:rFonts w:ascii="Times New Roman" w:hAnsi="Times New Roman" w:cs="Times New Roman"/>
                <w:sz w:val="24"/>
                <w:szCs w:val="24"/>
              </w:rPr>
              <w:t xml:space="preserve">Nhập tên sách hoặc tên tác giả hoặc chủ đề thảo luận </w:t>
            </w:r>
            <w:r w:rsidR="008E4A5D" w:rsidRPr="00785B5D">
              <w:rPr>
                <w:rFonts w:ascii="Times New Roman" w:hAnsi="Times New Roman" w:cs="Times New Roman"/>
                <w:sz w:val="24"/>
                <w:szCs w:val="24"/>
              </w:rPr>
              <w:t>không có trong cơ sở dữ liệu</w:t>
            </w:r>
            <w:r w:rsidRPr="00785B5D">
              <w:rPr>
                <w:rFonts w:ascii="Times New Roman" w:hAnsi="Times New Roman" w:cs="Times New Roman"/>
                <w:sz w:val="24"/>
                <w:szCs w:val="24"/>
              </w:rPr>
              <w:t xml:space="preserve"> vào ô tìm kiếm</w:t>
            </w:r>
            <w:r w:rsidR="008E4A5D" w:rsidRPr="00785B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4A5D" w:rsidRPr="00785B5D" w:rsidRDefault="008E4A5D" w:rsidP="009C0196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785B5D">
              <w:rPr>
                <w:rFonts w:ascii="Times New Roman" w:hAnsi="Times New Roman" w:cs="Times New Roman"/>
                <w:sz w:val="24"/>
                <w:szCs w:val="24"/>
              </w:rPr>
              <w:t>Bấm nút tìm kiếm.</w:t>
            </w:r>
          </w:p>
          <w:p w:rsidR="008E4A5D" w:rsidRPr="00375D9B" w:rsidRDefault="008E4A5D" w:rsidP="009C0196">
            <w:pPr>
              <w:pStyle w:val="ListParagraph"/>
              <w:numPr>
                <w:ilvl w:val="0"/>
                <w:numId w:val="4"/>
              </w:numPr>
              <w:ind w:left="240" w:hanging="218"/>
              <w:rPr>
                <w:sz w:val="24"/>
                <w:szCs w:val="24"/>
              </w:rPr>
            </w:pPr>
            <w:r w:rsidRPr="00785B5D">
              <w:rPr>
                <w:rFonts w:ascii="Times New Roman" w:hAnsi="Times New Roman" w:cs="Times New Roman"/>
                <w:sz w:val="24"/>
                <w:szCs w:val="24"/>
              </w:rPr>
              <w:t>Hiện thông báo “No Results”.</w:t>
            </w:r>
          </w:p>
        </w:tc>
      </w:tr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288" w:type="dxa"/>
          </w:tcPr>
          <w:p w:rsidR="00496A9A" w:rsidRPr="00872DCC" w:rsidRDefault="00CB4719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496A9A" w:rsidRPr="00872DCC" w:rsidTr="008E4A5D">
        <w:tc>
          <w:tcPr>
            <w:tcW w:w="2062" w:type="dxa"/>
          </w:tcPr>
          <w:p w:rsidR="00496A9A" w:rsidRPr="00872DCC" w:rsidRDefault="00496A9A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288" w:type="dxa"/>
          </w:tcPr>
          <w:p w:rsidR="00496A9A" w:rsidRPr="00872DCC" w:rsidRDefault="00CB4719" w:rsidP="008B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Tìm kiếm được sách/tác giả mong muốn</w:t>
            </w:r>
          </w:p>
        </w:tc>
      </w:tr>
    </w:tbl>
    <w:p w:rsidR="00496A9A" w:rsidRPr="00872DCC" w:rsidRDefault="00496A9A" w:rsidP="00496A9A">
      <w:pPr>
        <w:rPr>
          <w:sz w:val="24"/>
          <w:szCs w:val="24"/>
        </w:rPr>
      </w:pPr>
    </w:p>
    <w:p w:rsidR="00A9580F" w:rsidRPr="00872DCC" w:rsidRDefault="00A9580F" w:rsidP="00496A9A">
      <w:pPr>
        <w:rPr>
          <w:sz w:val="24"/>
          <w:szCs w:val="24"/>
        </w:rPr>
      </w:pPr>
    </w:p>
    <w:p w:rsidR="007B7356" w:rsidRPr="00872DCC" w:rsidRDefault="007B7356" w:rsidP="007B7356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78115854"/>
      <w:bookmarkStart w:id="7" w:name="_Toc479831860"/>
      <w:r w:rsidRPr="00872DCC">
        <w:rPr>
          <w:rFonts w:ascii="Times New Roman" w:hAnsi="Times New Roman"/>
          <w:sz w:val="24"/>
          <w:szCs w:val="24"/>
        </w:rPr>
        <w:t xml:space="preserve">Use-case: Xem </w:t>
      </w:r>
      <w:bookmarkEnd w:id="6"/>
      <w:r w:rsidR="008E5263">
        <w:rPr>
          <w:rFonts w:ascii="Times New Roman" w:hAnsi="Times New Roman"/>
          <w:sz w:val="24"/>
          <w:szCs w:val="24"/>
        </w:rPr>
        <w:t>gợi ý sách</w:t>
      </w:r>
      <w:r w:rsidR="00383C6F">
        <w:rPr>
          <w:rFonts w:ascii="Times New Roman" w:hAnsi="Times New Roman"/>
          <w:sz w:val="24"/>
          <w:szCs w:val="24"/>
        </w:rPr>
        <w:t xml:space="preserve"> và xem chi tiết cuốn sách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488" w:type="dxa"/>
          </w:tcPr>
          <w:p w:rsidR="007B7356" w:rsidRPr="00872DCC" w:rsidRDefault="004669A8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gợ</w:t>
            </w:r>
            <w:r w:rsidR="00383C6F">
              <w:rPr>
                <w:rFonts w:ascii="Times New Roman" w:hAnsi="Times New Roman" w:cs="Times New Roman"/>
                <w:sz w:val="24"/>
                <w:szCs w:val="24"/>
              </w:rPr>
              <w:t>i ý sách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488" w:type="dxa"/>
          </w:tcPr>
          <w:p w:rsidR="007B7356" w:rsidRPr="00872DCC" w:rsidRDefault="00383C6F" w:rsidP="00383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danh sách các quyển sách nằm trong best seller, most voted hay award.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488" w:type="dxa"/>
          </w:tcPr>
          <w:p w:rsidR="00383C6F" w:rsidRPr="00383C6F" w:rsidRDefault="00383C6F" w:rsidP="009C0196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383C6F">
              <w:rPr>
                <w:rFonts w:ascii="Times New Roman" w:hAnsi="Times New Roman" w:cs="Times New Roman"/>
                <w:sz w:val="24"/>
                <w:szCs w:val="24"/>
              </w:rPr>
              <w:t xml:space="preserve">Nhấn chọn nút “Best seller” ở phía trái màn hình. 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488" w:type="dxa"/>
          </w:tcPr>
          <w:p w:rsidR="007B7356" w:rsidRPr="00C96875" w:rsidRDefault="00383C6F" w:rsidP="009C0196">
            <w:pPr>
              <w:pStyle w:val="ListParagraph"/>
              <w:numPr>
                <w:ilvl w:val="0"/>
                <w:numId w:val="8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C96875">
              <w:rPr>
                <w:rFonts w:ascii="Times New Roman" w:hAnsi="Times New Roman" w:cs="Times New Roman"/>
                <w:sz w:val="24"/>
                <w:szCs w:val="24"/>
              </w:rPr>
              <w:t xml:space="preserve">Nhấn chọn nút “Best seller” ở phía trái màn hình. </w:t>
            </w:r>
          </w:p>
          <w:p w:rsidR="00383C6F" w:rsidRPr="00383C6F" w:rsidRDefault="004617AF" w:rsidP="009C0196">
            <w:pPr>
              <w:pStyle w:val="ListParagraph"/>
              <w:numPr>
                <w:ilvl w:val="0"/>
                <w:numId w:val="8"/>
              </w:numPr>
              <w:ind w:left="382"/>
              <w:rPr>
                <w:sz w:val="24"/>
                <w:szCs w:val="24"/>
              </w:rPr>
            </w:pPr>
            <w:r w:rsidRPr="00C96875">
              <w:rPr>
                <w:rFonts w:ascii="Times New Roman" w:hAnsi="Times New Roman" w:cs="Times New Roman"/>
                <w:sz w:val="24"/>
                <w:szCs w:val="24"/>
              </w:rPr>
              <w:t>Nhấn chọn nút “View all books”.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4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B7356" w:rsidRPr="00872DCC" w:rsidTr="00AC6BCC">
        <w:tc>
          <w:tcPr>
            <w:tcW w:w="20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488" w:type="dxa"/>
          </w:tcPr>
          <w:p w:rsidR="007B7356" w:rsidRPr="00872DCC" w:rsidRDefault="004617AF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Xuất hiện danh sách các </w:t>
            </w:r>
            <w:r w:rsidR="00C96875">
              <w:rPr>
                <w:rFonts w:ascii="Times New Roman" w:hAnsi="Times New Roman" w:cs="Times New Roman"/>
                <w:sz w:val="24"/>
                <w:szCs w:val="24"/>
              </w:rPr>
              <w:t xml:space="preserve">quyển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sách trong mục best seller</w:t>
            </w:r>
          </w:p>
        </w:tc>
      </w:tr>
      <w:tr w:rsidR="00653E65" w:rsidRPr="00872DCC" w:rsidTr="00AC6BCC">
        <w:tc>
          <w:tcPr>
            <w:tcW w:w="2088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488" w:type="dxa"/>
          </w:tcPr>
          <w:p w:rsidR="00653E65" w:rsidRPr="00872DCC" w:rsidRDefault="00211D30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10 lần/tuần</w:t>
            </w:r>
          </w:p>
        </w:tc>
      </w:tr>
    </w:tbl>
    <w:p w:rsidR="007B7356" w:rsidRPr="00872DCC" w:rsidRDefault="007B7356" w:rsidP="00496A9A">
      <w:pPr>
        <w:rPr>
          <w:sz w:val="24"/>
          <w:szCs w:val="24"/>
        </w:rPr>
      </w:pPr>
    </w:p>
    <w:p w:rsidR="007B7356" w:rsidRPr="00872DCC" w:rsidRDefault="007B7356" w:rsidP="007B7356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78115855"/>
      <w:bookmarkStart w:id="9" w:name="_Toc479831861"/>
      <w:r w:rsidRPr="00872DCC">
        <w:rPr>
          <w:rFonts w:ascii="Times New Roman" w:hAnsi="Times New Roman"/>
          <w:sz w:val="24"/>
          <w:szCs w:val="24"/>
        </w:rPr>
        <w:t>Use-case: Tạo chủ đề thảo luận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7B7356" w:rsidRPr="00872DCC" w:rsidTr="00BE4DAB"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288" w:type="dxa"/>
          </w:tcPr>
          <w:p w:rsidR="007B7356" w:rsidRPr="00872DCC" w:rsidRDefault="00785B5D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chủ đề thảo luận</w:t>
            </w:r>
          </w:p>
        </w:tc>
      </w:tr>
      <w:tr w:rsidR="007B7356" w:rsidRPr="00872DCC" w:rsidTr="00BE4DAB"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72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1 chủ đề để cùng mọi người thảo luận</w:t>
            </w:r>
          </w:p>
        </w:tc>
      </w:tr>
      <w:tr w:rsidR="007B7356" w:rsidRPr="00872DCC" w:rsidTr="00BE4DAB"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288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</w:p>
        </w:tc>
      </w:tr>
      <w:tr w:rsidR="007B7356" w:rsidRPr="00872DCC" w:rsidTr="00BE4DAB"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288" w:type="dxa"/>
          </w:tcPr>
          <w:p w:rsidR="00BE4DAB" w:rsidRPr="00EF26E2" w:rsidRDefault="00EF26E2" w:rsidP="00EF26E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26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E4DAB" w:rsidRPr="00EF26E2">
              <w:rPr>
                <w:rFonts w:ascii="Times New Roman" w:hAnsi="Times New Roman" w:cs="Times New Roman"/>
                <w:sz w:val="24"/>
                <w:szCs w:val="24"/>
              </w:rPr>
              <w:t xml:space="preserve">Nhập vào chủ đề và nội dung của chủ đề. </w:t>
            </w:r>
          </w:p>
          <w:p w:rsidR="00461033" w:rsidRPr="00BE4DAB" w:rsidRDefault="00BE4DAB" w:rsidP="00EF26E2">
            <w:pPr>
              <w:spacing w:line="360" w:lineRule="auto"/>
              <w:rPr>
                <w:rFonts w:cs="Times New Roman"/>
              </w:rPr>
            </w:pPr>
            <w:r w:rsidRPr="00EF26E2">
              <w:rPr>
                <w:rFonts w:ascii="Times New Roman" w:hAnsi="Times New Roman" w:cs="Times New Roman"/>
                <w:sz w:val="24"/>
                <w:szCs w:val="24"/>
              </w:rPr>
              <w:t>2.   Nhấn chọn nút “Post”.</w:t>
            </w:r>
          </w:p>
        </w:tc>
      </w:tr>
      <w:tr w:rsidR="007B7356" w:rsidRPr="00872DCC" w:rsidTr="00BE4DAB"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288" w:type="dxa"/>
          </w:tcPr>
          <w:p w:rsidR="007B7356" w:rsidRPr="008E5263" w:rsidRDefault="008E5263" w:rsidP="009C0196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E5263">
              <w:rPr>
                <w:rFonts w:ascii="Times New Roman" w:hAnsi="Times New Roman" w:cs="Times New Roman"/>
                <w:sz w:val="24"/>
                <w:szCs w:val="24"/>
              </w:rPr>
              <w:t xml:space="preserve">Nhập vào chủ đề và nội dung của chủ đề. </w:t>
            </w:r>
          </w:p>
          <w:p w:rsidR="008E5263" w:rsidRPr="008E5263" w:rsidRDefault="008E5263" w:rsidP="009C0196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E5263">
              <w:rPr>
                <w:rFonts w:ascii="Times New Roman" w:hAnsi="Times New Roman" w:cs="Times New Roman"/>
                <w:sz w:val="24"/>
                <w:szCs w:val="24"/>
              </w:rPr>
              <w:t>Nhấn chọn nút related book.</w:t>
            </w:r>
          </w:p>
          <w:p w:rsidR="008E5263" w:rsidRPr="008E5263" w:rsidRDefault="008E5263" w:rsidP="009C0196">
            <w:pPr>
              <w:pStyle w:val="ListParagraph"/>
              <w:numPr>
                <w:ilvl w:val="0"/>
                <w:numId w:val="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E5263">
              <w:rPr>
                <w:rFonts w:ascii="Times New Roman" w:hAnsi="Times New Roman" w:cs="Times New Roman"/>
                <w:sz w:val="24"/>
                <w:szCs w:val="24"/>
              </w:rPr>
              <w:t xml:space="preserve">Chọn sách muốn tag vào. </w:t>
            </w:r>
          </w:p>
          <w:p w:rsidR="008E5263" w:rsidRPr="008E5263" w:rsidRDefault="008E5263" w:rsidP="009C0196">
            <w:pPr>
              <w:pStyle w:val="ListParagraph"/>
              <w:numPr>
                <w:ilvl w:val="0"/>
                <w:numId w:val="5"/>
              </w:numPr>
              <w:ind w:left="382"/>
              <w:rPr>
                <w:sz w:val="24"/>
                <w:szCs w:val="24"/>
              </w:rPr>
            </w:pPr>
            <w:r w:rsidRPr="008E5263">
              <w:rPr>
                <w:rFonts w:ascii="Times New Roman" w:hAnsi="Times New Roman" w:cs="Times New Roman"/>
                <w:sz w:val="24"/>
                <w:szCs w:val="24"/>
              </w:rPr>
              <w:t xml:space="preserve">Chọn nút “Post”. </w:t>
            </w:r>
          </w:p>
        </w:tc>
      </w:tr>
      <w:tr w:rsidR="007B7356" w:rsidRPr="00872DCC" w:rsidTr="00BE4DAB">
        <w:trPr>
          <w:trHeight w:val="145"/>
        </w:trPr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288" w:type="dxa"/>
          </w:tcPr>
          <w:p w:rsidR="007B7356" w:rsidRPr="00872DCC" w:rsidRDefault="007B7356" w:rsidP="0046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B7356" w:rsidRPr="00872DCC" w:rsidTr="00BE4DAB">
        <w:tc>
          <w:tcPr>
            <w:tcW w:w="2062" w:type="dxa"/>
          </w:tcPr>
          <w:p w:rsidR="007B7356" w:rsidRPr="00872DCC" w:rsidRDefault="007B7356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288" w:type="dxa"/>
          </w:tcPr>
          <w:p w:rsidR="007B7356" w:rsidRPr="00872DCC" w:rsidRDefault="00461033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Tạo topic thành công</w:t>
            </w:r>
          </w:p>
        </w:tc>
      </w:tr>
      <w:tr w:rsidR="00653E65" w:rsidRPr="00872DCC" w:rsidTr="00BE4DAB">
        <w:tc>
          <w:tcPr>
            <w:tcW w:w="2062" w:type="dxa"/>
          </w:tcPr>
          <w:p w:rsidR="00653E65" w:rsidRPr="00872DCC" w:rsidRDefault="00653E65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Usage frequency</w:t>
            </w:r>
          </w:p>
        </w:tc>
        <w:tc>
          <w:tcPr>
            <w:tcW w:w="7288" w:type="dxa"/>
          </w:tcPr>
          <w:p w:rsidR="00653E65" w:rsidRPr="00872DCC" w:rsidRDefault="0033278C" w:rsidP="00AC6B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DCC">
              <w:rPr>
                <w:rFonts w:ascii="Times New Roman" w:hAnsi="Times New Roman" w:cs="Times New Roman"/>
                <w:sz w:val="24"/>
                <w:szCs w:val="24"/>
              </w:rPr>
              <w:t>3 lần/tuần</w:t>
            </w:r>
          </w:p>
        </w:tc>
      </w:tr>
    </w:tbl>
    <w:p w:rsidR="00CB5D55" w:rsidRPr="00872DCC" w:rsidRDefault="00CB5D55" w:rsidP="009254DE">
      <w:pPr>
        <w:pStyle w:val="Heading1"/>
        <w:numPr>
          <w:ilvl w:val="0"/>
          <w:numId w:val="0"/>
        </w:numPr>
        <w:rPr>
          <w:rFonts w:ascii="Times New Roman" w:hAnsi="Times New Roman"/>
          <w:szCs w:val="24"/>
        </w:rPr>
      </w:pPr>
    </w:p>
    <w:sectPr w:rsidR="00CB5D55" w:rsidRPr="00872DCC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921" w:rsidRDefault="00392921">
      <w:pPr>
        <w:spacing w:line="240" w:lineRule="auto"/>
      </w:pPr>
      <w:r>
        <w:separator/>
      </w:r>
    </w:p>
  </w:endnote>
  <w:endnote w:type="continuationSeparator" w:id="0">
    <w:p w:rsidR="00392921" w:rsidRDefault="00392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0A" w:rsidRDefault="00F72A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0A" w:rsidRDefault="00F72A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0A" w:rsidRDefault="00F72A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F72A0A" w:rsidP="00F72A0A">
          <w:pPr>
            <w:jc w:val="center"/>
          </w:pPr>
          <w:r>
            <w:rPr>
              <w:lang w:val="vi-VN"/>
            </w:rPr>
            <w:t>CIC – Creative Is Core</w:t>
          </w:r>
          <w:bookmarkStart w:id="10" w:name="_GoBack"/>
          <w:bookmarkEnd w:id="10"/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100203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0020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921" w:rsidRDefault="00392921">
      <w:pPr>
        <w:spacing w:line="240" w:lineRule="auto"/>
      </w:pPr>
      <w:r>
        <w:separator/>
      </w:r>
    </w:p>
  </w:footnote>
  <w:footnote w:type="continuationSeparator" w:id="0">
    <w:p w:rsidR="00392921" w:rsidRDefault="00392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0A" w:rsidRDefault="00F72A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A0A" w:rsidRDefault="00F72A0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79" w:type="dxa"/>
        </w:tcPr>
        <w:p w:rsidR="009C307A" w:rsidRDefault="007D3B7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9C307A">
      <w:tc>
        <w:tcPr>
          <w:tcW w:w="6379" w:type="dxa"/>
        </w:tcPr>
        <w:p w:rsidR="009C307A" w:rsidRDefault="00392921" w:rsidP="00FC7F6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00203">
            <w:t xml:space="preserve">Use-Case Specification: </w:t>
          </w:r>
          <w:r w:rsidR="00100203" w:rsidRPr="00100203">
            <w:rPr>
              <w:lang w:val="vi-VN"/>
            </w:rPr>
            <w:t>&lt;Use-Case Name&gt;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864B2A">
            <w:rPr>
              <w:lang w:val="vi-VN"/>
            </w:rPr>
            <w:t>11/4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F8B"/>
    <w:multiLevelType w:val="hybridMultilevel"/>
    <w:tmpl w:val="641E5F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9BB"/>
    <w:multiLevelType w:val="hybridMultilevel"/>
    <w:tmpl w:val="4F7A80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6"/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A0E7B"/>
    <w:rsid w:val="000A4D5C"/>
    <w:rsid w:val="000B4FE9"/>
    <w:rsid w:val="000C0AE6"/>
    <w:rsid w:val="000C5EAE"/>
    <w:rsid w:val="000C7E2A"/>
    <w:rsid w:val="000D02B5"/>
    <w:rsid w:val="000E171C"/>
    <w:rsid w:val="000E4D31"/>
    <w:rsid w:val="000E4EE2"/>
    <w:rsid w:val="000F0F67"/>
    <w:rsid w:val="000F6A6F"/>
    <w:rsid w:val="00100203"/>
    <w:rsid w:val="00134BB0"/>
    <w:rsid w:val="00145797"/>
    <w:rsid w:val="00167191"/>
    <w:rsid w:val="001926FD"/>
    <w:rsid w:val="00192A52"/>
    <w:rsid w:val="001C1F0A"/>
    <w:rsid w:val="001C21FD"/>
    <w:rsid w:val="001E597A"/>
    <w:rsid w:val="001E5E15"/>
    <w:rsid w:val="001F7DF6"/>
    <w:rsid w:val="00203A10"/>
    <w:rsid w:val="00211D30"/>
    <w:rsid w:val="002258BF"/>
    <w:rsid w:val="00240CB1"/>
    <w:rsid w:val="00241189"/>
    <w:rsid w:val="00253488"/>
    <w:rsid w:val="00255B17"/>
    <w:rsid w:val="00261EE2"/>
    <w:rsid w:val="00286BF7"/>
    <w:rsid w:val="002B37D6"/>
    <w:rsid w:val="002C5F3B"/>
    <w:rsid w:val="002C788A"/>
    <w:rsid w:val="002C7CB2"/>
    <w:rsid w:val="00303B75"/>
    <w:rsid w:val="00310A8D"/>
    <w:rsid w:val="0033278C"/>
    <w:rsid w:val="00334A56"/>
    <w:rsid w:val="003450AE"/>
    <w:rsid w:val="00366692"/>
    <w:rsid w:val="00375D9B"/>
    <w:rsid w:val="00383C6F"/>
    <w:rsid w:val="003912F0"/>
    <w:rsid w:val="00392921"/>
    <w:rsid w:val="00396B71"/>
    <w:rsid w:val="00396CD0"/>
    <w:rsid w:val="003A75AC"/>
    <w:rsid w:val="003B55A1"/>
    <w:rsid w:val="003D081E"/>
    <w:rsid w:val="003F741E"/>
    <w:rsid w:val="004078A2"/>
    <w:rsid w:val="00407F7E"/>
    <w:rsid w:val="0041056D"/>
    <w:rsid w:val="00461033"/>
    <w:rsid w:val="004617AF"/>
    <w:rsid w:val="004669A8"/>
    <w:rsid w:val="0048443A"/>
    <w:rsid w:val="00496A9A"/>
    <w:rsid w:val="004A46CA"/>
    <w:rsid w:val="004A693E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219A"/>
    <w:rsid w:val="0058233B"/>
    <w:rsid w:val="00582BBB"/>
    <w:rsid w:val="005835BF"/>
    <w:rsid w:val="00591379"/>
    <w:rsid w:val="005B2D99"/>
    <w:rsid w:val="005B6CA7"/>
    <w:rsid w:val="005E20F4"/>
    <w:rsid w:val="0060650E"/>
    <w:rsid w:val="006207DB"/>
    <w:rsid w:val="00621BED"/>
    <w:rsid w:val="00622EA7"/>
    <w:rsid w:val="00630073"/>
    <w:rsid w:val="00653E65"/>
    <w:rsid w:val="00661C90"/>
    <w:rsid w:val="006655E9"/>
    <w:rsid w:val="00675C32"/>
    <w:rsid w:val="006A3E10"/>
    <w:rsid w:val="006D0A9A"/>
    <w:rsid w:val="006D7FD8"/>
    <w:rsid w:val="006E1270"/>
    <w:rsid w:val="006F4BF1"/>
    <w:rsid w:val="00705E25"/>
    <w:rsid w:val="007201F3"/>
    <w:rsid w:val="00722628"/>
    <w:rsid w:val="00727D12"/>
    <w:rsid w:val="00730F29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64B2A"/>
    <w:rsid w:val="00872DCC"/>
    <w:rsid w:val="00876F9C"/>
    <w:rsid w:val="008A070A"/>
    <w:rsid w:val="008A0730"/>
    <w:rsid w:val="008A7F64"/>
    <w:rsid w:val="008C235D"/>
    <w:rsid w:val="008E4A5D"/>
    <w:rsid w:val="008E5263"/>
    <w:rsid w:val="008F46BE"/>
    <w:rsid w:val="009254DE"/>
    <w:rsid w:val="00930E23"/>
    <w:rsid w:val="00940DD2"/>
    <w:rsid w:val="00941ADF"/>
    <w:rsid w:val="00944ECF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1974"/>
    <w:rsid w:val="00AF7300"/>
    <w:rsid w:val="00B017E2"/>
    <w:rsid w:val="00B15620"/>
    <w:rsid w:val="00B27476"/>
    <w:rsid w:val="00B305DC"/>
    <w:rsid w:val="00B50DB6"/>
    <w:rsid w:val="00B808A1"/>
    <w:rsid w:val="00B84F54"/>
    <w:rsid w:val="00B94716"/>
    <w:rsid w:val="00B95C1E"/>
    <w:rsid w:val="00BA460E"/>
    <w:rsid w:val="00BC74EB"/>
    <w:rsid w:val="00BD0C5B"/>
    <w:rsid w:val="00BE4DAB"/>
    <w:rsid w:val="00BF2D2B"/>
    <w:rsid w:val="00BF554F"/>
    <w:rsid w:val="00C14063"/>
    <w:rsid w:val="00C51B1B"/>
    <w:rsid w:val="00C55CA7"/>
    <w:rsid w:val="00C60255"/>
    <w:rsid w:val="00C63672"/>
    <w:rsid w:val="00C71211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F47BE"/>
    <w:rsid w:val="00D35282"/>
    <w:rsid w:val="00D4008C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7635C"/>
    <w:rsid w:val="00E9175C"/>
    <w:rsid w:val="00EA0552"/>
    <w:rsid w:val="00EC00CE"/>
    <w:rsid w:val="00EC45E3"/>
    <w:rsid w:val="00EF26E2"/>
    <w:rsid w:val="00F02F9F"/>
    <w:rsid w:val="00F25C41"/>
    <w:rsid w:val="00F36838"/>
    <w:rsid w:val="00F37DFE"/>
    <w:rsid w:val="00F54DC2"/>
    <w:rsid w:val="00F72A0A"/>
    <w:rsid w:val="00F77891"/>
    <w:rsid w:val="00F8354E"/>
    <w:rsid w:val="00F92264"/>
    <w:rsid w:val="00F94CDD"/>
    <w:rsid w:val="00FC2A5F"/>
    <w:rsid w:val="00FC7F6D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545319A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4DA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5BCB2F-8FC9-4241-9F96-CC4C8BF6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361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30</cp:revision>
  <cp:lastPrinted>2017-04-13T00:29:00Z</cp:lastPrinted>
  <dcterms:created xsi:type="dcterms:W3CDTF">2017-04-08T07:07:00Z</dcterms:created>
  <dcterms:modified xsi:type="dcterms:W3CDTF">2017-04-13T00:32:00Z</dcterms:modified>
</cp:coreProperties>
</file>