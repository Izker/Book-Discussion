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_Toc321147149" w:displacedByCustomXml="next"/>
    <w:bookmarkStart w:id="2" w:name="_Toc318188227" w:displacedByCustomXml="next"/>
    <w:bookmarkStart w:id="3" w:name="_Toc318188327" w:displacedByCustomXml="next"/>
    <w:bookmarkStart w:id="4" w:name="_Toc318189312" w:displacedByCustomXml="next"/>
    <w:bookmarkStart w:id="5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NoSpacing"/>
            <w:rPr>
              <w:sz w:val="24"/>
            </w:rPr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1F71" w:rsidRPr="006A591B" w:rsidRDefault="006A591B" w:rsidP="003466B3">
                                    <w:pPr>
                                      <w:pStyle w:val="Title"/>
                                      <w:shd w:val="clear" w:color="auto" w:fill="007789" w:themeFill="accent1" w:themeFillShade="BF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vi-VN"/>
                                      </w:rPr>
                                      <w:t>Nhận xét</w:t>
                                    </w:r>
                                    <w:r w:rsidRPr="006A591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vi-VN"/>
                                      </w:rPr>
                                      <w:t xml:space="preserve"> hoạt động PA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vi-VN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:rsidR="00341F71" w:rsidRPr="003466B3" w:rsidRDefault="00341F71" w:rsidP="003466B3">
                                <w:pPr>
                                  <w:pStyle w:val="Subtitle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41F71" w:rsidRPr="006A591B" w:rsidRDefault="006A591B" w:rsidP="003466B3">
                              <w:pPr>
                                <w:pStyle w:val="Tiu"/>
                                <w:shd w:val="clear" w:color="auto" w:fill="007789" w:themeFill="accent1" w:themeFillShade="BF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  <w:lang w:val="vi-VN"/>
                                </w:rPr>
                                <w:t>Nhận xét</w:t>
                              </w:r>
                              <w:r w:rsidRPr="006A591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  <w:lang w:val="vi-VN"/>
                                </w:rPr>
                                <w:t xml:space="preserve"> hoạt động PA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  <w:lang w:val="vi-VN"/>
                                </w:rPr>
                                <w:t>1</w:t>
                              </w:r>
                            </w:p>
                          </w:sdtContent>
                        </w:sdt>
                        <w:p w:rsidR="00341F71" w:rsidRPr="003466B3" w:rsidRDefault="00341F71" w:rsidP="003466B3">
                          <w:pPr>
                            <w:pStyle w:val="Tiuphu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F71" w:rsidRPr="003466B3" w:rsidRDefault="00341F71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1F71" w:rsidRPr="003466B3" w:rsidRDefault="00341F71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ĐẠI HỌC KHOA HỌC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1F71" w:rsidRPr="003466B3" w:rsidRDefault="00341F71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1F71" w:rsidRPr="003466B3" w:rsidRDefault="00341F71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F71" w:rsidRPr="00335A56" w:rsidRDefault="00FA242F">
                                <w:pPr>
                                  <w:pStyle w:val="ContactInfo"/>
                                  <w:rPr>
                                    <w:color w:val="auto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1F71" w:rsidRPr="00335A56">
                                      <w:rPr>
                                        <w:color w:val="auto"/>
                                      </w:rPr>
                                      <w:t>Nhóm CIC</w:t>
                                    </w:r>
                                  </w:sdtContent>
                                </w:sdt>
                                <w:r w:rsidR="00341F71" w:rsidRPr="00335A56">
                                  <w:rPr>
                                    <w:color w:val="auto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1F71" w:rsidRPr="00335A56">
                                      <w:rPr>
                                        <w:color w:val="auto"/>
                                      </w:rPr>
                                      <w:t>Creative Is C</w:t>
                                    </w:r>
                                  </w:sdtContent>
                                </w:sdt>
                                <w:r w:rsidR="00341F71" w:rsidRPr="00335A56">
                                  <w:rPr>
                                    <w:color w:val="auto"/>
                                  </w:rPr>
                                  <w:t>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341F71" w:rsidRPr="00335A56" w:rsidRDefault="00A6439C">
                          <w:pPr>
                            <w:pStyle w:val="ContactInfo"/>
                            <w:rPr>
                              <w:color w:val="auto"/>
                            </w:rPr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1F71" w:rsidRPr="00335A56">
                                <w:rPr>
                                  <w:color w:val="auto"/>
                                </w:rPr>
                                <w:t>Nhóm CIC</w:t>
                              </w:r>
                            </w:sdtContent>
                          </w:sdt>
                          <w:r w:rsidR="00341F71" w:rsidRPr="00335A56">
                            <w:rPr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41F71" w:rsidRPr="00335A56">
                                <w:rPr>
                                  <w:color w:val="auto"/>
                                </w:rPr>
                                <w:t>Creative Is C</w:t>
                              </w:r>
                            </w:sdtContent>
                          </w:sdt>
                          <w:r w:rsidR="00341F71" w:rsidRPr="00335A56">
                            <w:rPr>
                              <w:color w:val="auto"/>
                            </w:rPr>
                            <w:t>ore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3466B3"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posOffset>1591393</wp:posOffset>
                    </wp:positionH>
                    <wp:positionV relativeFrom="paragraph">
                      <wp:posOffset>1426956</wp:posOffset>
                    </wp:positionV>
                    <wp:extent cx="2606040" cy="917575"/>
                    <wp:effectExtent l="0" t="0" r="381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F71" w:rsidRPr="003466B3" w:rsidRDefault="00341F71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Website Book Shelf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 w14:anchorId="1181EBA1" id="_x0000_s1029" type="#_x0000_t202" style="position:absolute;margin-left:125.3pt;margin-top:112.35pt;width:205.2pt;height:72.2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" stroked="f">
                    <v:textbox style="mso-fit-shape-to-text:t">
                      <w:txbxContent>
                        <w:p w:rsidR="00341F71" w:rsidRPr="003466B3" w:rsidRDefault="00341F71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Website Book Shelf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bookmarkEnd w:id="5"/>
    <w:bookmarkEnd w:id="4"/>
    <w:bookmarkEnd w:id="3"/>
    <w:bookmarkEnd w:id="2"/>
    <w:bookmarkEnd w:id="1"/>
    <w:p w:rsidR="00380D49" w:rsidRDefault="00B95715" w:rsidP="00B95715">
      <w:pPr>
        <w:pStyle w:val="Heading1"/>
        <w:numPr>
          <w:ilvl w:val="0"/>
          <w:numId w:val="31"/>
        </w:numPr>
        <w:ind w:left="709"/>
        <w:rPr>
          <w:rStyle w:val="Heading1Char"/>
          <w:rFonts w:ascii="Times New Roman" w:hAnsi="Times New Roman" w:cs="Times New Roman"/>
          <w:sz w:val="46"/>
          <w:szCs w:val="46"/>
        </w:rPr>
      </w:pPr>
      <w:r>
        <w:rPr>
          <w:rStyle w:val="Heading1Char"/>
          <w:rFonts w:ascii="Times New Roman" w:hAnsi="Times New Roman" w:cs="Times New Roman"/>
          <w:sz w:val="46"/>
          <w:szCs w:val="46"/>
        </w:rPr>
        <w:lastRenderedPageBreak/>
        <w:t>Nhận xét về paper prototype (23/3/2017)</w:t>
      </w:r>
    </w:p>
    <w:p w:rsidR="00B95715" w:rsidRPr="00B95715" w:rsidRDefault="00B95715" w:rsidP="00475BA4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1"/>
        <w:gridCol w:w="3900"/>
      </w:tblGrid>
      <w:tr w:rsidR="00475BA4" w:rsidRPr="00475BA4" w:rsidTr="00475BA4">
        <w:trPr>
          <w:trHeight w:val="717"/>
        </w:trPr>
        <w:tc>
          <w:tcPr>
            <w:tcW w:w="4011" w:type="dxa"/>
            <w:shd w:val="clear" w:color="auto" w:fill="51D9FF" w:themeFill="accent4" w:themeFillTint="99"/>
          </w:tcPr>
          <w:p w:rsidR="00475BA4" w:rsidRPr="00475BA4" w:rsidRDefault="00475BA4" w:rsidP="00475B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475BA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Nhận xét</w:t>
            </w:r>
          </w:p>
        </w:tc>
        <w:tc>
          <w:tcPr>
            <w:tcW w:w="3900" w:type="dxa"/>
            <w:shd w:val="clear" w:color="auto" w:fill="51D9FF" w:themeFill="accent4" w:themeFillTint="99"/>
          </w:tcPr>
          <w:p w:rsidR="00475BA4" w:rsidRPr="00475BA4" w:rsidRDefault="00475BA4" w:rsidP="00475B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475BA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Trạng thái</w:t>
            </w:r>
          </w:p>
        </w:tc>
      </w:tr>
      <w:tr w:rsidR="00475BA4" w:rsidRPr="00475BA4" w:rsidTr="00475BA4">
        <w:tc>
          <w:tcPr>
            <w:tcW w:w="4011" w:type="dxa"/>
          </w:tcPr>
          <w:p w:rsidR="00475BA4" w:rsidRPr="00B95715" w:rsidRDefault="00475BA4" w:rsidP="00475BA4">
            <w:pPr>
              <w:pStyle w:val="ListParagraph"/>
              <w:numPr>
                <w:ilvl w:val="0"/>
                <w:numId w:val="33"/>
              </w:numPr>
              <w:ind w:left="294"/>
              <w:rPr>
                <w:color w:val="000000" w:themeColor="text1"/>
              </w:rPr>
            </w:pPr>
            <w:r w:rsidRPr="00B95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Mẫu thiết kế còn một số chỗ chưa rõ về mặt chức năng dẫn đến khó hiểu cho người dùng:</w:t>
            </w:r>
          </w:p>
          <w:p w:rsidR="00475BA4" w:rsidRPr="00B95715" w:rsidRDefault="00475BA4" w:rsidP="00475BA4">
            <w:pPr>
              <w:pStyle w:val="ListParagraph"/>
              <w:numPr>
                <w:ilvl w:val="0"/>
                <w:numId w:val="34"/>
              </w:numPr>
              <w:ind w:left="86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Chức năng phân loại sách cần làm rõ thao tác trên website để người dùng dễ hiểu. </w:t>
            </w:r>
          </w:p>
          <w:p w:rsidR="00475BA4" w:rsidRPr="00475BA4" w:rsidRDefault="00475BA4" w:rsidP="00B9571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00" w:type="dxa"/>
          </w:tcPr>
          <w:p w:rsidR="00475BA4" w:rsidRPr="00475BA4" w:rsidRDefault="00475BA4" w:rsidP="00B9571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 sửa đổi.</w:t>
            </w:r>
          </w:p>
        </w:tc>
      </w:tr>
      <w:tr w:rsidR="00475BA4" w:rsidRPr="00475BA4" w:rsidTr="00475BA4">
        <w:tc>
          <w:tcPr>
            <w:tcW w:w="4011" w:type="dxa"/>
          </w:tcPr>
          <w:p w:rsidR="00475BA4" w:rsidRPr="00475BA4" w:rsidRDefault="00475BA4" w:rsidP="00475BA4">
            <w:pPr>
              <w:pStyle w:val="ListParagraph"/>
              <w:numPr>
                <w:ilvl w:val="0"/>
                <w:numId w:val="33"/>
              </w:numPr>
              <w:ind w:left="29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5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Giao diên nên tập trung vào các chức năng chính làm sao cho người dùng hiểu được website được sử dụng với mục đích gì.</w:t>
            </w:r>
          </w:p>
        </w:tc>
        <w:tc>
          <w:tcPr>
            <w:tcW w:w="3900" w:type="dxa"/>
          </w:tcPr>
          <w:p w:rsidR="00475BA4" w:rsidRPr="00475BA4" w:rsidRDefault="00475BA4" w:rsidP="00B9571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Chưa chỉnh sửa.</w:t>
            </w:r>
          </w:p>
        </w:tc>
      </w:tr>
    </w:tbl>
    <w:p w:rsidR="00B95715" w:rsidRPr="00B95715" w:rsidRDefault="00B95715" w:rsidP="00B95715">
      <w:pPr>
        <w:pStyle w:val="ListParagraph"/>
        <w:rPr>
          <w:color w:val="000000" w:themeColor="text1"/>
        </w:rPr>
      </w:pPr>
    </w:p>
    <w:p w:rsidR="00475BA4" w:rsidRDefault="00475BA4" w:rsidP="00475BA4">
      <w:pPr>
        <w:pStyle w:val="Heading1"/>
        <w:numPr>
          <w:ilvl w:val="0"/>
          <w:numId w:val="31"/>
        </w:numPr>
        <w:ind w:left="709"/>
        <w:rPr>
          <w:rStyle w:val="Heading1Char"/>
          <w:rFonts w:ascii="Times New Roman" w:hAnsi="Times New Roman" w:cs="Times New Roman"/>
          <w:sz w:val="46"/>
          <w:szCs w:val="46"/>
        </w:rPr>
      </w:pPr>
      <w:r>
        <w:rPr>
          <w:rStyle w:val="Heading1Char"/>
          <w:rFonts w:ascii="Times New Roman" w:hAnsi="Times New Roman" w:cs="Times New Roman"/>
          <w:sz w:val="46"/>
          <w:szCs w:val="46"/>
        </w:rPr>
        <w:t>Quá trình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7"/>
      </w:tblGrid>
      <w:tr w:rsidR="00475BA4" w:rsidRPr="00475BA4" w:rsidTr="00475BA4">
        <w:trPr>
          <w:trHeight w:val="623"/>
        </w:trPr>
        <w:tc>
          <w:tcPr>
            <w:tcW w:w="2877" w:type="dxa"/>
            <w:shd w:val="clear" w:color="auto" w:fill="51D9FF" w:themeFill="accent4" w:themeFillTint="99"/>
          </w:tcPr>
          <w:p w:rsidR="00475BA4" w:rsidRPr="00475BA4" w:rsidRDefault="00475BA4" w:rsidP="00475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75BA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Công việc</w:t>
            </w:r>
          </w:p>
        </w:tc>
        <w:tc>
          <w:tcPr>
            <w:tcW w:w="2877" w:type="dxa"/>
            <w:shd w:val="clear" w:color="auto" w:fill="51D9FF" w:themeFill="accent4" w:themeFillTint="99"/>
          </w:tcPr>
          <w:p w:rsidR="00475BA4" w:rsidRPr="00475BA4" w:rsidRDefault="00475BA4" w:rsidP="00475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75BA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Người thực hiện</w:t>
            </w:r>
          </w:p>
        </w:tc>
        <w:tc>
          <w:tcPr>
            <w:tcW w:w="2877" w:type="dxa"/>
            <w:shd w:val="clear" w:color="auto" w:fill="51D9FF" w:themeFill="accent4" w:themeFillTint="99"/>
          </w:tcPr>
          <w:p w:rsidR="00475BA4" w:rsidRPr="00475BA4" w:rsidRDefault="00475BA4" w:rsidP="00475BA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75BA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Trạng thái</w:t>
            </w:r>
          </w:p>
        </w:tc>
      </w:tr>
      <w:tr w:rsidR="00475BA4" w:rsidRPr="00475BA4" w:rsidTr="00475BA4">
        <w:tc>
          <w:tcPr>
            <w:tcW w:w="2877" w:type="dxa"/>
          </w:tcPr>
          <w:p w:rsid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Vision Document</w:t>
            </w:r>
          </w:p>
          <w:p w:rsidR="00601E7A" w:rsidRDefault="00601E7A" w:rsidP="00601E7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Introduction </w:t>
            </w:r>
          </w:p>
          <w:p w:rsidR="00601E7A" w:rsidRDefault="00601E7A" w:rsidP="00601E7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Positioning</w:t>
            </w:r>
          </w:p>
          <w:p w:rsidR="00601E7A" w:rsidRPr="00601E7A" w:rsidRDefault="00601E7A" w:rsidP="00601E7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discription</w:t>
            </w:r>
          </w:p>
        </w:tc>
        <w:tc>
          <w:tcPr>
            <w:tcW w:w="2877" w:type="dxa"/>
          </w:tcPr>
          <w:p w:rsidR="00475BA4" w:rsidRPr="00475BA4" w:rsidRDefault="00475BA4" w:rsidP="00601E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 Hoài Anh</w:t>
            </w:r>
          </w:p>
        </w:tc>
        <w:tc>
          <w:tcPr>
            <w:tcW w:w="2877" w:type="dxa"/>
          </w:tcPr>
          <w:p w:rsidR="00475BA4" w:rsidRP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thành.</w:t>
            </w:r>
          </w:p>
        </w:tc>
      </w:tr>
      <w:tr w:rsidR="00601E7A" w:rsidRPr="00475BA4" w:rsidTr="00475BA4">
        <w:tc>
          <w:tcPr>
            <w:tcW w:w="2877" w:type="dxa"/>
          </w:tcPr>
          <w:p w:rsidR="00601E7A" w:rsidRDefault="00601E7A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Vision Document</w:t>
            </w:r>
          </w:p>
          <w:p w:rsidR="00601E7A" w:rsidRDefault="00601E7A" w:rsidP="00601E7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features</w:t>
            </w:r>
          </w:p>
          <w:p w:rsidR="00601E7A" w:rsidRDefault="00601E7A" w:rsidP="00601E7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Non-functional Requirements</w:t>
            </w:r>
          </w:p>
          <w:p w:rsidR="00601E7A" w:rsidRPr="00601E7A" w:rsidRDefault="00601E7A" w:rsidP="00601E7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description </w:t>
            </w:r>
          </w:p>
        </w:tc>
        <w:tc>
          <w:tcPr>
            <w:tcW w:w="2877" w:type="dxa"/>
          </w:tcPr>
          <w:p w:rsidR="00601E7A" w:rsidRDefault="00601E7A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Ngọc Đông</w:t>
            </w:r>
          </w:p>
        </w:tc>
        <w:tc>
          <w:tcPr>
            <w:tcW w:w="2877" w:type="dxa"/>
          </w:tcPr>
          <w:p w:rsidR="00601E7A" w:rsidRDefault="00601E7A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475BA4" w:rsidRPr="00475BA4" w:rsidTr="00475BA4">
        <w:tc>
          <w:tcPr>
            <w:tcW w:w="2877" w:type="dxa"/>
          </w:tcPr>
          <w:p w:rsid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Requirements Document</w:t>
            </w:r>
          </w:p>
          <w:p w:rsidR="00475BA4" w:rsidRPr="00475BA4" w:rsidRDefault="00475BA4" w:rsidP="00475BA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Thiết kế và mô tả usecase</w:t>
            </w:r>
          </w:p>
        </w:tc>
        <w:tc>
          <w:tcPr>
            <w:tcW w:w="2877" w:type="dxa"/>
          </w:tcPr>
          <w:p w:rsidR="00475BA4" w:rsidRP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Phan Bá Đạt</w:t>
            </w:r>
          </w:p>
        </w:tc>
        <w:tc>
          <w:tcPr>
            <w:tcW w:w="2877" w:type="dxa"/>
          </w:tcPr>
          <w:p w:rsidR="00475BA4" w:rsidRP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thành.</w:t>
            </w:r>
          </w:p>
        </w:tc>
      </w:tr>
      <w:tr w:rsidR="00475BA4" w:rsidRPr="00475BA4" w:rsidTr="00475BA4">
        <w:tc>
          <w:tcPr>
            <w:tcW w:w="2877" w:type="dxa"/>
          </w:tcPr>
          <w:p w:rsid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Requirements Document</w:t>
            </w:r>
          </w:p>
          <w:p w:rsidR="00475BA4" w:rsidRPr="00475BA4" w:rsidRDefault="00475BA4" w:rsidP="00475BA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tả Actor </w:t>
            </w:r>
          </w:p>
        </w:tc>
        <w:tc>
          <w:tcPr>
            <w:tcW w:w="2877" w:type="dxa"/>
          </w:tcPr>
          <w:p w:rsidR="00475BA4" w:rsidRP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Phạm Ngyễn Kỳ Dương</w:t>
            </w:r>
          </w:p>
        </w:tc>
        <w:tc>
          <w:tcPr>
            <w:tcW w:w="2877" w:type="dxa"/>
          </w:tcPr>
          <w:p w:rsidR="00475BA4" w:rsidRP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  <w:tr w:rsidR="00475BA4" w:rsidRPr="00475BA4" w:rsidTr="00475BA4">
        <w:tc>
          <w:tcPr>
            <w:tcW w:w="2877" w:type="dxa"/>
          </w:tcPr>
          <w:p w:rsidR="00475BA4" w:rsidRDefault="00475BA4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Requirements Document</w:t>
            </w:r>
          </w:p>
          <w:p w:rsidR="00475BA4" w:rsidRPr="00475BA4" w:rsidRDefault="00475BA4" w:rsidP="00475BA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 tả kỹ thuật </w:t>
            </w:r>
            <w:r w:rsidR="00601E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phân tích người dùng.</w:t>
            </w:r>
          </w:p>
        </w:tc>
        <w:tc>
          <w:tcPr>
            <w:tcW w:w="2877" w:type="dxa"/>
          </w:tcPr>
          <w:p w:rsidR="00475BA4" w:rsidRPr="00475BA4" w:rsidRDefault="00601E7A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Bùi Văn Dương</w:t>
            </w:r>
          </w:p>
        </w:tc>
        <w:tc>
          <w:tcPr>
            <w:tcW w:w="2877" w:type="dxa"/>
          </w:tcPr>
          <w:p w:rsidR="00475BA4" w:rsidRPr="00475BA4" w:rsidRDefault="00601E7A" w:rsidP="00475B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Hoàn thành</w:t>
            </w:r>
          </w:p>
        </w:tc>
      </w:tr>
    </w:tbl>
    <w:p w:rsidR="00B95715" w:rsidRPr="00475BA4" w:rsidRDefault="00B95715" w:rsidP="00475BA4">
      <w:pPr>
        <w:rPr>
          <w:rFonts w:ascii="Times New Roman" w:hAnsi="Times New Roman" w:cs="Times New Roman"/>
          <w:sz w:val="24"/>
          <w:szCs w:val="24"/>
        </w:rPr>
      </w:pPr>
    </w:p>
    <w:sectPr w:rsidR="00B95715" w:rsidRPr="00475BA4" w:rsidSect="00335A56">
      <w:footerReference w:type="default" r:id="rId10"/>
      <w:pgSz w:w="11907" w:h="16840" w:code="9"/>
      <w:pgMar w:top="1729" w:right="1469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2F" w:rsidRDefault="00FA242F">
      <w:pPr>
        <w:spacing w:before="0" w:after="0" w:line="240" w:lineRule="auto"/>
      </w:pPr>
      <w:r>
        <w:separator/>
      </w:r>
    </w:p>
  </w:endnote>
  <w:endnote w:type="continuationSeparator" w:id="0">
    <w:p w:rsidR="00FA242F" w:rsidRDefault="00FA24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71" w:rsidRDefault="00341F7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23B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2F" w:rsidRDefault="00FA242F">
      <w:pPr>
        <w:spacing w:before="0" w:after="0" w:line="240" w:lineRule="auto"/>
      </w:pPr>
      <w:r>
        <w:separator/>
      </w:r>
    </w:p>
  </w:footnote>
  <w:footnote w:type="continuationSeparator" w:id="0">
    <w:p w:rsidR="00FA242F" w:rsidRDefault="00FA24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127CA"/>
    <w:multiLevelType w:val="hybridMultilevel"/>
    <w:tmpl w:val="E70E9D78"/>
    <w:lvl w:ilvl="0" w:tplc="90E2CBB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184DB5"/>
    <w:multiLevelType w:val="hybridMultilevel"/>
    <w:tmpl w:val="F9B65A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D4693D"/>
    <w:multiLevelType w:val="hybridMultilevel"/>
    <w:tmpl w:val="1D745746"/>
    <w:lvl w:ilvl="0" w:tplc="FA5AD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D7247"/>
    <w:multiLevelType w:val="hybridMultilevel"/>
    <w:tmpl w:val="D16E15A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C52A79"/>
    <w:multiLevelType w:val="hybridMultilevel"/>
    <w:tmpl w:val="02689A3E"/>
    <w:lvl w:ilvl="0" w:tplc="3CDE6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1E118E"/>
    <w:multiLevelType w:val="hybridMultilevel"/>
    <w:tmpl w:val="5DBC77DC"/>
    <w:lvl w:ilvl="0" w:tplc="1F44E5FA">
      <w:start w:val="1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761FF9"/>
    <w:multiLevelType w:val="hybridMultilevel"/>
    <w:tmpl w:val="12D0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3"/>
  </w:num>
  <w:num w:numId="8">
    <w:abstractNumId w:val="29"/>
  </w:num>
  <w:num w:numId="9">
    <w:abstractNumId w:val="18"/>
  </w:num>
  <w:num w:numId="10">
    <w:abstractNumId w:val="14"/>
  </w:num>
  <w:num w:numId="11">
    <w:abstractNumId w:val="17"/>
  </w:num>
  <w:num w:numId="12">
    <w:abstractNumId w:val="22"/>
  </w:num>
  <w:num w:numId="13">
    <w:abstractNumId w:val="2"/>
  </w:num>
  <w:num w:numId="14">
    <w:abstractNumId w:val="11"/>
  </w:num>
  <w:num w:numId="15">
    <w:abstractNumId w:val="25"/>
  </w:num>
  <w:num w:numId="16">
    <w:abstractNumId w:val="10"/>
  </w:num>
  <w:num w:numId="17">
    <w:abstractNumId w:val="9"/>
  </w:num>
  <w:num w:numId="18">
    <w:abstractNumId w:val="8"/>
  </w:num>
  <w:num w:numId="19">
    <w:abstractNumId w:val="24"/>
  </w:num>
  <w:num w:numId="20">
    <w:abstractNumId w:val="7"/>
  </w:num>
  <w:num w:numId="21">
    <w:abstractNumId w:val="15"/>
  </w:num>
  <w:num w:numId="22">
    <w:abstractNumId w:val="4"/>
  </w:num>
  <w:num w:numId="23">
    <w:abstractNumId w:val="26"/>
  </w:num>
  <w:num w:numId="24">
    <w:abstractNumId w:val="3"/>
  </w:num>
  <w:num w:numId="25">
    <w:abstractNumId w:val="21"/>
  </w:num>
  <w:num w:numId="26">
    <w:abstractNumId w:val="23"/>
  </w:num>
  <w:num w:numId="27">
    <w:abstractNumId w:val="6"/>
  </w:num>
  <w:num w:numId="28">
    <w:abstractNumId w:val="28"/>
  </w:num>
  <w:num w:numId="29">
    <w:abstractNumId w:val="27"/>
  </w:num>
  <w:num w:numId="30">
    <w:abstractNumId w:val="12"/>
  </w:num>
  <w:num w:numId="31">
    <w:abstractNumId w:val="16"/>
  </w:num>
  <w:num w:numId="32">
    <w:abstractNumId w:val="20"/>
  </w:num>
  <w:num w:numId="33">
    <w:abstractNumId w:val="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0406A0"/>
    <w:rsid w:val="000F641F"/>
    <w:rsid w:val="001A1687"/>
    <w:rsid w:val="001B05F0"/>
    <w:rsid w:val="001F0C5C"/>
    <w:rsid w:val="0020551F"/>
    <w:rsid w:val="002163EE"/>
    <w:rsid w:val="00274985"/>
    <w:rsid w:val="002D0FAB"/>
    <w:rsid w:val="00335A56"/>
    <w:rsid w:val="00341F71"/>
    <w:rsid w:val="003466B3"/>
    <w:rsid w:val="003806E6"/>
    <w:rsid w:val="00380D49"/>
    <w:rsid w:val="003E7FFE"/>
    <w:rsid w:val="00406066"/>
    <w:rsid w:val="00434B05"/>
    <w:rsid w:val="00475BA4"/>
    <w:rsid w:val="004B018E"/>
    <w:rsid w:val="004D0DF7"/>
    <w:rsid w:val="00514AF4"/>
    <w:rsid w:val="00514CC8"/>
    <w:rsid w:val="00520872"/>
    <w:rsid w:val="00601E7A"/>
    <w:rsid w:val="00636A3C"/>
    <w:rsid w:val="00644164"/>
    <w:rsid w:val="006704D8"/>
    <w:rsid w:val="00672876"/>
    <w:rsid w:val="006A591B"/>
    <w:rsid w:val="006A7859"/>
    <w:rsid w:val="006E09E6"/>
    <w:rsid w:val="00702159"/>
    <w:rsid w:val="0074648B"/>
    <w:rsid w:val="00751BD4"/>
    <w:rsid w:val="0079552E"/>
    <w:rsid w:val="007F743D"/>
    <w:rsid w:val="0081004D"/>
    <w:rsid w:val="00875BC6"/>
    <w:rsid w:val="00880129"/>
    <w:rsid w:val="00885E51"/>
    <w:rsid w:val="00891B34"/>
    <w:rsid w:val="008D4E41"/>
    <w:rsid w:val="00946CDF"/>
    <w:rsid w:val="00952E0D"/>
    <w:rsid w:val="00984919"/>
    <w:rsid w:val="009D521A"/>
    <w:rsid w:val="00A6439C"/>
    <w:rsid w:val="00AC154B"/>
    <w:rsid w:val="00AC6377"/>
    <w:rsid w:val="00B23B79"/>
    <w:rsid w:val="00B95715"/>
    <w:rsid w:val="00C4011E"/>
    <w:rsid w:val="00C7105B"/>
    <w:rsid w:val="00C72F5C"/>
    <w:rsid w:val="00CA2F29"/>
    <w:rsid w:val="00CC2D12"/>
    <w:rsid w:val="00CD3EA2"/>
    <w:rsid w:val="00D078BD"/>
    <w:rsid w:val="00D54124"/>
    <w:rsid w:val="00D6738A"/>
    <w:rsid w:val="00D83B55"/>
    <w:rsid w:val="00E402FD"/>
    <w:rsid w:val="00E46035"/>
    <w:rsid w:val="00ED1BC1"/>
    <w:rsid w:val="00F7418D"/>
    <w:rsid w:val="00FA242F"/>
    <w:rsid w:val="00FF100C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4985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274985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BC346-C37A-4A1A-90FE-84727CF7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Nhận xét hoạt động PA1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Nhận xét hoạt động PA1</dc:title>
  <dc:subject>Nguyễn hoài anh             1312006</dc:subject>
  <dc:creator>Nhóm CIC</dc:creator>
  <cp:keywords>Creative Is C</cp:keywords>
  <cp:lastModifiedBy>nguyen hoai anh</cp:lastModifiedBy>
  <cp:revision>2</cp:revision>
  <dcterms:created xsi:type="dcterms:W3CDTF">2017-03-24T04:27:00Z</dcterms:created>
  <dcterms:modified xsi:type="dcterms:W3CDTF">2017-03-24T04:27:00Z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