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bookmarkStart w:id="0" w:name="_Hlk482354795"/>
      <w:bookmarkEnd w:id="0"/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6D2736" w:rsidP="004958F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>
        <w:rPr>
          <w:rFonts w:ascii="Times New Roman" w:hAnsi="Times New Roman"/>
          <w:sz w:val="44"/>
          <w:szCs w:val="44"/>
        </w:rPr>
        <w:t>Google Analytics report</w:t>
      </w:r>
    </w:p>
    <w:p w:rsidR="009C307A" w:rsidRPr="00872DCC" w:rsidRDefault="001306A7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Version </w:t>
      </w:r>
      <w:r w:rsidR="000D34D5">
        <w:rPr>
          <w:rFonts w:ascii="Times New Roman" w:hAnsi="Times New Roman"/>
          <w:sz w:val="44"/>
          <w:szCs w:val="44"/>
        </w:rPr>
        <w:t>1</w:t>
      </w:r>
      <w:r>
        <w:rPr>
          <w:rFonts w:ascii="Times New Roman" w:hAnsi="Times New Roman"/>
          <w:sz w:val="44"/>
          <w:szCs w:val="44"/>
        </w:rPr>
        <w:t>.0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1" w:name="_GoBack"/>
      <w:bookmarkEnd w:id="1"/>
    </w:p>
    <w:p w:rsidR="009C307A" w:rsidRPr="00B93B6F" w:rsidRDefault="00630073">
      <w:pPr>
        <w:pStyle w:val="Title"/>
        <w:rPr>
          <w:rFonts w:ascii="Times New Roman" w:hAnsi="Times New Roman"/>
          <w:sz w:val="26"/>
          <w:szCs w:val="26"/>
        </w:rPr>
      </w:pPr>
      <w:r w:rsidRPr="00B93B6F">
        <w:rPr>
          <w:rFonts w:ascii="Times New Roman" w:hAnsi="Times New Roman"/>
          <w:sz w:val="26"/>
          <w:szCs w:val="26"/>
        </w:rPr>
        <w:lastRenderedPageBreak/>
        <w:t>Revision History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3B6F" w:rsidTr="006D2736"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Author</w:t>
            </w:r>
          </w:p>
        </w:tc>
      </w:tr>
      <w:tr w:rsidR="009C307A" w:rsidRPr="00B93B6F" w:rsidTr="006D2736">
        <w:tc>
          <w:tcPr>
            <w:tcW w:w="2304" w:type="dxa"/>
          </w:tcPr>
          <w:p w:rsidR="009C307A" w:rsidRPr="00275636" w:rsidRDefault="006D2736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31/05</w:t>
            </w:r>
            <w:r w:rsidR="00275636">
              <w:rPr>
                <w:sz w:val="26"/>
                <w:szCs w:val="26"/>
              </w:rPr>
              <w:t>/2017</w:t>
            </w:r>
          </w:p>
        </w:tc>
        <w:tc>
          <w:tcPr>
            <w:tcW w:w="1152" w:type="dxa"/>
          </w:tcPr>
          <w:p w:rsidR="009C307A" w:rsidRPr="00275636" w:rsidRDefault="004958FA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275636">
              <w:rPr>
                <w:sz w:val="26"/>
                <w:szCs w:val="26"/>
              </w:rPr>
              <w:t>.0</w:t>
            </w:r>
          </w:p>
        </w:tc>
        <w:tc>
          <w:tcPr>
            <w:tcW w:w="3744" w:type="dxa"/>
          </w:tcPr>
          <w:p w:rsidR="009C307A" w:rsidRPr="00275636" w:rsidRDefault="006D2736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google analytics</w:t>
            </w:r>
          </w:p>
        </w:tc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Hoài</w:t>
            </w:r>
            <w:proofErr w:type="spellEnd"/>
            <w:r>
              <w:rPr>
                <w:sz w:val="26"/>
                <w:szCs w:val="26"/>
              </w:rPr>
              <w:t xml:space="preserve"> Anh</w:t>
            </w:r>
          </w:p>
        </w:tc>
      </w:tr>
      <w:tr w:rsidR="009C307A" w:rsidRPr="00B93B6F" w:rsidTr="006D2736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9C307A" w:rsidRPr="00B93B6F" w:rsidTr="006D2736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BF62EC" w:rsidRDefault="00630073">
      <w:pPr>
        <w:pStyle w:val="Title"/>
        <w:rPr>
          <w:rFonts w:ascii="Times New Roman" w:hAnsi="Times New Roman"/>
          <w:sz w:val="72"/>
          <w:szCs w:val="7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</w:t>
      </w:r>
      <w:proofErr w:type="spellEnd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15426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1337" w:rsidRDefault="004E1337">
          <w:pPr>
            <w:pStyle w:val="TOCHeading"/>
          </w:pPr>
        </w:p>
        <w:p w:rsidR="00EC6CE2" w:rsidRPr="00EC6CE2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 w:rsidRPr="00EC6CE2">
            <w:rPr>
              <w:sz w:val="30"/>
              <w:szCs w:val="30"/>
            </w:rPr>
            <w:fldChar w:fldCharType="begin"/>
          </w:r>
          <w:r w:rsidRPr="00EC6CE2">
            <w:rPr>
              <w:sz w:val="30"/>
              <w:szCs w:val="30"/>
            </w:rPr>
            <w:instrText xml:space="preserve"> TOC \o "1-3" \h \z \u </w:instrText>
          </w:r>
          <w:r w:rsidRPr="00EC6CE2">
            <w:rPr>
              <w:sz w:val="30"/>
              <w:szCs w:val="30"/>
            </w:rPr>
            <w:fldChar w:fldCharType="separate"/>
          </w:r>
          <w:hyperlink w:anchor="_Toc483999956" w:history="1">
            <w:r w:rsidR="00EC6CE2" w:rsidRPr="00EC6CE2">
              <w:rPr>
                <w:rStyle w:val="Hyperlink"/>
                <w:noProof/>
                <w:sz w:val="30"/>
                <w:szCs w:val="30"/>
              </w:rPr>
              <w:t>1.</w:t>
            </w:r>
            <w:r w:rsidR="00EC6CE2" w:rsidRPr="00EC6CE2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="00EC6CE2" w:rsidRPr="00EC6CE2">
              <w:rPr>
                <w:rStyle w:val="Hyperlink"/>
                <w:noProof/>
                <w:sz w:val="30"/>
                <w:szCs w:val="30"/>
              </w:rPr>
              <w:t>Tổng quan số người sử dụng, số phiên làm việc, thời gian mỗi phiên, tỉ lệ thoát, số trang truy cập:</w:t>
            </w:r>
            <w:r w:rsidR="00EC6CE2" w:rsidRPr="00EC6CE2">
              <w:rPr>
                <w:noProof/>
                <w:webHidden/>
                <w:sz w:val="30"/>
                <w:szCs w:val="30"/>
              </w:rPr>
              <w:tab/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begin"/>
            </w:r>
            <w:r w:rsidR="00EC6CE2" w:rsidRPr="00EC6CE2">
              <w:rPr>
                <w:noProof/>
                <w:webHidden/>
                <w:sz w:val="30"/>
                <w:szCs w:val="30"/>
              </w:rPr>
              <w:instrText xml:space="preserve"> PAGEREF _Toc483999956 \h </w:instrText>
            </w:r>
            <w:r w:rsidR="00EC6CE2" w:rsidRPr="00EC6CE2">
              <w:rPr>
                <w:noProof/>
                <w:webHidden/>
                <w:sz w:val="30"/>
                <w:szCs w:val="30"/>
              </w:rPr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C6CE2" w:rsidRPr="00EC6CE2">
              <w:rPr>
                <w:noProof/>
                <w:webHidden/>
                <w:sz w:val="30"/>
                <w:szCs w:val="30"/>
              </w:rPr>
              <w:t>4</w:t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C6CE2" w:rsidRPr="00EC6CE2" w:rsidRDefault="00634A0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483999957" w:history="1">
            <w:r w:rsidR="00EC6CE2" w:rsidRPr="00EC6CE2">
              <w:rPr>
                <w:rStyle w:val="Hyperlink"/>
                <w:noProof/>
                <w:sz w:val="30"/>
                <w:szCs w:val="30"/>
              </w:rPr>
              <w:t>2.</w:t>
            </w:r>
            <w:r w:rsidR="00EC6CE2" w:rsidRPr="00EC6CE2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="00EC6CE2" w:rsidRPr="00EC6CE2">
              <w:rPr>
                <w:rStyle w:val="Hyperlink"/>
                <w:noProof/>
                <w:sz w:val="30"/>
                <w:szCs w:val="30"/>
              </w:rPr>
              <w:t>Minh họa việc xác định các thành phần không cần thiết bằng cách sử dụng Google Analytics:</w:t>
            </w:r>
            <w:r w:rsidR="00EC6CE2" w:rsidRPr="00EC6CE2">
              <w:rPr>
                <w:noProof/>
                <w:webHidden/>
                <w:sz w:val="30"/>
                <w:szCs w:val="30"/>
              </w:rPr>
              <w:tab/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begin"/>
            </w:r>
            <w:r w:rsidR="00EC6CE2" w:rsidRPr="00EC6CE2">
              <w:rPr>
                <w:noProof/>
                <w:webHidden/>
                <w:sz w:val="30"/>
                <w:szCs w:val="30"/>
              </w:rPr>
              <w:instrText xml:space="preserve"> PAGEREF _Toc483999957 \h </w:instrText>
            </w:r>
            <w:r w:rsidR="00EC6CE2" w:rsidRPr="00EC6CE2">
              <w:rPr>
                <w:noProof/>
                <w:webHidden/>
                <w:sz w:val="30"/>
                <w:szCs w:val="30"/>
              </w:rPr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C6CE2" w:rsidRPr="00EC6CE2">
              <w:rPr>
                <w:noProof/>
                <w:webHidden/>
                <w:sz w:val="30"/>
                <w:szCs w:val="30"/>
              </w:rPr>
              <w:t>4</w:t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C6CE2" w:rsidRPr="00EC6CE2" w:rsidRDefault="00634A0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483999958" w:history="1">
            <w:r w:rsidR="00EC6CE2" w:rsidRPr="00EC6CE2">
              <w:rPr>
                <w:rStyle w:val="Hyperlink"/>
                <w:noProof/>
                <w:sz w:val="30"/>
                <w:szCs w:val="30"/>
              </w:rPr>
              <w:t>3.</w:t>
            </w:r>
            <w:r w:rsidR="00EC6CE2" w:rsidRPr="00EC6CE2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="00EC6CE2" w:rsidRPr="00EC6CE2">
              <w:rPr>
                <w:rStyle w:val="Hyperlink"/>
                <w:noProof/>
                <w:sz w:val="30"/>
                <w:szCs w:val="30"/>
              </w:rPr>
              <w:t>Cách xác định người dùng vào trang web bằng công cụ Google Analytics:</w:t>
            </w:r>
            <w:r w:rsidR="00EC6CE2" w:rsidRPr="00EC6CE2">
              <w:rPr>
                <w:noProof/>
                <w:webHidden/>
                <w:sz w:val="30"/>
                <w:szCs w:val="30"/>
              </w:rPr>
              <w:tab/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begin"/>
            </w:r>
            <w:r w:rsidR="00EC6CE2" w:rsidRPr="00EC6CE2">
              <w:rPr>
                <w:noProof/>
                <w:webHidden/>
                <w:sz w:val="30"/>
                <w:szCs w:val="30"/>
              </w:rPr>
              <w:instrText xml:space="preserve"> PAGEREF _Toc483999958 \h </w:instrText>
            </w:r>
            <w:r w:rsidR="00EC6CE2" w:rsidRPr="00EC6CE2">
              <w:rPr>
                <w:noProof/>
                <w:webHidden/>
                <w:sz w:val="30"/>
                <w:szCs w:val="30"/>
              </w:rPr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C6CE2" w:rsidRPr="00EC6CE2">
              <w:rPr>
                <w:noProof/>
                <w:webHidden/>
                <w:sz w:val="30"/>
                <w:szCs w:val="30"/>
              </w:rPr>
              <w:t>4</w:t>
            </w:r>
            <w:r w:rsidR="00EC6CE2" w:rsidRPr="00EC6CE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E1337" w:rsidRDefault="004E1337">
          <w:r w:rsidRPr="00EC6CE2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:rsidR="004E3DCC" w:rsidRPr="005807CC" w:rsidRDefault="00630073" w:rsidP="004E1337">
      <w:pPr>
        <w:pStyle w:val="Heading1"/>
        <w:numPr>
          <w:ilvl w:val="0"/>
          <w:numId w:val="0"/>
        </w:numPr>
        <w:rPr>
          <w:sz w:val="24"/>
          <w:szCs w:val="24"/>
          <w:lang w:val="vi-VN"/>
        </w:rPr>
      </w:pPr>
      <w:r w:rsidRPr="005807CC">
        <w:rPr>
          <w:sz w:val="24"/>
          <w:szCs w:val="24"/>
          <w:lang w:val="vi-VN"/>
        </w:rPr>
        <w:br w:type="page"/>
      </w:r>
    </w:p>
    <w:p w:rsidR="005B66B5" w:rsidRDefault="0096470D" w:rsidP="0096470D">
      <w:pPr>
        <w:pStyle w:val="hd1"/>
        <w:outlineLvl w:val="0"/>
      </w:pPr>
      <w:bookmarkStart w:id="2" w:name="_Toc483999956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 w:rsidR="0020363B">
        <w:t>:</w:t>
      </w:r>
      <w:bookmarkEnd w:id="2"/>
    </w:p>
    <w:p w:rsidR="002C3692" w:rsidRDefault="002C3692" w:rsidP="002C3692">
      <w:pPr>
        <w:pStyle w:val="hd1"/>
        <w:numPr>
          <w:ilvl w:val="0"/>
          <w:numId w:val="0"/>
        </w:numPr>
        <w:ind w:left="720"/>
        <w:outlineLvl w:val="0"/>
      </w:pPr>
    </w:p>
    <w:p w:rsidR="002C3692" w:rsidRPr="002C3692" w:rsidRDefault="002C3692" w:rsidP="002C3692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quan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mục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hành</w:t>
      </w:r>
      <w:proofErr w:type="spellEnd"/>
      <w:r>
        <w:rPr>
          <w:b w:val="0"/>
          <w:sz w:val="26"/>
          <w:szCs w:val="26"/>
        </w:rPr>
        <w:t xml:space="preserve"> vi:</w:t>
      </w:r>
    </w:p>
    <w:p w:rsidR="00784D9D" w:rsidRDefault="00805B0A" w:rsidP="00784D9D">
      <w:pPr>
        <w:pStyle w:val="hd1"/>
        <w:numPr>
          <w:ilvl w:val="0"/>
          <w:numId w:val="0"/>
        </w:numPr>
        <w:ind w:left="720"/>
        <w:outlineLvl w:val="0"/>
      </w:pPr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analytics-google-analytics-web-14962493103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99" w:rsidRDefault="002E7799" w:rsidP="00784D9D">
      <w:pPr>
        <w:pStyle w:val="hd1"/>
        <w:numPr>
          <w:ilvl w:val="0"/>
          <w:numId w:val="0"/>
        </w:numPr>
        <w:ind w:left="720"/>
        <w:outlineLvl w:val="0"/>
      </w:pPr>
    </w:p>
    <w:p w:rsidR="002E7799" w:rsidRDefault="002E7799" w:rsidP="00784D9D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 w:rsidR="007C1783">
        <w:rPr>
          <w:b w:val="0"/>
          <w:sz w:val="26"/>
          <w:szCs w:val="26"/>
        </w:rPr>
        <w:t>tổng</w:t>
      </w:r>
      <w:proofErr w:type="spellEnd"/>
      <w:r w:rsidR="007C1783">
        <w:rPr>
          <w:b w:val="0"/>
          <w:sz w:val="26"/>
          <w:szCs w:val="26"/>
        </w:rPr>
        <w:t xml:space="preserve"> </w:t>
      </w:r>
      <w:proofErr w:type="spellStart"/>
      <w:r w:rsidR="007C1783">
        <w:rPr>
          <w:b w:val="0"/>
          <w:sz w:val="26"/>
          <w:szCs w:val="26"/>
        </w:rPr>
        <w:t>quan</w:t>
      </w:r>
      <w:proofErr w:type="spellEnd"/>
      <w:r w:rsidR="007C1783">
        <w:rPr>
          <w:b w:val="0"/>
          <w:sz w:val="26"/>
          <w:szCs w:val="26"/>
        </w:rPr>
        <w:t xml:space="preserve"> </w:t>
      </w:r>
      <w:proofErr w:type="spellStart"/>
      <w:r w:rsidR="007C1783">
        <w:rPr>
          <w:b w:val="0"/>
          <w:sz w:val="26"/>
          <w:szCs w:val="26"/>
        </w:rPr>
        <w:t>đối</w:t>
      </w:r>
      <w:proofErr w:type="spellEnd"/>
      <w:r w:rsidR="007C1783">
        <w:rPr>
          <w:b w:val="0"/>
          <w:sz w:val="26"/>
          <w:szCs w:val="26"/>
        </w:rPr>
        <w:t xml:space="preserve"> </w:t>
      </w:r>
      <w:proofErr w:type="spellStart"/>
      <w:r w:rsidR="007C1783">
        <w:rPr>
          <w:b w:val="0"/>
          <w:sz w:val="26"/>
          <w:szCs w:val="26"/>
        </w:rPr>
        <w:t>tượng</w:t>
      </w:r>
      <w:proofErr w:type="spellEnd"/>
      <w:r w:rsidR="007C1783">
        <w:rPr>
          <w:b w:val="0"/>
          <w:sz w:val="26"/>
          <w:szCs w:val="26"/>
        </w:rPr>
        <w:t>:</w:t>
      </w:r>
    </w:p>
    <w:p w:rsidR="007C1783" w:rsidRPr="002E7799" w:rsidRDefault="007C1783" w:rsidP="00784D9D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analytics-google-analytics-web-149625122669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99" w:rsidRDefault="002E7799" w:rsidP="00784D9D">
      <w:pPr>
        <w:pStyle w:val="hd1"/>
        <w:numPr>
          <w:ilvl w:val="0"/>
          <w:numId w:val="0"/>
        </w:numPr>
        <w:ind w:left="720"/>
        <w:outlineLvl w:val="0"/>
      </w:pPr>
    </w:p>
    <w:p w:rsidR="00D16E6A" w:rsidRDefault="00D16E6A" w:rsidP="00784D9D">
      <w:pPr>
        <w:pStyle w:val="hd1"/>
        <w:numPr>
          <w:ilvl w:val="0"/>
          <w:numId w:val="0"/>
        </w:numPr>
        <w:ind w:left="720"/>
        <w:outlineLvl w:val="0"/>
      </w:pPr>
    </w:p>
    <w:p w:rsidR="00D16E6A" w:rsidRDefault="00D16E6A" w:rsidP="00784D9D">
      <w:pPr>
        <w:pStyle w:val="hd1"/>
        <w:numPr>
          <w:ilvl w:val="0"/>
          <w:numId w:val="0"/>
        </w:numPr>
        <w:ind w:left="720"/>
        <w:outlineLvl w:val="0"/>
      </w:pPr>
    </w:p>
    <w:p w:rsidR="0020363B" w:rsidRDefault="0020363B" w:rsidP="0096470D">
      <w:pPr>
        <w:pStyle w:val="hd1"/>
        <w:outlineLvl w:val="0"/>
      </w:pPr>
      <w:bookmarkStart w:id="3" w:name="_Toc483999957"/>
      <w:r>
        <w:lastRenderedPageBreak/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Analytics:</w:t>
      </w:r>
      <w:bookmarkEnd w:id="3"/>
    </w:p>
    <w:p w:rsidR="00D16E6A" w:rsidRDefault="00D16E6A" w:rsidP="00D16E6A">
      <w:pPr>
        <w:pStyle w:val="hd1"/>
        <w:numPr>
          <w:ilvl w:val="0"/>
          <w:numId w:val="0"/>
        </w:numPr>
        <w:ind w:left="720"/>
        <w:outlineLvl w:val="0"/>
      </w:pPr>
    </w:p>
    <w:p w:rsidR="00D16E6A" w:rsidRDefault="00D16E6A" w:rsidP="00D16E6A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dõi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luồng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để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biết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được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thành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phần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nào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ít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được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sử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dụng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nhất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thì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loại</w:t>
      </w:r>
      <w:proofErr w:type="spellEnd"/>
      <w:r w:rsidR="00B8344B">
        <w:rPr>
          <w:b w:val="0"/>
          <w:sz w:val="26"/>
          <w:szCs w:val="26"/>
        </w:rPr>
        <w:t xml:space="preserve"> </w:t>
      </w:r>
      <w:proofErr w:type="spellStart"/>
      <w:r w:rsidR="00B8344B">
        <w:rPr>
          <w:b w:val="0"/>
          <w:sz w:val="26"/>
          <w:szCs w:val="26"/>
        </w:rPr>
        <w:t>bỏ</w:t>
      </w:r>
      <w:proofErr w:type="spellEnd"/>
      <w:r w:rsidR="00B8344B">
        <w:rPr>
          <w:b w:val="0"/>
          <w:sz w:val="26"/>
          <w:szCs w:val="26"/>
        </w:rPr>
        <w:t>:</w:t>
      </w:r>
    </w:p>
    <w:p w:rsidR="00B8344B" w:rsidRPr="00D16E6A" w:rsidRDefault="00B8344B" w:rsidP="00D16E6A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2854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capture-analytics-google-analytics-web-14962518064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3B" w:rsidRDefault="0020363B" w:rsidP="0096470D">
      <w:pPr>
        <w:pStyle w:val="hd1"/>
        <w:outlineLvl w:val="0"/>
      </w:pPr>
      <w:bookmarkStart w:id="4" w:name="_Toc483999958"/>
      <w:proofErr w:type="spellStart"/>
      <w:r>
        <w:t>Cách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Google Analytics:</w:t>
      </w:r>
      <w:bookmarkEnd w:id="4"/>
    </w:p>
    <w:p w:rsidR="007C1783" w:rsidRDefault="007C1783" w:rsidP="007C1783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đích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thường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>.</w:t>
      </w:r>
    </w:p>
    <w:p w:rsidR="0017067D" w:rsidRDefault="0017067D" w:rsidP="007C1783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262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ture-analytics-google-analytics-web-149625098037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3" w:rsidRPr="007C1783" w:rsidRDefault="007C1783" w:rsidP="007C1783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</w:p>
    <w:sectPr w:rsidR="007C1783" w:rsidRPr="007C1783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07" w:rsidRDefault="00634A07">
      <w:pPr>
        <w:spacing w:line="240" w:lineRule="auto"/>
      </w:pPr>
      <w:r>
        <w:separator/>
      </w:r>
    </w:p>
  </w:endnote>
  <w:endnote w:type="continuationSeparator" w:id="0">
    <w:p w:rsidR="00634A07" w:rsidRDefault="00634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5E72F3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784D9D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343F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07" w:rsidRDefault="00634A07">
      <w:pPr>
        <w:spacing w:line="240" w:lineRule="auto"/>
      </w:pPr>
      <w:r>
        <w:separator/>
      </w:r>
    </w:p>
  </w:footnote>
  <w:footnote w:type="continuationSeparator" w:id="0">
    <w:p w:rsidR="00634A07" w:rsidRDefault="00634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0347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034782" w:rsidRDefault="006343F3" w:rsidP="00FC7F6D">
          <w:r>
            <w:t>Google analytics Report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AC1DCC">
            <w:rPr>
              <w:lang w:val="vi-VN"/>
            </w:rPr>
            <w:t>06</w:t>
          </w:r>
          <w:r w:rsidR="003C37B0">
            <w:rPr>
              <w:lang w:val="vi-VN"/>
            </w:rPr>
            <w:t>/</w:t>
          </w:r>
          <w:r w:rsidR="00AC1DCC">
            <w:t>01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1EE02E0"/>
    <w:lvl w:ilvl="0">
      <w:start w:val="1"/>
      <w:numFmt w:val="upperRoman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592"/>
    <w:multiLevelType w:val="multilevel"/>
    <w:tmpl w:val="F3D86134"/>
    <w:lvl w:ilvl="0">
      <w:start w:val="1"/>
      <w:numFmt w:val="decimal"/>
      <w:pStyle w:val="h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d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8D0C5A"/>
    <w:multiLevelType w:val="hybridMultilevel"/>
    <w:tmpl w:val="82C2E2F4"/>
    <w:lvl w:ilvl="0" w:tplc="A616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90D"/>
    <w:multiLevelType w:val="multilevel"/>
    <w:tmpl w:val="897849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DA0394"/>
    <w:multiLevelType w:val="hybridMultilevel"/>
    <w:tmpl w:val="8E20D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536E"/>
    <w:multiLevelType w:val="hybridMultilevel"/>
    <w:tmpl w:val="C8085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30B86"/>
    <w:multiLevelType w:val="hybridMultilevel"/>
    <w:tmpl w:val="80245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8175A2"/>
    <w:multiLevelType w:val="hybridMultilevel"/>
    <w:tmpl w:val="681420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731C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0" w15:restartNumberingAfterBreak="0">
    <w:nsid w:val="29393A82"/>
    <w:multiLevelType w:val="hybridMultilevel"/>
    <w:tmpl w:val="BC465960"/>
    <w:lvl w:ilvl="0" w:tplc="FBD22D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0676"/>
    <w:multiLevelType w:val="hybridMultilevel"/>
    <w:tmpl w:val="2D2C5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F70D1"/>
    <w:multiLevelType w:val="hybridMultilevel"/>
    <w:tmpl w:val="3C169338"/>
    <w:lvl w:ilvl="0" w:tplc="7706A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40539"/>
    <w:multiLevelType w:val="hybridMultilevel"/>
    <w:tmpl w:val="91363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4A5002"/>
    <w:multiLevelType w:val="hybridMultilevel"/>
    <w:tmpl w:val="125E1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1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1"/>
  </w:num>
  <w:num w:numId="8">
    <w:abstractNumId w:val="16"/>
  </w:num>
  <w:num w:numId="9">
    <w:abstractNumId w:val="13"/>
  </w:num>
  <w:num w:numId="10">
    <w:abstractNumId w:val="9"/>
  </w:num>
  <w:num w:numId="11">
    <w:abstractNumId w:val="14"/>
  </w:num>
  <w:num w:numId="12">
    <w:abstractNumId w:val="3"/>
  </w:num>
  <w:num w:numId="13">
    <w:abstractNumId w:val="4"/>
  </w:num>
  <w:num w:numId="14">
    <w:abstractNumId w:val="8"/>
  </w:num>
  <w:num w:numId="15">
    <w:abstractNumId w:val="2"/>
  </w:num>
  <w:num w:numId="16">
    <w:abstractNumId w:val="5"/>
  </w:num>
  <w:num w:numId="17">
    <w:abstractNumId w:val="15"/>
  </w:num>
  <w:num w:numId="18">
    <w:abstractNumId w:val="6"/>
  </w:num>
  <w:num w:numId="19">
    <w:abstractNumId w:val="10"/>
  </w:num>
  <w:num w:numId="20">
    <w:abstractNumId w:val="7"/>
  </w:num>
  <w:num w:numId="21">
    <w:abstractNumId w:val="17"/>
  </w:num>
  <w:num w:numId="22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4782"/>
    <w:rsid w:val="000379FC"/>
    <w:rsid w:val="0005448B"/>
    <w:rsid w:val="0006638F"/>
    <w:rsid w:val="000A0E7B"/>
    <w:rsid w:val="000A4D5C"/>
    <w:rsid w:val="000C0AE6"/>
    <w:rsid w:val="000C0C8E"/>
    <w:rsid w:val="000C5EAE"/>
    <w:rsid w:val="000C7E2A"/>
    <w:rsid w:val="000D02B5"/>
    <w:rsid w:val="000D34D5"/>
    <w:rsid w:val="000E15E0"/>
    <w:rsid w:val="000E171C"/>
    <w:rsid w:val="000E4D31"/>
    <w:rsid w:val="000E4EE2"/>
    <w:rsid w:val="000F6A6F"/>
    <w:rsid w:val="001306A7"/>
    <w:rsid w:val="00134BB0"/>
    <w:rsid w:val="00145797"/>
    <w:rsid w:val="00162981"/>
    <w:rsid w:val="00167191"/>
    <w:rsid w:val="0017067D"/>
    <w:rsid w:val="00187528"/>
    <w:rsid w:val="001926FD"/>
    <w:rsid w:val="00192A52"/>
    <w:rsid w:val="001A737E"/>
    <w:rsid w:val="001B7EB3"/>
    <w:rsid w:val="001C1F0A"/>
    <w:rsid w:val="001C21FD"/>
    <w:rsid w:val="001E597A"/>
    <w:rsid w:val="001E5E15"/>
    <w:rsid w:val="001F7DF6"/>
    <w:rsid w:val="0020363B"/>
    <w:rsid w:val="00203A10"/>
    <w:rsid w:val="00211D30"/>
    <w:rsid w:val="002246DC"/>
    <w:rsid w:val="00240CB1"/>
    <w:rsid w:val="00241189"/>
    <w:rsid w:val="00253488"/>
    <w:rsid w:val="00255B17"/>
    <w:rsid w:val="00261EE2"/>
    <w:rsid w:val="00275636"/>
    <w:rsid w:val="00286BF7"/>
    <w:rsid w:val="002B37D6"/>
    <w:rsid w:val="002C3692"/>
    <w:rsid w:val="002C5F3B"/>
    <w:rsid w:val="002C62E0"/>
    <w:rsid w:val="002C788A"/>
    <w:rsid w:val="002C7CB2"/>
    <w:rsid w:val="002E7799"/>
    <w:rsid w:val="002F1599"/>
    <w:rsid w:val="00302234"/>
    <w:rsid w:val="00303B75"/>
    <w:rsid w:val="00310A8D"/>
    <w:rsid w:val="0033278C"/>
    <w:rsid w:val="00334A56"/>
    <w:rsid w:val="00342DFD"/>
    <w:rsid w:val="003450AE"/>
    <w:rsid w:val="00366692"/>
    <w:rsid w:val="00375D9B"/>
    <w:rsid w:val="00383C6F"/>
    <w:rsid w:val="00386C34"/>
    <w:rsid w:val="003912F0"/>
    <w:rsid w:val="00396B71"/>
    <w:rsid w:val="00396CD0"/>
    <w:rsid w:val="003A75AC"/>
    <w:rsid w:val="003B55A1"/>
    <w:rsid w:val="003C37B0"/>
    <w:rsid w:val="003D081E"/>
    <w:rsid w:val="003F741E"/>
    <w:rsid w:val="004078A2"/>
    <w:rsid w:val="00407F7E"/>
    <w:rsid w:val="0041056D"/>
    <w:rsid w:val="004557E9"/>
    <w:rsid w:val="00461033"/>
    <w:rsid w:val="004617AF"/>
    <w:rsid w:val="004669A8"/>
    <w:rsid w:val="00473F8A"/>
    <w:rsid w:val="0048443A"/>
    <w:rsid w:val="004958FA"/>
    <w:rsid w:val="00496A9A"/>
    <w:rsid w:val="004A46CA"/>
    <w:rsid w:val="004B144A"/>
    <w:rsid w:val="004B3833"/>
    <w:rsid w:val="004C6FD8"/>
    <w:rsid w:val="004C781B"/>
    <w:rsid w:val="004D146C"/>
    <w:rsid w:val="004D14DB"/>
    <w:rsid w:val="004E1337"/>
    <w:rsid w:val="004E3DCC"/>
    <w:rsid w:val="004E7CBC"/>
    <w:rsid w:val="004F051D"/>
    <w:rsid w:val="00512D5C"/>
    <w:rsid w:val="00512FAF"/>
    <w:rsid w:val="00520CC7"/>
    <w:rsid w:val="00522405"/>
    <w:rsid w:val="0053350C"/>
    <w:rsid w:val="00544BBE"/>
    <w:rsid w:val="005801FF"/>
    <w:rsid w:val="005807CC"/>
    <w:rsid w:val="00581F60"/>
    <w:rsid w:val="0058219A"/>
    <w:rsid w:val="00582BBB"/>
    <w:rsid w:val="005835BF"/>
    <w:rsid w:val="00591379"/>
    <w:rsid w:val="005B2D99"/>
    <w:rsid w:val="005B38F0"/>
    <w:rsid w:val="005B66B5"/>
    <w:rsid w:val="005B6CA7"/>
    <w:rsid w:val="005E20F4"/>
    <w:rsid w:val="005E72F3"/>
    <w:rsid w:val="00604DEC"/>
    <w:rsid w:val="0060650E"/>
    <w:rsid w:val="00621BED"/>
    <w:rsid w:val="00622071"/>
    <w:rsid w:val="00622EA7"/>
    <w:rsid w:val="00630073"/>
    <w:rsid w:val="006343F3"/>
    <w:rsid w:val="00634A07"/>
    <w:rsid w:val="00653E65"/>
    <w:rsid w:val="00661C90"/>
    <w:rsid w:val="006655E9"/>
    <w:rsid w:val="00675C32"/>
    <w:rsid w:val="00681BF5"/>
    <w:rsid w:val="006A3E10"/>
    <w:rsid w:val="006C54D7"/>
    <w:rsid w:val="006D0A9A"/>
    <w:rsid w:val="006D2736"/>
    <w:rsid w:val="006D7FD8"/>
    <w:rsid w:val="006E1270"/>
    <w:rsid w:val="006F4BF1"/>
    <w:rsid w:val="00702AEE"/>
    <w:rsid w:val="00705E25"/>
    <w:rsid w:val="007201F3"/>
    <w:rsid w:val="00722628"/>
    <w:rsid w:val="00727D12"/>
    <w:rsid w:val="00735E6A"/>
    <w:rsid w:val="00784D9D"/>
    <w:rsid w:val="00785B5D"/>
    <w:rsid w:val="0079293A"/>
    <w:rsid w:val="007B7356"/>
    <w:rsid w:val="007C150D"/>
    <w:rsid w:val="007C1783"/>
    <w:rsid w:val="007D3B75"/>
    <w:rsid w:val="007E1C92"/>
    <w:rsid w:val="00804E89"/>
    <w:rsid w:val="00805B0A"/>
    <w:rsid w:val="00810936"/>
    <w:rsid w:val="00824F4B"/>
    <w:rsid w:val="00872DCC"/>
    <w:rsid w:val="00876F9C"/>
    <w:rsid w:val="0089666B"/>
    <w:rsid w:val="008A070A"/>
    <w:rsid w:val="008A0730"/>
    <w:rsid w:val="008A1603"/>
    <w:rsid w:val="008A6F25"/>
    <w:rsid w:val="008A7F64"/>
    <w:rsid w:val="008C235D"/>
    <w:rsid w:val="008E4A5D"/>
    <w:rsid w:val="008E5263"/>
    <w:rsid w:val="008E72EC"/>
    <w:rsid w:val="008F46BE"/>
    <w:rsid w:val="009254DE"/>
    <w:rsid w:val="00930E23"/>
    <w:rsid w:val="00940DD2"/>
    <w:rsid w:val="00941ADF"/>
    <w:rsid w:val="00944ECF"/>
    <w:rsid w:val="00946E37"/>
    <w:rsid w:val="00952E28"/>
    <w:rsid w:val="00962FFB"/>
    <w:rsid w:val="0096470D"/>
    <w:rsid w:val="00970592"/>
    <w:rsid w:val="0099736E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C1DCC"/>
    <w:rsid w:val="00AC22F6"/>
    <w:rsid w:val="00AF7300"/>
    <w:rsid w:val="00B017E2"/>
    <w:rsid w:val="00B15620"/>
    <w:rsid w:val="00B27476"/>
    <w:rsid w:val="00B305DC"/>
    <w:rsid w:val="00B50DB6"/>
    <w:rsid w:val="00B66429"/>
    <w:rsid w:val="00B808A1"/>
    <w:rsid w:val="00B8344B"/>
    <w:rsid w:val="00B84F54"/>
    <w:rsid w:val="00B93B6F"/>
    <w:rsid w:val="00BA460E"/>
    <w:rsid w:val="00BC312E"/>
    <w:rsid w:val="00BC74EB"/>
    <w:rsid w:val="00BD0C5B"/>
    <w:rsid w:val="00BF2D2B"/>
    <w:rsid w:val="00BF46C9"/>
    <w:rsid w:val="00BF554F"/>
    <w:rsid w:val="00BF62EC"/>
    <w:rsid w:val="00C13B84"/>
    <w:rsid w:val="00C14063"/>
    <w:rsid w:val="00C14970"/>
    <w:rsid w:val="00C51B1B"/>
    <w:rsid w:val="00C52C24"/>
    <w:rsid w:val="00C55CA7"/>
    <w:rsid w:val="00C60255"/>
    <w:rsid w:val="00C63672"/>
    <w:rsid w:val="00C71211"/>
    <w:rsid w:val="00C85D17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E579F"/>
    <w:rsid w:val="00CF47BE"/>
    <w:rsid w:val="00D16E6A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11497"/>
    <w:rsid w:val="00E27CBE"/>
    <w:rsid w:val="00E46B3F"/>
    <w:rsid w:val="00E615EC"/>
    <w:rsid w:val="00E7635C"/>
    <w:rsid w:val="00E85494"/>
    <w:rsid w:val="00E9175C"/>
    <w:rsid w:val="00E938A0"/>
    <w:rsid w:val="00EA0552"/>
    <w:rsid w:val="00EC00CE"/>
    <w:rsid w:val="00EC45E3"/>
    <w:rsid w:val="00EC6CE2"/>
    <w:rsid w:val="00ED308C"/>
    <w:rsid w:val="00ED55AF"/>
    <w:rsid w:val="00ED5B4A"/>
    <w:rsid w:val="00F02F9F"/>
    <w:rsid w:val="00F151D3"/>
    <w:rsid w:val="00F25C41"/>
    <w:rsid w:val="00F3249A"/>
    <w:rsid w:val="00F36838"/>
    <w:rsid w:val="00F37DFE"/>
    <w:rsid w:val="00F54DC2"/>
    <w:rsid w:val="00F77891"/>
    <w:rsid w:val="00F8354E"/>
    <w:rsid w:val="00F92264"/>
    <w:rsid w:val="00F94CDD"/>
    <w:rsid w:val="00FC2A5F"/>
    <w:rsid w:val="00FC7F6D"/>
    <w:rsid w:val="00FD4F76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9695F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807CC"/>
    <w:pPr>
      <w:keepNext/>
      <w:numPr>
        <w:numId w:val="1"/>
      </w:numPr>
      <w:spacing w:before="120" w:after="60"/>
      <w:outlineLvl w:val="0"/>
    </w:pPr>
    <w:rPr>
      <w:b/>
      <w:color w:val="000000" w:themeColor="text1"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VersionHistoryDetail">
    <w:name w:val="Version History Detail"/>
    <w:basedOn w:val="Normal"/>
    <w:rsid w:val="00B93B6F"/>
    <w:pPr>
      <w:keepNext/>
      <w:widowControl/>
      <w:numPr>
        <w:numId w:val="9"/>
      </w:numPr>
      <w:tabs>
        <w:tab w:val="left" w:pos="180"/>
      </w:tabs>
      <w:spacing w:before="60" w:line="240" w:lineRule="auto"/>
    </w:pPr>
    <w:rPr>
      <w:rFonts w:ascii="Arial Narrow" w:eastAsia="SimSun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AC22F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hd1">
    <w:name w:val="hd1"/>
    <w:basedOn w:val="ListParagraph"/>
    <w:link w:val="hd1Char"/>
    <w:qFormat/>
    <w:rsid w:val="00ED55AF"/>
    <w:pPr>
      <w:numPr>
        <w:numId w:val="15"/>
      </w:numPr>
    </w:pPr>
    <w:rPr>
      <w:rFonts w:ascii="Times New Roman" w:hAnsi="Times New Roman" w:cs="Times New Roman"/>
      <w:b/>
      <w:sz w:val="30"/>
      <w:szCs w:val="30"/>
    </w:rPr>
  </w:style>
  <w:style w:type="paragraph" w:customStyle="1" w:styleId="hd11">
    <w:name w:val="hd1.1"/>
    <w:basedOn w:val="ListParagraph"/>
    <w:link w:val="hd11Char"/>
    <w:qFormat/>
    <w:rsid w:val="00ED55AF"/>
    <w:pPr>
      <w:numPr>
        <w:ilvl w:val="1"/>
        <w:numId w:val="15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AF"/>
    <w:rPr>
      <w:rFonts w:asciiTheme="minorHAnsi" w:eastAsiaTheme="minorHAnsi" w:hAnsiTheme="minorHAnsi" w:cstheme="minorBidi"/>
      <w:sz w:val="22"/>
      <w:szCs w:val="22"/>
    </w:rPr>
  </w:style>
  <w:style w:type="character" w:customStyle="1" w:styleId="hd1Char">
    <w:name w:val="hd1 Char"/>
    <w:basedOn w:val="ListParagraphChar"/>
    <w:link w:val="hd1"/>
    <w:rsid w:val="00ED55AF"/>
    <w:rPr>
      <w:rFonts w:asciiTheme="minorHAnsi" w:eastAsiaTheme="minorHAnsi" w:hAnsiTheme="minorHAnsi" w:cstheme="minorBidi"/>
      <w:b/>
      <w:sz w:val="30"/>
      <w:szCs w:val="30"/>
    </w:rPr>
  </w:style>
  <w:style w:type="character" w:customStyle="1" w:styleId="hd11Char">
    <w:name w:val="hd1.1 Char"/>
    <w:basedOn w:val="ListParagraphChar"/>
    <w:link w:val="hd11"/>
    <w:rsid w:val="00ED55AF"/>
    <w:rPr>
      <w:rFonts w:asciiTheme="minorHAnsi" w:eastAsiaTheme="minorHAnsi" w:hAnsiTheme="minorHAnsi" w:cstheme="min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C3C6C6-8204-42CB-90A7-B99F14E5A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99</TotalTime>
  <Pages>5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27</cp:revision>
  <cp:lastPrinted>2017-05-12T05:28:00Z</cp:lastPrinted>
  <dcterms:created xsi:type="dcterms:W3CDTF">2017-05-12T05:10:00Z</dcterms:created>
  <dcterms:modified xsi:type="dcterms:W3CDTF">2017-05-31T17:31:00Z</dcterms:modified>
</cp:coreProperties>
</file>